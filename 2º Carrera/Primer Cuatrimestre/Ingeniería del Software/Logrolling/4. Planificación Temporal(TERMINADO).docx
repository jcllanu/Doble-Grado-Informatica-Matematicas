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B97B4" w14:textId="77777777" w:rsidR="00B619CB" w:rsidRPr="00D94027" w:rsidRDefault="00B619CB" w:rsidP="003D1AA1">
      <w:pPr>
        <w:pStyle w:val="Ttulo2"/>
        <w:spacing w:after="500"/>
        <w:rPr>
          <w:rFonts w:ascii="Times New Roman" w:hAnsi="Times New Roman"/>
          <w:sz w:val="2"/>
          <w:szCs w:val="2"/>
          <w:u w:val="single"/>
        </w:rPr>
      </w:pPr>
    </w:p>
    <w:p w14:paraId="275DB742" w14:textId="77777777" w:rsidR="00A63CEC" w:rsidRPr="00D94027" w:rsidRDefault="00A63CEC" w:rsidP="00D94027">
      <w:pPr>
        <w:pStyle w:val="Ttulo2"/>
        <w:spacing w:after="240" w:line="276" w:lineRule="auto"/>
        <w:jc w:val="both"/>
        <w:rPr>
          <w:rFonts w:ascii="Times New Roman" w:hAnsi="Times New Roman"/>
          <w:color w:val="161718" w:themeColor="text1"/>
          <w:u w:val="single"/>
        </w:rPr>
      </w:pPr>
      <w:r w:rsidRPr="00D94027">
        <w:rPr>
          <w:rFonts w:ascii="Times New Roman" w:hAnsi="Times New Roman"/>
          <w:color w:val="161718" w:themeColor="text1"/>
          <w:u w:val="single"/>
        </w:rPr>
        <w:t>Planificación temporal:</w:t>
      </w:r>
    </w:p>
    <w:p w14:paraId="37774E3E" w14:textId="77777777" w:rsidR="00A63CEC" w:rsidRPr="00D94027" w:rsidRDefault="00A63CEC" w:rsidP="00D94027">
      <w:pPr>
        <w:pStyle w:val="Ttulo2"/>
        <w:numPr>
          <w:ilvl w:val="0"/>
          <w:numId w:val="1"/>
        </w:numPr>
        <w:spacing w:after="240" w:line="276" w:lineRule="auto"/>
        <w:jc w:val="both"/>
        <w:rPr>
          <w:rFonts w:ascii="Times New Roman" w:hAnsi="Times New Roman"/>
          <w:b w:val="0"/>
          <w:color w:val="161718" w:themeColor="text1"/>
          <w:sz w:val="24"/>
        </w:rPr>
      </w:pPr>
      <w:r w:rsidRPr="00D94027">
        <w:rPr>
          <w:rFonts w:ascii="Times New Roman" w:hAnsi="Times New Roman"/>
          <w:color w:val="161718" w:themeColor="text1"/>
          <w:sz w:val="32"/>
        </w:rPr>
        <w:t>Estructura de descomposición de trabajo/Planificación temporal</w:t>
      </w:r>
    </w:p>
    <w:p w14:paraId="757319B3" w14:textId="59BD520F" w:rsidR="00A14B31" w:rsidRPr="00D94027" w:rsidRDefault="00A14B31" w:rsidP="00D94027">
      <w:pPr>
        <w:pStyle w:val="Ttulo2"/>
        <w:spacing w:after="240" w:line="276" w:lineRule="auto"/>
        <w:ind w:firstLine="360"/>
        <w:jc w:val="both"/>
        <w:rPr>
          <w:rFonts w:ascii="Times New Roman" w:hAnsi="Times New Roman"/>
          <w:b w:val="0"/>
          <w:sz w:val="22"/>
        </w:rPr>
      </w:pPr>
      <w:r w:rsidRPr="00D94027">
        <w:rPr>
          <w:rFonts w:ascii="Times New Roman" w:hAnsi="Times New Roman"/>
          <w:b w:val="0"/>
          <w:sz w:val="22"/>
        </w:rPr>
        <w:t xml:space="preserve">El proyecto está previsto para ser desarrollado desde el 11 de septiembre de 2019 al 30 de mayo de 2020. Las primeras semanas (hasta el </w:t>
      </w:r>
      <w:r w:rsidR="00FE703E" w:rsidRPr="00D94027">
        <w:rPr>
          <w:rFonts w:ascii="Times New Roman" w:hAnsi="Times New Roman"/>
          <w:b w:val="0"/>
          <w:sz w:val="22"/>
        </w:rPr>
        <w:t xml:space="preserve">15 de octubre aproximadamente) </w:t>
      </w:r>
      <w:r w:rsidR="00BD4DFF" w:rsidRPr="00D94027">
        <w:rPr>
          <w:rFonts w:ascii="Times New Roman" w:hAnsi="Times New Roman"/>
          <w:b w:val="0"/>
          <w:sz w:val="22"/>
        </w:rPr>
        <w:t>estarán orientadas</w:t>
      </w:r>
      <w:r w:rsidR="00FE703E" w:rsidRPr="00D94027">
        <w:rPr>
          <w:rFonts w:ascii="Times New Roman" w:hAnsi="Times New Roman"/>
          <w:b w:val="0"/>
          <w:sz w:val="22"/>
        </w:rPr>
        <w:t xml:space="preserve"> a la </w:t>
      </w:r>
      <w:r w:rsidR="00FE703E" w:rsidRPr="0067282C">
        <w:rPr>
          <w:rFonts w:ascii="Times New Roman" w:hAnsi="Times New Roman"/>
          <w:bCs/>
          <w:color w:val="A4063E" w:themeColor="accent6"/>
          <w:sz w:val="22"/>
        </w:rPr>
        <w:t>formación del equipo</w:t>
      </w:r>
      <w:r w:rsidR="00FE703E" w:rsidRPr="0067282C">
        <w:rPr>
          <w:rFonts w:ascii="Times New Roman" w:hAnsi="Times New Roman"/>
          <w:b w:val="0"/>
          <w:color w:val="A4063E" w:themeColor="accent6"/>
          <w:sz w:val="22"/>
        </w:rPr>
        <w:t xml:space="preserve"> </w:t>
      </w:r>
      <w:r w:rsidR="00FE703E" w:rsidRPr="00D94027">
        <w:rPr>
          <w:rFonts w:ascii="Times New Roman" w:hAnsi="Times New Roman"/>
          <w:b w:val="0"/>
          <w:sz w:val="22"/>
        </w:rPr>
        <w:t>en los conceptos técnicas de Ingeniería del Software, para más adelante</w:t>
      </w:r>
      <w:r w:rsidR="00BB79EF" w:rsidRPr="00D94027">
        <w:rPr>
          <w:rFonts w:ascii="Times New Roman" w:hAnsi="Times New Roman"/>
          <w:b w:val="0"/>
          <w:sz w:val="22"/>
        </w:rPr>
        <w:t xml:space="preserve"> (hasta finales del año 2019)</w:t>
      </w:r>
      <w:r w:rsidR="00FE703E" w:rsidRPr="00D94027">
        <w:rPr>
          <w:rFonts w:ascii="Times New Roman" w:hAnsi="Times New Roman"/>
          <w:b w:val="0"/>
          <w:sz w:val="22"/>
        </w:rPr>
        <w:t xml:space="preserve"> proceder a la instalación de las herramientas necesarias con el fin de </w:t>
      </w:r>
      <w:r w:rsidR="00FE703E" w:rsidRPr="0067282C">
        <w:rPr>
          <w:rFonts w:ascii="Times New Roman" w:hAnsi="Times New Roman"/>
          <w:bCs/>
          <w:color w:val="A4063E" w:themeColor="accent6"/>
          <w:sz w:val="22"/>
        </w:rPr>
        <w:t>generar los documentos</w:t>
      </w:r>
      <w:r w:rsidR="00FE703E" w:rsidRPr="00D94027">
        <w:rPr>
          <w:rFonts w:ascii="Times New Roman" w:hAnsi="Times New Roman"/>
          <w:b w:val="0"/>
          <w:sz w:val="22"/>
        </w:rPr>
        <w:t xml:space="preserve"> que definirán el proyecto, el plan de proyecto (PP) y la especificación de requisitos de software (ERS, SRS en inglés).</w:t>
      </w:r>
      <w:r w:rsidR="00BB79EF" w:rsidRPr="00D94027">
        <w:rPr>
          <w:rFonts w:ascii="Times New Roman" w:hAnsi="Times New Roman"/>
          <w:b w:val="0"/>
          <w:sz w:val="22"/>
        </w:rPr>
        <w:t xml:space="preserve"> Un aspecto clave del proyecto es el </w:t>
      </w:r>
      <w:r w:rsidR="00BB79EF" w:rsidRPr="0067282C">
        <w:rPr>
          <w:rFonts w:ascii="Times New Roman" w:hAnsi="Times New Roman"/>
          <w:bCs/>
          <w:color w:val="A4063E" w:themeColor="accent6"/>
          <w:sz w:val="22"/>
        </w:rPr>
        <w:t xml:space="preserve">método de trabajo </w:t>
      </w:r>
      <w:r w:rsidR="00BB79EF" w:rsidRPr="0067282C">
        <w:rPr>
          <w:rFonts w:ascii="Times New Roman" w:hAnsi="Times New Roman"/>
          <w:bCs/>
          <w:i/>
          <w:iCs/>
          <w:color w:val="A4063E" w:themeColor="accent6"/>
          <w:sz w:val="22"/>
        </w:rPr>
        <w:t>Lean</w:t>
      </w:r>
      <w:r w:rsidR="00BB79EF" w:rsidRPr="00D94027">
        <w:rPr>
          <w:rFonts w:ascii="Times New Roman" w:hAnsi="Times New Roman"/>
          <w:b w:val="0"/>
          <w:sz w:val="22"/>
        </w:rPr>
        <w:t xml:space="preserve">, que nos ha impulsado a realizar dos evaluaciones con el cliente antes de la entrega del PP y el ERS y tres </w:t>
      </w:r>
      <w:r w:rsidR="00ED4581" w:rsidRPr="00D94027">
        <w:rPr>
          <w:rFonts w:ascii="Times New Roman" w:hAnsi="Times New Roman"/>
          <w:b w:val="0"/>
          <w:sz w:val="22"/>
        </w:rPr>
        <w:t>más durante el desarrollo de la aplicación. E</w:t>
      </w:r>
      <w:r w:rsidR="00BB79EF" w:rsidRPr="00D94027">
        <w:rPr>
          <w:rFonts w:ascii="Times New Roman" w:hAnsi="Times New Roman"/>
          <w:b w:val="0"/>
          <w:sz w:val="22"/>
        </w:rPr>
        <w:t xml:space="preserve">l fin </w:t>
      </w:r>
      <w:r w:rsidR="00ED4581" w:rsidRPr="00D94027">
        <w:rPr>
          <w:rFonts w:ascii="Times New Roman" w:hAnsi="Times New Roman"/>
          <w:b w:val="0"/>
          <w:sz w:val="22"/>
        </w:rPr>
        <w:t>es, lógicamente,</w:t>
      </w:r>
      <w:r w:rsidR="00BB79EF" w:rsidRPr="00D94027">
        <w:rPr>
          <w:rFonts w:ascii="Times New Roman" w:hAnsi="Times New Roman"/>
          <w:b w:val="0"/>
          <w:sz w:val="22"/>
        </w:rPr>
        <w:t xml:space="preserve"> entregar </w:t>
      </w:r>
      <w:r w:rsidR="00BB79EF" w:rsidRPr="0067282C">
        <w:rPr>
          <w:rFonts w:ascii="Times New Roman" w:hAnsi="Times New Roman"/>
          <w:b w:val="0"/>
          <w:color w:val="A4063E" w:themeColor="accent6"/>
          <w:sz w:val="22"/>
        </w:rPr>
        <w:t>material de mejor calidad</w:t>
      </w:r>
      <w:r w:rsidR="00BB79EF" w:rsidRPr="00D94027">
        <w:rPr>
          <w:rFonts w:ascii="Times New Roman" w:hAnsi="Times New Roman"/>
          <w:b w:val="0"/>
          <w:sz w:val="22"/>
        </w:rPr>
        <w:t>.</w:t>
      </w:r>
    </w:p>
    <w:p w14:paraId="02DD86EB" w14:textId="34D55FFB" w:rsidR="00A14B31" w:rsidRPr="00D94027" w:rsidRDefault="00FE703E" w:rsidP="00D94027">
      <w:pPr>
        <w:pStyle w:val="Ttulo2"/>
        <w:spacing w:after="240" w:line="276" w:lineRule="auto"/>
        <w:ind w:firstLine="360"/>
        <w:jc w:val="both"/>
        <w:rPr>
          <w:rFonts w:ascii="Times New Roman" w:hAnsi="Times New Roman"/>
          <w:b w:val="0"/>
          <w:sz w:val="22"/>
        </w:rPr>
      </w:pPr>
      <w:r w:rsidRPr="00D94027">
        <w:rPr>
          <w:rFonts w:ascii="Times New Roman" w:hAnsi="Times New Roman"/>
          <w:b w:val="0"/>
          <w:sz w:val="22"/>
        </w:rPr>
        <w:t>Se aprovecharán también estos primeros meses</w:t>
      </w:r>
      <w:r w:rsidR="00BB79EF" w:rsidRPr="00D94027">
        <w:rPr>
          <w:rFonts w:ascii="Times New Roman" w:hAnsi="Times New Roman"/>
          <w:b w:val="0"/>
          <w:sz w:val="22"/>
        </w:rPr>
        <w:t xml:space="preserve"> </w:t>
      </w:r>
      <w:r w:rsidRPr="00D94027">
        <w:rPr>
          <w:rFonts w:ascii="Times New Roman" w:hAnsi="Times New Roman"/>
          <w:b w:val="0"/>
          <w:sz w:val="22"/>
        </w:rPr>
        <w:t xml:space="preserve">para la </w:t>
      </w:r>
      <w:r w:rsidRPr="0067282C">
        <w:rPr>
          <w:rFonts w:ascii="Times New Roman" w:hAnsi="Times New Roman"/>
          <w:bCs/>
          <w:color w:val="A4063E" w:themeColor="accent6"/>
          <w:sz w:val="22"/>
        </w:rPr>
        <w:t>división y organización</w:t>
      </w:r>
      <w:r w:rsidRPr="00D94027">
        <w:rPr>
          <w:rFonts w:ascii="Times New Roman" w:hAnsi="Times New Roman"/>
          <w:b w:val="0"/>
          <w:sz w:val="22"/>
        </w:rPr>
        <w:t xml:space="preserve"> del equipo, </w:t>
      </w:r>
      <w:r w:rsidR="00D40AF3" w:rsidRPr="00D94027">
        <w:rPr>
          <w:rFonts w:ascii="Times New Roman" w:hAnsi="Times New Roman"/>
          <w:b w:val="0"/>
          <w:sz w:val="22"/>
        </w:rPr>
        <w:t>procurando</w:t>
      </w:r>
      <w:r w:rsidRPr="00D94027">
        <w:rPr>
          <w:rFonts w:ascii="Times New Roman" w:hAnsi="Times New Roman"/>
          <w:b w:val="0"/>
          <w:sz w:val="22"/>
        </w:rPr>
        <w:t xml:space="preserve"> </w:t>
      </w:r>
      <w:r w:rsidR="00D40AF3" w:rsidRPr="00D94027">
        <w:rPr>
          <w:rFonts w:ascii="Times New Roman" w:hAnsi="Times New Roman"/>
          <w:b w:val="0"/>
          <w:sz w:val="22"/>
        </w:rPr>
        <w:t xml:space="preserve">así crear </w:t>
      </w:r>
      <w:r w:rsidRPr="00D94027">
        <w:rPr>
          <w:rFonts w:ascii="Times New Roman" w:hAnsi="Times New Roman"/>
          <w:b w:val="0"/>
          <w:sz w:val="22"/>
        </w:rPr>
        <w:t>un entorno motivador, eficiente y cercano</w:t>
      </w:r>
      <w:r w:rsidR="00D40AF3" w:rsidRPr="00D94027">
        <w:rPr>
          <w:rFonts w:ascii="Times New Roman" w:hAnsi="Times New Roman"/>
          <w:b w:val="0"/>
          <w:sz w:val="22"/>
        </w:rPr>
        <w:t xml:space="preserve"> en el que desarrollar software más cómodamente. L</w:t>
      </w:r>
      <w:r w:rsidRPr="00D94027">
        <w:rPr>
          <w:rFonts w:ascii="Times New Roman" w:hAnsi="Times New Roman"/>
          <w:b w:val="0"/>
          <w:sz w:val="22"/>
        </w:rPr>
        <w:t>os roles serán distribuidos con el fin de aprovechar las capacidades y talentos de cada integrante de la mejor manera posible</w:t>
      </w:r>
      <w:r w:rsidR="0066346A" w:rsidRPr="00D94027">
        <w:rPr>
          <w:rFonts w:ascii="Times New Roman" w:hAnsi="Times New Roman"/>
          <w:b w:val="0"/>
          <w:sz w:val="22"/>
        </w:rPr>
        <w:t>, agrupando a los diferentes miembros en 4 módulos interdependientes</w:t>
      </w:r>
      <w:r w:rsidRPr="00D94027">
        <w:rPr>
          <w:rFonts w:ascii="Times New Roman" w:hAnsi="Times New Roman"/>
          <w:b w:val="0"/>
          <w:sz w:val="22"/>
        </w:rPr>
        <w:t>.</w:t>
      </w:r>
      <w:r w:rsidR="00BD4DFF" w:rsidRPr="00D94027">
        <w:rPr>
          <w:rFonts w:ascii="Times New Roman" w:hAnsi="Times New Roman"/>
          <w:b w:val="0"/>
          <w:sz w:val="22"/>
        </w:rPr>
        <w:t xml:space="preserve"> </w:t>
      </w:r>
      <w:r w:rsidR="00ED4581" w:rsidRPr="00D94027">
        <w:rPr>
          <w:rFonts w:ascii="Times New Roman" w:hAnsi="Times New Roman"/>
          <w:b w:val="0"/>
          <w:sz w:val="22"/>
        </w:rPr>
        <w:t>De esta manera, el 15 de diciembre se procederá al cierre del PP y del ERS.</w:t>
      </w:r>
    </w:p>
    <w:p w14:paraId="2A0D3427" w14:textId="0E40798D" w:rsidR="00FE703E" w:rsidRPr="00D94027" w:rsidRDefault="00D40AF3" w:rsidP="00D94027">
      <w:pPr>
        <w:pStyle w:val="Ttulo2"/>
        <w:spacing w:after="240" w:line="276" w:lineRule="auto"/>
        <w:ind w:firstLine="360"/>
        <w:jc w:val="both"/>
        <w:rPr>
          <w:rFonts w:ascii="Times New Roman" w:hAnsi="Times New Roman"/>
          <w:b w:val="0"/>
          <w:sz w:val="22"/>
        </w:rPr>
      </w:pPr>
      <w:r w:rsidRPr="00D94027">
        <w:rPr>
          <w:rFonts w:ascii="Times New Roman" w:hAnsi="Times New Roman"/>
          <w:b w:val="0"/>
          <w:sz w:val="22"/>
        </w:rPr>
        <w:t xml:space="preserve">Una vez generados ambos documentos, y dadas las inamovibles obligaciones que tenemos los </w:t>
      </w:r>
      <w:r w:rsidR="00ED4581" w:rsidRPr="00D94027">
        <w:rPr>
          <w:rFonts w:ascii="Times New Roman" w:hAnsi="Times New Roman"/>
          <w:b w:val="0"/>
          <w:sz w:val="22"/>
        </w:rPr>
        <w:t>integrantes</w:t>
      </w:r>
      <w:r w:rsidRPr="00D94027">
        <w:rPr>
          <w:rFonts w:ascii="Times New Roman" w:hAnsi="Times New Roman"/>
          <w:b w:val="0"/>
          <w:sz w:val="22"/>
        </w:rPr>
        <w:t xml:space="preserve"> del equipo del 22/12/2019 al 27/01/2020,</w:t>
      </w:r>
      <w:r w:rsidR="00BB79EF" w:rsidRPr="00D94027">
        <w:rPr>
          <w:rFonts w:ascii="Times New Roman" w:hAnsi="Times New Roman"/>
          <w:b w:val="0"/>
          <w:sz w:val="22"/>
        </w:rPr>
        <w:t xml:space="preserve"> hemos dedicado ese periodo para desconectar del proyecto, atender otros asuntos y traer ideas nuevas. Comenzará de esta manera la segunda parte del proyecto, en la que nos centraremos en la </w:t>
      </w:r>
      <w:r w:rsidR="00BB79EF" w:rsidRPr="0067282C">
        <w:rPr>
          <w:rFonts w:ascii="Times New Roman" w:hAnsi="Times New Roman"/>
          <w:bCs/>
          <w:color w:val="A4063E" w:themeColor="accent6"/>
          <w:sz w:val="22"/>
        </w:rPr>
        <w:t>generación del código</w:t>
      </w:r>
      <w:r w:rsidR="00BB79EF" w:rsidRPr="0067282C">
        <w:rPr>
          <w:rFonts w:ascii="Times New Roman" w:hAnsi="Times New Roman"/>
          <w:b w:val="0"/>
          <w:color w:val="A4063E" w:themeColor="accent6"/>
          <w:sz w:val="22"/>
        </w:rPr>
        <w:t xml:space="preserve"> </w:t>
      </w:r>
      <w:r w:rsidR="00BB79EF" w:rsidRPr="00D94027">
        <w:rPr>
          <w:rFonts w:ascii="Times New Roman" w:hAnsi="Times New Roman"/>
          <w:b w:val="0"/>
          <w:sz w:val="22"/>
        </w:rPr>
        <w:t>de la aplicación.</w:t>
      </w:r>
    </w:p>
    <w:p w14:paraId="075ACED8" w14:textId="30199087" w:rsidR="00ED4581" w:rsidRPr="00D94027" w:rsidRDefault="00ED4581" w:rsidP="00D94027">
      <w:pPr>
        <w:pStyle w:val="Ttulo2"/>
        <w:spacing w:after="240" w:line="276" w:lineRule="auto"/>
        <w:ind w:firstLine="360"/>
        <w:jc w:val="both"/>
        <w:rPr>
          <w:rFonts w:ascii="Times New Roman" w:hAnsi="Times New Roman"/>
          <w:b w:val="0"/>
          <w:sz w:val="22"/>
        </w:rPr>
      </w:pPr>
      <w:r w:rsidRPr="00D94027">
        <w:rPr>
          <w:rFonts w:ascii="Times New Roman" w:hAnsi="Times New Roman"/>
          <w:b w:val="0"/>
          <w:sz w:val="22"/>
        </w:rPr>
        <w:t xml:space="preserve">Durante todo el proyecto, se dedicará una media de </w:t>
      </w:r>
      <w:r w:rsidRPr="0067282C">
        <w:rPr>
          <w:rFonts w:ascii="Times New Roman" w:hAnsi="Times New Roman"/>
          <w:bCs/>
          <w:color w:val="A4063E" w:themeColor="accent6"/>
          <w:sz w:val="22"/>
        </w:rPr>
        <w:t>5 horas semanales</w:t>
      </w:r>
      <w:r w:rsidRPr="0067282C">
        <w:rPr>
          <w:rFonts w:ascii="Times New Roman" w:hAnsi="Times New Roman"/>
          <w:b w:val="0"/>
          <w:color w:val="A4063E" w:themeColor="accent6"/>
          <w:sz w:val="22"/>
        </w:rPr>
        <w:t xml:space="preserve"> </w:t>
      </w:r>
      <w:r w:rsidRPr="00D94027">
        <w:rPr>
          <w:rFonts w:ascii="Times New Roman" w:hAnsi="Times New Roman"/>
          <w:b w:val="0"/>
          <w:sz w:val="22"/>
        </w:rPr>
        <w:t>por parte de cada miembro del equipo. Se llevarán a cabo reuniones semanales, en las que, aprovechando el pequeño tamaño del equipo, se pondrán en común los avances realizados desde la reunión anterior y se establecerán los objetivos para la reunión siguiente. Gracias a la constante crítica que se recibirá del resto de integrantes</w:t>
      </w:r>
      <w:r w:rsidR="0066346A" w:rsidRPr="00D94027">
        <w:rPr>
          <w:rFonts w:ascii="Times New Roman" w:hAnsi="Times New Roman"/>
          <w:b w:val="0"/>
          <w:sz w:val="22"/>
        </w:rPr>
        <w:t xml:space="preserve"> y módulos</w:t>
      </w:r>
      <w:r w:rsidRPr="00D94027">
        <w:rPr>
          <w:rFonts w:ascii="Times New Roman" w:hAnsi="Times New Roman"/>
          <w:b w:val="0"/>
          <w:sz w:val="22"/>
        </w:rPr>
        <w:t xml:space="preserve">, cualquier código generado estará sujeto a una </w:t>
      </w:r>
      <w:r w:rsidRPr="0067282C">
        <w:rPr>
          <w:rFonts w:ascii="Times New Roman" w:hAnsi="Times New Roman"/>
          <w:bCs/>
          <w:color w:val="A4063E" w:themeColor="accent6"/>
          <w:sz w:val="22"/>
        </w:rPr>
        <w:t>permanente revisión y mejora</w:t>
      </w:r>
      <w:r w:rsidRPr="00D94027">
        <w:rPr>
          <w:rFonts w:ascii="Times New Roman" w:hAnsi="Times New Roman"/>
          <w:b w:val="0"/>
          <w:sz w:val="22"/>
        </w:rPr>
        <w:t>.</w:t>
      </w:r>
      <w:r w:rsidR="0066346A" w:rsidRPr="00D94027">
        <w:rPr>
          <w:rFonts w:ascii="Times New Roman" w:hAnsi="Times New Roman"/>
          <w:b w:val="0"/>
          <w:sz w:val="22"/>
        </w:rPr>
        <w:t xml:space="preserve"> La fecha de entrega definitiva será para el 30 de mayo de 2020, momento en el que ya se habrá obtenido una versión consistente de la aplicación.</w:t>
      </w:r>
    </w:p>
    <w:p w14:paraId="02EE6EEC" w14:textId="32DDF05C" w:rsidR="00A14B31" w:rsidRPr="00D94027" w:rsidRDefault="00A14B31" w:rsidP="00D94027">
      <w:pPr>
        <w:pStyle w:val="Ttulo2"/>
        <w:spacing w:after="240" w:line="276" w:lineRule="auto"/>
        <w:jc w:val="both"/>
        <w:rPr>
          <w:rFonts w:ascii="Times New Roman" w:hAnsi="Times New Roman"/>
          <w:sz w:val="24"/>
        </w:rPr>
      </w:pPr>
      <w:r w:rsidRPr="00D94027">
        <w:rPr>
          <w:rFonts w:ascii="Times New Roman" w:hAnsi="Times New Roman"/>
          <w:b w:val="0"/>
          <w:sz w:val="24"/>
        </w:rPr>
        <w:br w:type="page"/>
      </w:r>
    </w:p>
    <w:p w14:paraId="3C030F48" w14:textId="77777777" w:rsidR="00B619CB" w:rsidRPr="00D94027" w:rsidRDefault="00B619CB" w:rsidP="00A14B31">
      <w:pPr>
        <w:pStyle w:val="Ttulo2"/>
        <w:spacing w:after="500"/>
        <w:ind w:firstLine="360"/>
        <w:jc w:val="both"/>
        <w:rPr>
          <w:rFonts w:ascii="Times New Roman" w:hAnsi="Times New Roman"/>
          <w:b w:val="0"/>
          <w:sz w:val="24"/>
        </w:rPr>
      </w:pPr>
    </w:p>
    <w:tbl>
      <w:tblPr>
        <w:tblStyle w:val="Tabladecuadrcula5oscura-nfasis4"/>
        <w:tblpPr w:leftFromText="142" w:rightFromText="142" w:vertAnchor="page" w:horzAnchor="margin" w:tblpY="2012"/>
        <w:tblW w:w="5000" w:type="pct"/>
        <w:tblLook w:val="04A0" w:firstRow="1" w:lastRow="0" w:firstColumn="1" w:lastColumn="0" w:noHBand="0" w:noVBand="1"/>
      </w:tblPr>
      <w:tblGrid>
        <w:gridCol w:w="2263"/>
        <w:gridCol w:w="4252"/>
        <w:gridCol w:w="3411"/>
      </w:tblGrid>
      <w:tr w:rsidR="00A63CEC" w:rsidRPr="00D94027" w14:paraId="6410C4AE" w14:textId="77777777" w:rsidTr="00A14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</w:tcPr>
          <w:p w14:paraId="764D288E" w14:textId="77777777" w:rsidR="00A63CEC" w:rsidRPr="00D94027" w:rsidRDefault="00A63CEC" w:rsidP="00A63CE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D94027">
              <w:rPr>
                <w:rFonts w:ascii="Times New Roman" w:hAnsi="Times New Roman" w:cs="Times New Roman"/>
                <w:sz w:val="22"/>
              </w:rPr>
              <w:t>Módulo</w:t>
            </w:r>
          </w:p>
        </w:tc>
        <w:tc>
          <w:tcPr>
            <w:tcW w:w="2142" w:type="pct"/>
          </w:tcPr>
          <w:p w14:paraId="0919C1DB" w14:textId="77777777" w:rsidR="00A63CEC" w:rsidRPr="00D94027" w:rsidRDefault="00A63CEC" w:rsidP="00A63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D94027">
              <w:rPr>
                <w:rFonts w:ascii="Times New Roman" w:hAnsi="Times New Roman" w:cs="Times New Roman"/>
                <w:sz w:val="22"/>
              </w:rPr>
              <w:t>Actividades</w:t>
            </w:r>
          </w:p>
        </w:tc>
        <w:tc>
          <w:tcPr>
            <w:tcW w:w="1718" w:type="pct"/>
          </w:tcPr>
          <w:p w14:paraId="3C2EA22F" w14:textId="77777777" w:rsidR="00A63CEC" w:rsidRPr="00D94027" w:rsidRDefault="00A63CEC" w:rsidP="00A63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D94027">
              <w:rPr>
                <w:rFonts w:ascii="Times New Roman" w:hAnsi="Times New Roman" w:cs="Times New Roman"/>
                <w:sz w:val="22"/>
              </w:rPr>
              <w:t>Clasificación</w:t>
            </w:r>
          </w:p>
        </w:tc>
      </w:tr>
      <w:tr w:rsidR="00A63CEC" w:rsidRPr="00D94027" w14:paraId="4F76D8F7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 w:val="restart"/>
          </w:tcPr>
          <w:p w14:paraId="72563EB8" w14:textId="77777777" w:rsidR="00A63CEC" w:rsidRPr="00D94027" w:rsidRDefault="00A63CEC" w:rsidP="00A63CE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D94027">
              <w:rPr>
                <w:rFonts w:ascii="Times New Roman" w:hAnsi="Times New Roman" w:cs="Times New Roman"/>
                <w:sz w:val="22"/>
              </w:rPr>
              <w:t>Usuarios y empresas</w:t>
            </w:r>
          </w:p>
        </w:tc>
        <w:tc>
          <w:tcPr>
            <w:tcW w:w="2142" w:type="pct"/>
          </w:tcPr>
          <w:p w14:paraId="71B10E2E" w14:textId="77777777" w:rsidR="00A63CEC" w:rsidRPr="00D94027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Documentación empresas</w:t>
            </w:r>
          </w:p>
        </w:tc>
        <w:tc>
          <w:tcPr>
            <w:tcW w:w="1718" w:type="pct"/>
          </w:tcPr>
          <w:p w14:paraId="3079E5EF" w14:textId="77777777" w:rsidR="00A63CEC" w:rsidRPr="00D94027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Formación</w:t>
            </w:r>
          </w:p>
        </w:tc>
      </w:tr>
      <w:tr w:rsidR="00A63CEC" w:rsidRPr="00D94027" w14:paraId="1E60C135" w14:textId="77777777" w:rsidTr="00A14B31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1D6E5F16" w14:textId="77777777" w:rsidR="00A63CEC" w:rsidRPr="00D94027" w:rsidRDefault="00A63CEC" w:rsidP="00A63CEC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42" w:type="pct"/>
          </w:tcPr>
          <w:p w14:paraId="2E42A34A" w14:textId="77777777" w:rsidR="00A63CEC" w:rsidRPr="00D94027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Diseño de interfaz de usuario y empresas</w:t>
            </w:r>
          </w:p>
        </w:tc>
        <w:tc>
          <w:tcPr>
            <w:tcW w:w="1718" w:type="pct"/>
          </w:tcPr>
          <w:p w14:paraId="4D7F0E9F" w14:textId="77777777" w:rsidR="00A63CEC" w:rsidRPr="00D94027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Ingeniería</w:t>
            </w:r>
          </w:p>
        </w:tc>
      </w:tr>
      <w:tr w:rsidR="00A63CEC" w:rsidRPr="00D94027" w14:paraId="382C1515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00E0C0C2" w14:textId="77777777" w:rsidR="00A63CEC" w:rsidRPr="00D94027" w:rsidRDefault="00A63CEC" w:rsidP="00A63CEC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42" w:type="pct"/>
          </w:tcPr>
          <w:p w14:paraId="494F9649" w14:textId="77777777" w:rsidR="00A63CEC" w:rsidRPr="00D94027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Evaluación del diseño de IU</w:t>
            </w:r>
          </w:p>
        </w:tc>
        <w:tc>
          <w:tcPr>
            <w:tcW w:w="1718" w:type="pct"/>
          </w:tcPr>
          <w:p w14:paraId="0D455720" w14:textId="77777777" w:rsidR="00A63CEC" w:rsidRPr="00D94027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Evaluación con el cliente</w:t>
            </w:r>
          </w:p>
        </w:tc>
      </w:tr>
      <w:tr w:rsidR="00A63CEC" w:rsidRPr="00D94027" w14:paraId="3EFDB634" w14:textId="77777777" w:rsidTr="00A14B3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0E3191C9" w14:textId="77777777" w:rsidR="00A63CEC" w:rsidRPr="00D94027" w:rsidRDefault="00A63CEC" w:rsidP="00A63CEC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42" w:type="pct"/>
          </w:tcPr>
          <w:p w14:paraId="1EB2869E" w14:textId="77777777" w:rsidR="00A63CEC" w:rsidRPr="00D94027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Codificación del IU</w:t>
            </w:r>
          </w:p>
        </w:tc>
        <w:tc>
          <w:tcPr>
            <w:tcW w:w="1718" w:type="pct"/>
          </w:tcPr>
          <w:p w14:paraId="41E31086" w14:textId="77777777" w:rsidR="00A63CEC" w:rsidRPr="00D94027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Construcción y adaptación</w:t>
            </w:r>
          </w:p>
        </w:tc>
      </w:tr>
      <w:tr w:rsidR="00A63CEC" w:rsidRPr="00D94027" w14:paraId="5086FA52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2643B458" w14:textId="77777777" w:rsidR="00A63CEC" w:rsidRPr="00D94027" w:rsidRDefault="00A63CEC" w:rsidP="00A63CEC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42" w:type="pct"/>
          </w:tcPr>
          <w:p w14:paraId="0E6A6A70" w14:textId="77777777" w:rsidR="00A63CEC" w:rsidRPr="00D94027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Pruebas IU</w:t>
            </w:r>
          </w:p>
        </w:tc>
        <w:tc>
          <w:tcPr>
            <w:tcW w:w="1718" w:type="pct"/>
          </w:tcPr>
          <w:p w14:paraId="238215B1" w14:textId="77777777" w:rsidR="00A63CEC" w:rsidRPr="00D94027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Construcción y adaptación</w:t>
            </w:r>
          </w:p>
        </w:tc>
      </w:tr>
      <w:tr w:rsidR="00A63CEC" w:rsidRPr="00D94027" w14:paraId="6B552A82" w14:textId="77777777" w:rsidTr="00A14B31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 w:val="restart"/>
          </w:tcPr>
          <w:p w14:paraId="653DFF84" w14:textId="77777777" w:rsidR="00A63CEC" w:rsidRPr="00D94027" w:rsidRDefault="00A63CEC" w:rsidP="00A63CE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D94027">
              <w:rPr>
                <w:rFonts w:ascii="Times New Roman" w:hAnsi="Times New Roman" w:cs="Times New Roman"/>
                <w:sz w:val="22"/>
              </w:rPr>
              <w:t>Favores</w:t>
            </w:r>
          </w:p>
        </w:tc>
        <w:tc>
          <w:tcPr>
            <w:tcW w:w="2142" w:type="pct"/>
          </w:tcPr>
          <w:p w14:paraId="16806218" w14:textId="77777777" w:rsidR="00A63CEC" w:rsidRPr="00D94027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Documentación bases de datos</w:t>
            </w:r>
          </w:p>
        </w:tc>
        <w:tc>
          <w:tcPr>
            <w:tcW w:w="1718" w:type="pct"/>
          </w:tcPr>
          <w:p w14:paraId="563FDEDA" w14:textId="77777777" w:rsidR="00A63CEC" w:rsidRPr="00D94027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Formación</w:t>
            </w:r>
          </w:p>
        </w:tc>
      </w:tr>
      <w:tr w:rsidR="00A63CEC" w:rsidRPr="00D94027" w14:paraId="02AD965B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3D4CAAD9" w14:textId="77777777" w:rsidR="00A63CEC" w:rsidRPr="00D94027" w:rsidRDefault="00A63CEC" w:rsidP="00A63CEC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42" w:type="pct"/>
          </w:tcPr>
          <w:p w14:paraId="414316C8" w14:textId="77777777" w:rsidR="00A63CEC" w:rsidRPr="00D94027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Diseño de gestión de favores</w:t>
            </w:r>
          </w:p>
        </w:tc>
        <w:tc>
          <w:tcPr>
            <w:tcW w:w="1718" w:type="pct"/>
          </w:tcPr>
          <w:p w14:paraId="45CDC93A" w14:textId="77777777" w:rsidR="00A63CEC" w:rsidRPr="00D94027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Ingeniería</w:t>
            </w:r>
          </w:p>
        </w:tc>
      </w:tr>
      <w:tr w:rsidR="00A63CEC" w:rsidRPr="00D94027" w14:paraId="2C085CF4" w14:textId="77777777" w:rsidTr="00A14B3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586DE431" w14:textId="77777777" w:rsidR="00A63CEC" w:rsidRPr="00D94027" w:rsidRDefault="00A63CEC" w:rsidP="00A63CEC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42" w:type="pct"/>
          </w:tcPr>
          <w:p w14:paraId="0AD8226B" w14:textId="77777777" w:rsidR="00A63CEC" w:rsidRPr="00D94027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Evaluación del diseño de GF</w:t>
            </w:r>
          </w:p>
        </w:tc>
        <w:tc>
          <w:tcPr>
            <w:tcW w:w="1718" w:type="pct"/>
          </w:tcPr>
          <w:p w14:paraId="20AD1B98" w14:textId="77777777" w:rsidR="00A63CEC" w:rsidRPr="00D94027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Evaluación con el cliente</w:t>
            </w:r>
          </w:p>
        </w:tc>
      </w:tr>
      <w:tr w:rsidR="00A63CEC" w:rsidRPr="00D94027" w14:paraId="4F774CD9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57E2C219" w14:textId="77777777" w:rsidR="00A63CEC" w:rsidRPr="00D94027" w:rsidRDefault="00A63CEC" w:rsidP="00A63CEC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42" w:type="pct"/>
          </w:tcPr>
          <w:p w14:paraId="313D2189" w14:textId="77777777" w:rsidR="00A63CEC" w:rsidRPr="00D94027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Codificación del GF</w:t>
            </w:r>
          </w:p>
        </w:tc>
        <w:tc>
          <w:tcPr>
            <w:tcW w:w="1718" w:type="pct"/>
          </w:tcPr>
          <w:p w14:paraId="113C4031" w14:textId="77777777" w:rsidR="00A63CEC" w:rsidRPr="00D94027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Construcción y adaptación</w:t>
            </w:r>
          </w:p>
        </w:tc>
      </w:tr>
      <w:tr w:rsidR="00A63CEC" w:rsidRPr="00D94027" w14:paraId="3F93FF69" w14:textId="77777777" w:rsidTr="00A14B3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2ECC11C0" w14:textId="77777777" w:rsidR="00A63CEC" w:rsidRPr="00D94027" w:rsidRDefault="00A63CEC" w:rsidP="00A63CEC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42" w:type="pct"/>
          </w:tcPr>
          <w:p w14:paraId="65D1C252" w14:textId="77777777" w:rsidR="00A63CEC" w:rsidRPr="00D94027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Pruebas GF</w:t>
            </w:r>
          </w:p>
        </w:tc>
        <w:tc>
          <w:tcPr>
            <w:tcW w:w="1718" w:type="pct"/>
          </w:tcPr>
          <w:p w14:paraId="3B18C03F" w14:textId="77777777" w:rsidR="00A63CEC" w:rsidRPr="00D94027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Construcción y adaptación</w:t>
            </w:r>
          </w:p>
        </w:tc>
      </w:tr>
      <w:tr w:rsidR="00A63CEC" w:rsidRPr="00D94027" w14:paraId="53E2DDD5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 w:val="restart"/>
          </w:tcPr>
          <w:p w14:paraId="2BBA46C6" w14:textId="77777777" w:rsidR="00A63CEC" w:rsidRPr="00D94027" w:rsidRDefault="00A63CEC" w:rsidP="00A63CE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D94027">
              <w:rPr>
                <w:rFonts w:ascii="Times New Roman" w:hAnsi="Times New Roman" w:cs="Times New Roman"/>
                <w:sz w:val="22"/>
              </w:rPr>
              <w:t>Premios y compras</w:t>
            </w:r>
          </w:p>
        </w:tc>
        <w:tc>
          <w:tcPr>
            <w:tcW w:w="2142" w:type="pct"/>
          </w:tcPr>
          <w:p w14:paraId="2439D56D" w14:textId="77777777" w:rsidR="00A63CEC" w:rsidRPr="00D94027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Documentación premios</w:t>
            </w:r>
          </w:p>
        </w:tc>
        <w:tc>
          <w:tcPr>
            <w:tcW w:w="1718" w:type="pct"/>
          </w:tcPr>
          <w:p w14:paraId="59BD729D" w14:textId="77777777" w:rsidR="00A63CEC" w:rsidRPr="00D94027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Formación</w:t>
            </w:r>
          </w:p>
        </w:tc>
      </w:tr>
      <w:tr w:rsidR="00A63CEC" w:rsidRPr="00D94027" w14:paraId="3510E7EE" w14:textId="77777777" w:rsidTr="00A14B3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41650454" w14:textId="77777777" w:rsidR="00A63CEC" w:rsidRPr="00D94027" w:rsidRDefault="00A63CEC" w:rsidP="00A63CEC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42" w:type="pct"/>
          </w:tcPr>
          <w:p w14:paraId="5B63DD16" w14:textId="77777777" w:rsidR="00A63CEC" w:rsidRPr="00D94027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Diseño premios y compras</w:t>
            </w:r>
          </w:p>
        </w:tc>
        <w:tc>
          <w:tcPr>
            <w:tcW w:w="1718" w:type="pct"/>
          </w:tcPr>
          <w:p w14:paraId="21257547" w14:textId="77777777" w:rsidR="00A63CEC" w:rsidRPr="00D94027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Ingeniería</w:t>
            </w:r>
          </w:p>
        </w:tc>
      </w:tr>
      <w:tr w:rsidR="00A63CEC" w:rsidRPr="00D94027" w14:paraId="46887626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649E65B5" w14:textId="77777777" w:rsidR="00A63CEC" w:rsidRPr="00D94027" w:rsidRDefault="00A63CEC" w:rsidP="00A63CEC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42" w:type="pct"/>
          </w:tcPr>
          <w:p w14:paraId="2BB0BF33" w14:textId="77777777" w:rsidR="00A63CEC" w:rsidRPr="00D94027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Evaluación diseño premios y compras</w:t>
            </w:r>
          </w:p>
        </w:tc>
        <w:tc>
          <w:tcPr>
            <w:tcW w:w="1718" w:type="pct"/>
          </w:tcPr>
          <w:p w14:paraId="36A3D754" w14:textId="77777777" w:rsidR="00A63CEC" w:rsidRPr="00D94027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Evaluación con el cliente</w:t>
            </w:r>
          </w:p>
        </w:tc>
      </w:tr>
      <w:tr w:rsidR="00A63CEC" w:rsidRPr="00D94027" w14:paraId="72F75B4E" w14:textId="77777777" w:rsidTr="00A14B3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7C297854" w14:textId="77777777" w:rsidR="00A63CEC" w:rsidRPr="00D94027" w:rsidRDefault="00A63CEC" w:rsidP="00A63CEC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42" w:type="pct"/>
          </w:tcPr>
          <w:p w14:paraId="5DFA1744" w14:textId="77777777" w:rsidR="00A63CEC" w:rsidRPr="00D94027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Codificación premios y compras</w:t>
            </w:r>
          </w:p>
        </w:tc>
        <w:tc>
          <w:tcPr>
            <w:tcW w:w="1718" w:type="pct"/>
          </w:tcPr>
          <w:p w14:paraId="5E5B6325" w14:textId="77777777" w:rsidR="00A63CEC" w:rsidRPr="00D94027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Construcción y adaptación</w:t>
            </w:r>
          </w:p>
        </w:tc>
      </w:tr>
      <w:tr w:rsidR="00A63CEC" w:rsidRPr="00D94027" w14:paraId="07831794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1676A983" w14:textId="77777777" w:rsidR="00A63CEC" w:rsidRPr="00D94027" w:rsidRDefault="00A63CEC" w:rsidP="00A63CEC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42" w:type="pct"/>
          </w:tcPr>
          <w:p w14:paraId="6151C8E6" w14:textId="77777777" w:rsidR="00A63CEC" w:rsidRPr="00D94027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Pruebas premios y compras</w:t>
            </w:r>
          </w:p>
        </w:tc>
        <w:tc>
          <w:tcPr>
            <w:tcW w:w="1718" w:type="pct"/>
          </w:tcPr>
          <w:p w14:paraId="1995163E" w14:textId="77777777" w:rsidR="00A63CEC" w:rsidRPr="00D94027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Construcción y adaptación</w:t>
            </w:r>
          </w:p>
        </w:tc>
      </w:tr>
      <w:tr w:rsidR="00A14B31" w:rsidRPr="00D94027" w14:paraId="7CDDA27C" w14:textId="77777777" w:rsidTr="00A14B31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 w:val="restart"/>
          </w:tcPr>
          <w:p w14:paraId="4B2C2E14" w14:textId="77777777" w:rsidR="00A63CEC" w:rsidRPr="00D94027" w:rsidRDefault="00A63CEC" w:rsidP="00A63CE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D94027">
              <w:rPr>
                <w:rFonts w:ascii="Times New Roman" w:hAnsi="Times New Roman" w:cs="Times New Roman"/>
                <w:sz w:val="22"/>
              </w:rPr>
              <w:t>Buscador y geolocalización</w:t>
            </w:r>
          </w:p>
        </w:tc>
        <w:tc>
          <w:tcPr>
            <w:tcW w:w="2142" w:type="pct"/>
          </w:tcPr>
          <w:p w14:paraId="78F0A0A2" w14:textId="77777777" w:rsidR="00A63CEC" w:rsidRPr="00D94027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Documentación ByG</w:t>
            </w:r>
          </w:p>
        </w:tc>
        <w:tc>
          <w:tcPr>
            <w:tcW w:w="1718" w:type="pct"/>
          </w:tcPr>
          <w:p w14:paraId="424F7238" w14:textId="77777777" w:rsidR="00A63CEC" w:rsidRPr="00D94027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Formación</w:t>
            </w:r>
          </w:p>
        </w:tc>
      </w:tr>
      <w:tr w:rsidR="00A14B31" w:rsidRPr="00D94027" w14:paraId="2A2269CF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5DAF6E93" w14:textId="77777777" w:rsidR="00A63CEC" w:rsidRPr="00D94027" w:rsidRDefault="00A63CEC" w:rsidP="00A63CEC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42" w:type="pct"/>
          </w:tcPr>
          <w:p w14:paraId="2E31DD3D" w14:textId="77777777" w:rsidR="00A63CEC" w:rsidRPr="00D94027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Diseño ByG</w:t>
            </w:r>
          </w:p>
        </w:tc>
        <w:tc>
          <w:tcPr>
            <w:tcW w:w="1718" w:type="pct"/>
          </w:tcPr>
          <w:p w14:paraId="4A012CD9" w14:textId="77777777" w:rsidR="00A63CEC" w:rsidRPr="00D94027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Ingeniería</w:t>
            </w:r>
          </w:p>
        </w:tc>
      </w:tr>
      <w:tr w:rsidR="00A14B31" w:rsidRPr="00D94027" w14:paraId="5F4579A8" w14:textId="77777777" w:rsidTr="00A14B3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0541F009" w14:textId="77777777" w:rsidR="00A63CEC" w:rsidRPr="00D94027" w:rsidRDefault="00A63CEC" w:rsidP="00A63CEC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42" w:type="pct"/>
          </w:tcPr>
          <w:p w14:paraId="4DA247D6" w14:textId="77777777" w:rsidR="00A63CEC" w:rsidRPr="00D94027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Evaluación ByG</w:t>
            </w:r>
          </w:p>
        </w:tc>
        <w:tc>
          <w:tcPr>
            <w:tcW w:w="1718" w:type="pct"/>
          </w:tcPr>
          <w:p w14:paraId="65AAA9EB" w14:textId="77777777" w:rsidR="00A63CEC" w:rsidRPr="00D94027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Evaluación con el cliente</w:t>
            </w:r>
          </w:p>
        </w:tc>
      </w:tr>
      <w:tr w:rsidR="00A14B31" w:rsidRPr="00D94027" w14:paraId="7D403DE7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07590158" w14:textId="77777777" w:rsidR="00A63CEC" w:rsidRPr="00D94027" w:rsidRDefault="00A63CEC" w:rsidP="00A63CEC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42" w:type="pct"/>
          </w:tcPr>
          <w:p w14:paraId="7C95423D" w14:textId="77777777" w:rsidR="00A63CEC" w:rsidRPr="00D94027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Codificación ByG</w:t>
            </w:r>
          </w:p>
        </w:tc>
        <w:tc>
          <w:tcPr>
            <w:tcW w:w="1718" w:type="pct"/>
          </w:tcPr>
          <w:p w14:paraId="051B23FC" w14:textId="77777777" w:rsidR="00A63CEC" w:rsidRPr="00D94027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Construcción y adaptación</w:t>
            </w:r>
          </w:p>
        </w:tc>
      </w:tr>
      <w:tr w:rsidR="00A14B31" w:rsidRPr="00D94027" w14:paraId="61BD799A" w14:textId="77777777" w:rsidTr="00A14B3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2493D270" w14:textId="77777777" w:rsidR="00A63CEC" w:rsidRPr="00D94027" w:rsidRDefault="00A63CEC" w:rsidP="00A63CEC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42" w:type="pct"/>
          </w:tcPr>
          <w:p w14:paraId="55FCCE8E" w14:textId="77777777" w:rsidR="00A63CEC" w:rsidRPr="00D94027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Pruebas ByG</w:t>
            </w:r>
          </w:p>
        </w:tc>
        <w:tc>
          <w:tcPr>
            <w:tcW w:w="1718" w:type="pct"/>
          </w:tcPr>
          <w:p w14:paraId="5E8CFC72" w14:textId="77777777" w:rsidR="00A63CEC" w:rsidRPr="00D94027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Construcción y adaptación</w:t>
            </w:r>
          </w:p>
        </w:tc>
      </w:tr>
      <w:tr w:rsidR="00A14B31" w:rsidRPr="00D94027" w14:paraId="376A93A6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 w:val="restart"/>
          </w:tcPr>
          <w:p w14:paraId="3CEF0121" w14:textId="77777777" w:rsidR="00A63CEC" w:rsidRPr="00D94027" w:rsidRDefault="00A63CEC" w:rsidP="00A63CE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D94027">
              <w:rPr>
                <w:rFonts w:ascii="Times New Roman" w:hAnsi="Times New Roman" w:cs="Times New Roman"/>
                <w:sz w:val="22"/>
              </w:rPr>
              <w:t>Proyecto</w:t>
            </w:r>
          </w:p>
        </w:tc>
        <w:tc>
          <w:tcPr>
            <w:tcW w:w="2142" w:type="pct"/>
          </w:tcPr>
          <w:p w14:paraId="380B3651" w14:textId="77777777" w:rsidR="00A63CEC" w:rsidRPr="00D94027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Análisis de proyecto</w:t>
            </w:r>
          </w:p>
        </w:tc>
        <w:tc>
          <w:tcPr>
            <w:tcW w:w="1718" w:type="pct"/>
          </w:tcPr>
          <w:p w14:paraId="212F8769" w14:textId="113BED33" w:rsidR="00A63CEC" w:rsidRPr="00D94027" w:rsidRDefault="00A14B31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Ingeniería</w:t>
            </w:r>
          </w:p>
        </w:tc>
      </w:tr>
      <w:tr w:rsidR="00A14B31" w:rsidRPr="00D94027" w14:paraId="66D160E6" w14:textId="77777777" w:rsidTr="00A14B3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0EAF0C3E" w14:textId="77777777" w:rsidR="00A63CEC" w:rsidRPr="00D94027" w:rsidRDefault="00A63CEC" w:rsidP="00A63CEC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42" w:type="pct"/>
          </w:tcPr>
          <w:p w14:paraId="6C755E31" w14:textId="77777777" w:rsidR="00A63CEC" w:rsidRPr="00D94027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Diseño de proyecto</w:t>
            </w:r>
          </w:p>
        </w:tc>
        <w:tc>
          <w:tcPr>
            <w:tcW w:w="1718" w:type="pct"/>
          </w:tcPr>
          <w:p w14:paraId="6DAB7C6D" w14:textId="51D49D1D" w:rsidR="00A63CEC" w:rsidRPr="00D94027" w:rsidRDefault="00A14B31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Ingeniería</w:t>
            </w:r>
          </w:p>
        </w:tc>
      </w:tr>
      <w:tr w:rsidR="00A14B31" w:rsidRPr="00D94027" w14:paraId="5B80D9E9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097F48C6" w14:textId="77777777" w:rsidR="00A63CEC" w:rsidRPr="00D94027" w:rsidRDefault="00A63CEC" w:rsidP="00A63CEC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42" w:type="pct"/>
          </w:tcPr>
          <w:p w14:paraId="73179903" w14:textId="77777777" w:rsidR="00A63CEC" w:rsidRPr="00D94027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Opinión cliente</w:t>
            </w:r>
          </w:p>
        </w:tc>
        <w:tc>
          <w:tcPr>
            <w:tcW w:w="1718" w:type="pct"/>
          </w:tcPr>
          <w:p w14:paraId="6B55F40F" w14:textId="62CA6BDF" w:rsidR="00A63CEC" w:rsidRPr="00D94027" w:rsidRDefault="00A14B31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Evaluación con el cliente</w:t>
            </w:r>
          </w:p>
        </w:tc>
      </w:tr>
      <w:tr w:rsidR="00A14B31" w:rsidRPr="00D94027" w14:paraId="46254D59" w14:textId="77777777" w:rsidTr="00A14B3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7934A039" w14:textId="77777777" w:rsidR="00A63CEC" w:rsidRPr="00D94027" w:rsidRDefault="00A63CEC" w:rsidP="00A63CEC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42" w:type="pct"/>
          </w:tcPr>
          <w:p w14:paraId="72F3B014" w14:textId="77777777" w:rsidR="00A63CEC" w:rsidRPr="00D94027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Revisión y cierre SRS</w:t>
            </w:r>
          </w:p>
        </w:tc>
        <w:tc>
          <w:tcPr>
            <w:tcW w:w="1718" w:type="pct"/>
          </w:tcPr>
          <w:p w14:paraId="09B6D566" w14:textId="16456CFC" w:rsidR="00A63CEC" w:rsidRPr="00D94027" w:rsidRDefault="00A14B31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Evaluación con el cliente</w:t>
            </w:r>
          </w:p>
        </w:tc>
      </w:tr>
      <w:tr w:rsidR="00A14B31" w:rsidRPr="00D94027" w14:paraId="0AC1AB08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20151804" w14:textId="77777777" w:rsidR="00A63CEC" w:rsidRPr="00D94027" w:rsidRDefault="00A63CEC" w:rsidP="00A63CEC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42" w:type="pct"/>
          </w:tcPr>
          <w:p w14:paraId="64470C45" w14:textId="77777777" w:rsidR="00A63CEC" w:rsidRPr="00D94027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Revisión y cierre Plan de Proyecto</w:t>
            </w:r>
          </w:p>
        </w:tc>
        <w:tc>
          <w:tcPr>
            <w:tcW w:w="1718" w:type="pct"/>
          </w:tcPr>
          <w:p w14:paraId="14AEA376" w14:textId="726FDFDF" w:rsidR="00A63CEC" w:rsidRPr="00D94027" w:rsidRDefault="00A14B31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Planificación y gestión del riesgo, evaluación con el cliente</w:t>
            </w:r>
          </w:p>
        </w:tc>
      </w:tr>
      <w:tr w:rsidR="00A14B31" w:rsidRPr="00D94027" w14:paraId="005B72A1" w14:textId="77777777" w:rsidTr="00A14B3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42CAF81F" w14:textId="77777777" w:rsidR="00A63CEC" w:rsidRPr="00D94027" w:rsidRDefault="00A63CEC" w:rsidP="00A63CEC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42" w:type="pct"/>
          </w:tcPr>
          <w:p w14:paraId="7F9D8929" w14:textId="77777777" w:rsidR="00A63CEC" w:rsidRPr="00D94027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Revisión diseños</w:t>
            </w:r>
          </w:p>
        </w:tc>
        <w:tc>
          <w:tcPr>
            <w:tcW w:w="1718" w:type="pct"/>
          </w:tcPr>
          <w:p w14:paraId="59A3EA2C" w14:textId="77777777" w:rsidR="00A63CEC" w:rsidRPr="00D94027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Ingeniería</w:t>
            </w:r>
          </w:p>
        </w:tc>
      </w:tr>
      <w:tr w:rsidR="00A14B31" w:rsidRPr="00D94027" w14:paraId="7A923439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4F493965" w14:textId="77777777" w:rsidR="00A63CEC" w:rsidRPr="00D94027" w:rsidRDefault="00A63CEC" w:rsidP="00A63CEC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42" w:type="pct"/>
          </w:tcPr>
          <w:p w14:paraId="472BA64B" w14:textId="77777777" w:rsidR="00A63CEC" w:rsidRPr="00D94027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Revisiones código</w:t>
            </w:r>
          </w:p>
        </w:tc>
        <w:tc>
          <w:tcPr>
            <w:tcW w:w="1718" w:type="pct"/>
          </w:tcPr>
          <w:p w14:paraId="709761DC" w14:textId="7D0F0084" w:rsidR="00A63CEC" w:rsidRPr="00D94027" w:rsidRDefault="00A14B31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Construcción y adaptación</w:t>
            </w:r>
          </w:p>
        </w:tc>
      </w:tr>
      <w:tr w:rsidR="00A14B31" w:rsidRPr="00D94027" w14:paraId="5B1A2F7D" w14:textId="77777777" w:rsidTr="00A14B3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55EA5FEC" w14:textId="77777777" w:rsidR="00A63CEC" w:rsidRPr="00D94027" w:rsidRDefault="00A63CEC" w:rsidP="00A63CEC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42" w:type="pct"/>
          </w:tcPr>
          <w:p w14:paraId="1B6ECC42" w14:textId="77777777" w:rsidR="00A63CEC" w:rsidRPr="00D94027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Revisiones de riesgos</w:t>
            </w:r>
          </w:p>
        </w:tc>
        <w:tc>
          <w:tcPr>
            <w:tcW w:w="1718" w:type="pct"/>
          </w:tcPr>
          <w:p w14:paraId="049ECC8F" w14:textId="4576730F" w:rsidR="00A63CEC" w:rsidRPr="00D94027" w:rsidRDefault="00A14B31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Planificación y gestión del riesgo</w:t>
            </w:r>
          </w:p>
        </w:tc>
      </w:tr>
      <w:tr w:rsidR="00A14B31" w:rsidRPr="00D94027" w14:paraId="5ABAD50D" w14:textId="77777777" w:rsidTr="00A14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169CA854" w14:textId="77777777" w:rsidR="00A63CEC" w:rsidRPr="00D94027" w:rsidRDefault="00A63CEC" w:rsidP="00A63CEC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42" w:type="pct"/>
          </w:tcPr>
          <w:p w14:paraId="12F250CC" w14:textId="77777777" w:rsidR="00A63CEC" w:rsidRPr="00D94027" w:rsidRDefault="00A63CEC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Cierre código</w:t>
            </w:r>
          </w:p>
        </w:tc>
        <w:tc>
          <w:tcPr>
            <w:tcW w:w="1718" w:type="pct"/>
          </w:tcPr>
          <w:p w14:paraId="75125103" w14:textId="170DAC2C" w:rsidR="00A63CEC" w:rsidRPr="00D94027" w:rsidRDefault="00A14B31" w:rsidP="00A63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Construcción y adaptación</w:t>
            </w:r>
          </w:p>
        </w:tc>
      </w:tr>
      <w:tr w:rsidR="00A14B31" w:rsidRPr="00D94027" w14:paraId="3B11B7C8" w14:textId="77777777" w:rsidTr="00A14B3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pct"/>
            <w:vMerge/>
          </w:tcPr>
          <w:p w14:paraId="4C8C4264" w14:textId="77777777" w:rsidR="00A63CEC" w:rsidRPr="00D94027" w:rsidRDefault="00A63CEC" w:rsidP="00A63CEC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42" w:type="pct"/>
          </w:tcPr>
          <w:p w14:paraId="3BDBDB08" w14:textId="77777777" w:rsidR="00A63CEC" w:rsidRPr="00D94027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Entrega proyecto</w:t>
            </w:r>
          </w:p>
        </w:tc>
        <w:tc>
          <w:tcPr>
            <w:tcW w:w="1718" w:type="pct"/>
          </w:tcPr>
          <w:p w14:paraId="7C6EA08A" w14:textId="5F8E359C" w:rsidR="00A63CEC" w:rsidRPr="00D94027" w:rsidRDefault="00A63CEC" w:rsidP="00A6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61718" w:themeColor="text1"/>
                <w:sz w:val="22"/>
              </w:rPr>
            </w:pPr>
            <w:r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>Evaluación</w:t>
            </w:r>
            <w:r w:rsidR="00A14B31" w:rsidRPr="00D94027">
              <w:rPr>
                <w:rFonts w:ascii="Times New Roman" w:hAnsi="Times New Roman" w:cs="Times New Roman"/>
                <w:color w:val="161718" w:themeColor="text1"/>
                <w:sz w:val="22"/>
              </w:rPr>
              <w:t xml:space="preserve"> con el cliente</w:t>
            </w:r>
          </w:p>
        </w:tc>
      </w:tr>
    </w:tbl>
    <w:p w14:paraId="1710098F" w14:textId="2028D16C" w:rsidR="00B619CB" w:rsidRPr="00D94027" w:rsidRDefault="00B619CB" w:rsidP="00B619CB">
      <w:pPr>
        <w:pStyle w:val="Ttulo2"/>
        <w:spacing w:after="500"/>
        <w:ind w:left="360"/>
        <w:rPr>
          <w:rFonts w:ascii="Times New Roman" w:hAnsi="Times New Roman"/>
          <w:b w:val="0"/>
          <w:sz w:val="26"/>
          <w:szCs w:val="26"/>
        </w:rPr>
        <w:sectPr w:rsidR="00B619CB" w:rsidRPr="00D94027" w:rsidSect="00133684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1152" w:bottom="720" w:left="1152" w:header="0" w:footer="0" w:gutter="0"/>
          <w:pgNumType w:start="1"/>
          <w:cols w:space="720"/>
          <w:docGrid w:linePitch="381"/>
        </w:sectPr>
      </w:pPr>
      <w:r w:rsidRPr="00D94027">
        <w:rPr>
          <w:rFonts w:ascii="Times New Roman" w:hAnsi="Times New Roman"/>
          <w:b w:val="0"/>
          <w:sz w:val="26"/>
          <w:szCs w:val="26"/>
        </w:rPr>
        <w:t xml:space="preserve"> </w:t>
      </w:r>
    </w:p>
    <w:p w14:paraId="2B9844DE" w14:textId="77777777" w:rsidR="00B619CB" w:rsidRPr="00D94027" w:rsidRDefault="00B619CB" w:rsidP="003D1AA1">
      <w:pPr>
        <w:pStyle w:val="Ttulo2"/>
        <w:spacing w:after="500"/>
        <w:rPr>
          <w:rFonts w:ascii="Times New Roman" w:hAnsi="Times New Roman"/>
          <w:u w:val="single"/>
        </w:rPr>
      </w:pPr>
    </w:p>
    <w:tbl>
      <w:tblPr>
        <w:tblStyle w:val="Tabladecuadrcula5oscura-nfasis6"/>
        <w:tblpPr w:leftFromText="141" w:rightFromText="141" w:vertAnchor="page" w:horzAnchor="margin" w:tblpY="2295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2835"/>
        <w:gridCol w:w="2835"/>
        <w:gridCol w:w="3118"/>
        <w:gridCol w:w="2410"/>
      </w:tblGrid>
      <w:tr w:rsidR="00B87CBA" w:rsidRPr="00D94027" w14:paraId="7D0F979B" w14:textId="77777777" w:rsidTr="00133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93EE327" w14:textId="77777777" w:rsidR="00CF6651" w:rsidRPr="00D94027" w:rsidRDefault="00CF6651" w:rsidP="00133684">
            <w:pPr>
              <w:spacing w:before="100" w:after="20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Primera iteración</w:t>
            </w:r>
          </w:p>
        </w:tc>
        <w:tc>
          <w:tcPr>
            <w:tcW w:w="2835" w:type="dxa"/>
          </w:tcPr>
          <w:p w14:paraId="3C9D270F" w14:textId="77777777" w:rsidR="00CF6651" w:rsidRPr="00D94027" w:rsidRDefault="00CF6651" w:rsidP="00133684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835" w:type="dxa"/>
          </w:tcPr>
          <w:p w14:paraId="73F046C2" w14:textId="77777777" w:rsidR="00CF6651" w:rsidRPr="00D94027" w:rsidRDefault="00CF6651" w:rsidP="00133684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118" w:type="dxa"/>
          </w:tcPr>
          <w:p w14:paraId="63D77849" w14:textId="77777777" w:rsidR="00CF6651" w:rsidRPr="00D94027" w:rsidRDefault="00CF6651" w:rsidP="00133684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410" w:type="dxa"/>
          </w:tcPr>
          <w:p w14:paraId="5C2E7371" w14:textId="77777777" w:rsidR="00CF6651" w:rsidRPr="00D94027" w:rsidRDefault="00CF6651" w:rsidP="00133684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B87CBA" w:rsidRPr="00D94027" w14:paraId="04AF7CCB" w14:textId="77777777" w:rsidTr="00133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A38022E" w14:textId="77777777" w:rsidR="00CF6651" w:rsidRPr="00D94027" w:rsidRDefault="00CF6651" w:rsidP="00133684">
            <w:pPr>
              <w:spacing w:before="100" w:after="20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Módulo</w:t>
            </w:r>
          </w:p>
        </w:tc>
        <w:tc>
          <w:tcPr>
            <w:tcW w:w="2835" w:type="dxa"/>
            <w:vAlign w:val="center"/>
          </w:tcPr>
          <w:p w14:paraId="31B875B4" w14:textId="77777777" w:rsidR="00CF6651" w:rsidRPr="00D94027" w:rsidRDefault="00CF6651" w:rsidP="00133684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Documentación y Gestión de Riesgos</w:t>
            </w:r>
          </w:p>
        </w:tc>
        <w:tc>
          <w:tcPr>
            <w:tcW w:w="2835" w:type="dxa"/>
            <w:vAlign w:val="center"/>
          </w:tcPr>
          <w:p w14:paraId="0C884FD0" w14:textId="77777777" w:rsidR="00CF6651" w:rsidRPr="00D94027" w:rsidRDefault="00CF6651" w:rsidP="00133684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Análisis</w:t>
            </w:r>
          </w:p>
        </w:tc>
        <w:tc>
          <w:tcPr>
            <w:tcW w:w="3118" w:type="dxa"/>
            <w:vAlign w:val="center"/>
          </w:tcPr>
          <w:p w14:paraId="646A94BC" w14:textId="77777777" w:rsidR="00CF6651" w:rsidRPr="00D94027" w:rsidRDefault="00CF6651" w:rsidP="00133684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Diseño</w:t>
            </w:r>
          </w:p>
        </w:tc>
        <w:tc>
          <w:tcPr>
            <w:tcW w:w="2410" w:type="dxa"/>
            <w:vAlign w:val="center"/>
          </w:tcPr>
          <w:p w14:paraId="67D8D6A6" w14:textId="77777777" w:rsidR="00CF6651" w:rsidRPr="00D94027" w:rsidRDefault="00CF6651" w:rsidP="00133684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Evaluación</w:t>
            </w:r>
          </w:p>
        </w:tc>
      </w:tr>
      <w:tr w:rsidR="00B87CBA" w:rsidRPr="00D94027" w14:paraId="1421332A" w14:textId="77777777" w:rsidTr="00133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B532D18" w14:textId="25614B02" w:rsidR="00B87CBA" w:rsidRPr="00D94027" w:rsidRDefault="00B87CBA" w:rsidP="00133684">
            <w:pPr>
              <w:spacing w:before="100" w:after="20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Usuarios</w:t>
            </w:r>
            <w:r w:rsidR="00B619CB" w:rsidRPr="00D94027">
              <w:rPr>
                <w:rFonts w:ascii="Times New Roman" w:hAnsi="Times New Roman" w:cs="Times New Roman"/>
                <w:color w:val="auto"/>
                <w:sz w:val="22"/>
              </w:rPr>
              <w:t xml:space="preserve"> y empresas</w:t>
            </w:r>
          </w:p>
        </w:tc>
        <w:tc>
          <w:tcPr>
            <w:tcW w:w="2835" w:type="dxa"/>
            <w:vAlign w:val="center"/>
          </w:tcPr>
          <w:p w14:paraId="4A129069" w14:textId="77777777" w:rsidR="00B87CBA" w:rsidRPr="00D94027" w:rsidRDefault="00B619CB" w:rsidP="00133684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Documentación empresas</w:t>
            </w:r>
          </w:p>
          <w:p w14:paraId="20F5D826" w14:textId="1C7FEBC7" w:rsidR="00B619CB" w:rsidRPr="00D94027" w:rsidRDefault="00B619CB" w:rsidP="00133684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(11/ 09/ 2019 - 04/ 10/ 2019</w:t>
            </w:r>
          </w:p>
        </w:tc>
        <w:tc>
          <w:tcPr>
            <w:tcW w:w="2835" w:type="dxa"/>
            <w:vAlign w:val="center"/>
          </w:tcPr>
          <w:p w14:paraId="1271E8E6" w14:textId="77777777" w:rsidR="00B87CBA" w:rsidRPr="00D94027" w:rsidRDefault="00B87CBA" w:rsidP="00133684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118" w:type="dxa"/>
            <w:vAlign w:val="center"/>
          </w:tcPr>
          <w:p w14:paraId="370070C9" w14:textId="5AE0E36D" w:rsidR="00B87CBA" w:rsidRPr="00D94027" w:rsidRDefault="00B87CBA" w:rsidP="00133684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Diseño de la interfaz de usuario</w:t>
            </w:r>
            <w:r w:rsidR="00B619CB" w:rsidRPr="00D94027">
              <w:rPr>
                <w:rFonts w:ascii="Times New Roman" w:hAnsi="Times New Roman" w:cs="Times New Roman"/>
                <w:color w:val="auto"/>
                <w:sz w:val="22"/>
              </w:rPr>
              <w:t xml:space="preserve"> y empresas</w:t>
            </w:r>
          </w:p>
          <w:p w14:paraId="26F38F76" w14:textId="77777777" w:rsidR="00B87CBA" w:rsidRPr="00D94027" w:rsidRDefault="00B87CBA" w:rsidP="00133684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(15/ 10/ 2019 - 30/ 11/ 2019)</w:t>
            </w:r>
          </w:p>
        </w:tc>
        <w:tc>
          <w:tcPr>
            <w:tcW w:w="2410" w:type="dxa"/>
            <w:vMerge w:val="restart"/>
            <w:vAlign w:val="center"/>
          </w:tcPr>
          <w:p w14:paraId="68D35D6F" w14:textId="77777777" w:rsidR="00B87CBA" w:rsidRPr="00D94027" w:rsidRDefault="00B87CBA" w:rsidP="00133684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Evaluación del proyecto con el cliente</w:t>
            </w:r>
          </w:p>
          <w:p w14:paraId="0FB454AD" w14:textId="77777777" w:rsidR="00B87CBA" w:rsidRPr="00D94027" w:rsidRDefault="00B87CBA" w:rsidP="00133684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(</w:t>
            </w:r>
            <w:r w:rsidR="00FD4759" w:rsidRPr="00D94027">
              <w:rPr>
                <w:rFonts w:ascii="Times New Roman" w:hAnsi="Times New Roman" w:cs="Times New Roman"/>
                <w:color w:val="auto"/>
                <w:sz w:val="22"/>
              </w:rPr>
              <w:t>30</w:t>
            </w: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/ 1</w:t>
            </w:r>
            <w:r w:rsidR="00FD4759" w:rsidRPr="00D94027">
              <w:rPr>
                <w:rFonts w:ascii="Times New Roman" w:hAnsi="Times New Roman" w:cs="Times New Roman"/>
                <w:color w:val="auto"/>
                <w:sz w:val="22"/>
              </w:rPr>
              <w:t>1</w:t>
            </w: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/ 2019 - 05/ 12/ 2019)</w:t>
            </w:r>
          </w:p>
        </w:tc>
      </w:tr>
      <w:tr w:rsidR="00B87CBA" w:rsidRPr="00D94027" w14:paraId="2F03668D" w14:textId="77777777" w:rsidTr="00133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8B47C37" w14:textId="77777777" w:rsidR="00B87CBA" w:rsidRPr="00D94027" w:rsidRDefault="00B87CBA" w:rsidP="00133684">
            <w:pPr>
              <w:spacing w:before="100" w:after="20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Favores</w:t>
            </w:r>
          </w:p>
        </w:tc>
        <w:tc>
          <w:tcPr>
            <w:tcW w:w="2835" w:type="dxa"/>
            <w:vAlign w:val="center"/>
          </w:tcPr>
          <w:p w14:paraId="1F0E3F65" w14:textId="5EC74AEF" w:rsidR="00B87CBA" w:rsidRPr="00D94027" w:rsidRDefault="00B87CBA" w:rsidP="00133684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 xml:space="preserve">Documentación de </w:t>
            </w:r>
            <w:r w:rsidR="0007579F" w:rsidRPr="00D94027">
              <w:rPr>
                <w:rFonts w:ascii="Times New Roman" w:hAnsi="Times New Roman" w:cs="Times New Roman"/>
                <w:color w:val="auto"/>
                <w:sz w:val="22"/>
              </w:rPr>
              <w:t>favores</w:t>
            </w:r>
          </w:p>
          <w:p w14:paraId="00A2D160" w14:textId="77777777" w:rsidR="00B87CBA" w:rsidRPr="00D94027" w:rsidRDefault="00B87CBA" w:rsidP="00133684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(11/ 09/ 2019 - 0</w:t>
            </w:r>
            <w:r w:rsidR="00FD4759" w:rsidRPr="00D94027"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/ 10/ 2019)</w:t>
            </w:r>
          </w:p>
        </w:tc>
        <w:tc>
          <w:tcPr>
            <w:tcW w:w="2835" w:type="dxa"/>
            <w:vAlign w:val="center"/>
          </w:tcPr>
          <w:p w14:paraId="0146EE86" w14:textId="77777777" w:rsidR="00B87CBA" w:rsidRPr="00D94027" w:rsidRDefault="00B87CBA" w:rsidP="00133684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118" w:type="dxa"/>
            <w:vAlign w:val="center"/>
          </w:tcPr>
          <w:p w14:paraId="19394953" w14:textId="77777777" w:rsidR="00B87CBA" w:rsidRPr="00D94027" w:rsidRDefault="00B87CBA" w:rsidP="00133684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Diseño de gestión de favores</w:t>
            </w:r>
          </w:p>
          <w:p w14:paraId="45BEAE6F" w14:textId="1B1BDDA2" w:rsidR="00B87CBA" w:rsidRPr="00D94027" w:rsidRDefault="00B87CBA" w:rsidP="00133684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(15/ 10/ 2019 -</w:t>
            </w:r>
            <w:r w:rsidR="0007579F" w:rsidRPr="00D94027">
              <w:rPr>
                <w:rFonts w:ascii="Times New Roman" w:hAnsi="Times New Roman" w:cs="Times New Roman"/>
                <w:color w:val="auto"/>
                <w:sz w:val="22"/>
              </w:rPr>
              <w:t>27</w:t>
            </w: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/ 11/ 2019)</w:t>
            </w:r>
          </w:p>
        </w:tc>
        <w:tc>
          <w:tcPr>
            <w:tcW w:w="2410" w:type="dxa"/>
            <w:vMerge/>
            <w:vAlign w:val="center"/>
          </w:tcPr>
          <w:p w14:paraId="3F36A922" w14:textId="77777777" w:rsidR="00B87CBA" w:rsidRPr="00D94027" w:rsidRDefault="00B87CBA" w:rsidP="00133684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B87CBA" w:rsidRPr="00D94027" w14:paraId="1222F6CC" w14:textId="77777777" w:rsidTr="00133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08209F6" w14:textId="03987123" w:rsidR="00B87CBA" w:rsidRPr="00D94027" w:rsidRDefault="00B87CBA" w:rsidP="00133684">
            <w:pPr>
              <w:spacing w:before="100" w:after="20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Premios</w:t>
            </w:r>
            <w:r w:rsidR="00B619CB" w:rsidRPr="00D94027">
              <w:rPr>
                <w:rFonts w:ascii="Times New Roman" w:hAnsi="Times New Roman" w:cs="Times New Roman"/>
                <w:color w:val="auto"/>
                <w:sz w:val="22"/>
              </w:rPr>
              <w:t xml:space="preserve"> y compras</w:t>
            </w:r>
          </w:p>
        </w:tc>
        <w:tc>
          <w:tcPr>
            <w:tcW w:w="2835" w:type="dxa"/>
            <w:vAlign w:val="center"/>
          </w:tcPr>
          <w:p w14:paraId="07C4FAF0" w14:textId="77777777" w:rsidR="00B87CBA" w:rsidRPr="00D94027" w:rsidRDefault="00B87CBA" w:rsidP="00133684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Documentación premios</w:t>
            </w:r>
          </w:p>
          <w:p w14:paraId="2ADB7120" w14:textId="77777777" w:rsidR="00B87CBA" w:rsidRPr="00D94027" w:rsidRDefault="00B87CBA" w:rsidP="00133684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(11/ 09/ 2019 - 0</w:t>
            </w:r>
            <w:r w:rsidR="00FD4759" w:rsidRPr="00D94027"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/ 10/ 2019)</w:t>
            </w:r>
          </w:p>
        </w:tc>
        <w:tc>
          <w:tcPr>
            <w:tcW w:w="2835" w:type="dxa"/>
            <w:vAlign w:val="center"/>
          </w:tcPr>
          <w:p w14:paraId="3F8FAB59" w14:textId="77777777" w:rsidR="00B87CBA" w:rsidRPr="00D94027" w:rsidRDefault="00B87CBA" w:rsidP="00133684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118" w:type="dxa"/>
            <w:vAlign w:val="center"/>
          </w:tcPr>
          <w:p w14:paraId="05AD3D31" w14:textId="20E0D68C" w:rsidR="00B87CBA" w:rsidRPr="00D94027" w:rsidRDefault="00B87CBA" w:rsidP="00133684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Diseño premios</w:t>
            </w:r>
            <w:r w:rsidR="00B619CB" w:rsidRPr="00D94027">
              <w:rPr>
                <w:rFonts w:ascii="Times New Roman" w:hAnsi="Times New Roman" w:cs="Times New Roman"/>
                <w:color w:val="auto"/>
                <w:sz w:val="22"/>
              </w:rPr>
              <w:t xml:space="preserve"> y compras</w:t>
            </w:r>
          </w:p>
          <w:p w14:paraId="62113BB1" w14:textId="2AD8FE99" w:rsidR="00B87CBA" w:rsidRPr="00D94027" w:rsidRDefault="00B87CBA" w:rsidP="00133684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 xml:space="preserve">(15/ 10/ 2019 - </w:t>
            </w:r>
            <w:r w:rsidR="0007579F" w:rsidRPr="00D94027">
              <w:rPr>
                <w:rFonts w:ascii="Times New Roman" w:hAnsi="Times New Roman" w:cs="Times New Roman"/>
                <w:color w:val="auto"/>
                <w:sz w:val="22"/>
              </w:rPr>
              <w:t>2</w:t>
            </w:r>
            <w:r w:rsidR="00B619CB" w:rsidRPr="00D94027">
              <w:rPr>
                <w:rFonts w:ascii="Times New Roman" w:hAnsi="Times New Roman" w:cs="Times New Roman"/>
                <w:color w:val="auto"/>
                <w:sz w:val="22"/>
              </w:rPr>
              <w:t>0</w:t>
            </w: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/ 11/ 2019)</w:t>
            </w:r>
          </w:p>
        </w:tc>
        <w:tc>
          <w:tcPr>
            <w:tcW w:w="2410" w:type="dxa"/>
            <w:vMerge/>
            <w:vAlign w:val="center"/>
          </w:tcPr>
          <w:p w14:paraId="4A2BECA9" w14:textId="77777777" w:rsidR="00B87CBA" w:rsidRPr="00D94027" w:rsidRDefault="00B87CBA" w:rsidP="00133684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B87CBA" w:rsidRPr="00D94027" w14:paraId="43DE3CF2" w14:textId="77777777" w:rsidTr="00133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9365157" w14:textId="77777777" w:rsidR="00B87CBA" w:rsidRPr="00D94027" w:rsidRDefault="00B87CBA" w:rsidP="00133684">
            <w:pPr>
              <w:spacing w:before="100" w:after="20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Buscador y geolocalizador</w:t>
            </w:r>
          </w:p>
        </w:tc>
        <w:tc>
          <w:tcPr>
            <w:tcW w:w="2835" w:type="dxa"/>
            <w:vAlign w:val="center"/>
          </w:tcPr>
          <w:p w14:paraId="23DB2E47" w14:textId="77777777" w:rsidR="00B87CBA" w:rsidRPr="00D94027" w:rsidRDefault="00B87CBA" w:rsidP="00133684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Documentación B y G</w:t>
            </w:r>
          </w:p>
          <w:p w14:paraId="2A8B320F" w14:textId="77777777" w:rsidR="00B87CBA" w:rsidRPr="00D94027" w:rsidRDefault="00B87CBA" w:rsidP="00133684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(11/ 09/ 2019 - 0</w:t>
            </w:r>
            <w:r w:rsidR="00FD4759" w:rsidRPr="00D94027"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/ 10/ 2019)</w:t>
            </w:r>
          </w:p>
        </w:tc>
        <w:tc>
          <w:tcPr>
            <w:tcW w:w="2835" w:type="dxa"/>
            <w:vAlign w:val="center"/>
          </w:tcPr>
          <w:p w14:paraId="390C423D" w14:textId="77777777" w:rsidR="00B87CBA" w:rsidRPr="00D94027" w:rsidRDefault="00B87CBA" w:rsidP="00133684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118" w:type="dxa"/>
            <w:vAlign w:val="center"/>
          </w:tcPr>
          <w:p w14:paraId="2656015E" w14:textId="77777777" w:rsidR="00B87CBA" w:rsidRPr="00D94027" w:rsidRDefault="00B87CBA" w:rsidP="00133684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Diseño B y G</w:t>
            </w:r>
          </w:p>
          <w:p w14:paraId="4C7F3981" w14:textId="5DF5C2E3" w:rsidR="00B87CBA" w:rsidRPr="00D94027" w:rsidRDefault="00B87CBA" w:rsidP="00133684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 xml:space="preserve">(15/ 10/ 2019 - </w:t>
            </w:r>
            <w:r w:rsidR="0007579F" w:rsidRPr="00D94027">
              <w:rPr>
                <w:rFonts w:ascii="Times New Roman" w:hAnsi="Times New Roman" w:cs="Times New Roman"/>
                <w:color w:val="auto"/>
                <w:sz w:val="22"/>
              </w:rPr>
              <w:t>30</w:t>
            </w: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/ 11/ 2019)</w:t>
            </w:r>
          </w:p>
        </w:tc>
        <w:tc>
          <w:tcPr>
            <w:tcW w:w="2410" w:type="dxa"/>
            <w:vMerge/>
            <w:vAlign w:val="center"/>
          </w:tcPr>
          <w:p w14:paraId="47CDF935" w14:textId="77777777" w:rsidR="00B87CBA" w:rsidRPr="00D94027" w:rsidRDefault="00B87CBA" w:rsidP="00133684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B87CBA" w:rsidRPr="00D94027" w14:paraId="53FFA002" w14:textId="77777777" w:rsidTr="00133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FD4EFD3" w14:textId="77777777" w:rsidR="00B87CBA" w:rsidRPr="00D94027" w:rsidRDefault="00B87CBA" w:rsidP="00133684">
            <w:pPr>
              <w:spacing w:before="100" w:after="20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Proyecto</w:t>
            </w:r>
          </w:p>
        </w:tc>
        <w:tc>
          <w:tcPr>
            <w:tcW w:w="2835" w:type="dxa"/>
            <w:vAlign w:val="center"/>
          </w:tcPr>
          <w:p w14:paraId="6701384F" w14:textId="77777777" w:rsidR="00B87CBA" w:rsidRPr="00D94027" w:rsidRDefault="00B87CBA" w:rsidP="00133684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835" w:type="dxa"/>
            <w:vAlign w:val="center"/>
          </w:tcPr>
          <w:p w14:paraId="34DA138E" w14:textId="77777777" w:rsidR="00B87CBA" w:rsidRPr="00D94027" w:rsidRDefault="00B87CBA" w:rsidP="00133684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Análisis del Proyecto</w:t>
            </w:r>
          </w:p>
          <w:p w14:paraId="2D2CF4CC" w14:textId="77777777" w:rsidR="00B87CBA" w:rsidRPr="00D94027" w:rsidRDefault="00B87CBA" w:rsidP="00133684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(04/ 10/ 2019 - 1</w:t>
            </w:r>
            <w:r w:rsidR="00FD4759" w:rsidRPr="00D94027">
              <w:rPr>
                <w:rFonts w:ascii="Times New Roman" w:hAnsi="Times New Roman" w:cs="Times New Roman"/>
                <w:color w:val="auto"/>
                <w:sz w:val="22"/>
              </w:rPr>
              <w:t>5</w:t>
            </w: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/ 10/ 2019)</w:t>
            </w:r>
          </w:p>
        </w:tc>
        <w:tc>
          <w:tcPr>
            <w:tcW w:w="3118" w:type="dxa"/>
            <w:vAlign w:val="center"/>
          </w:tcPr>
          <w:p w14:paraId="30B7F127" w14:textId="77777777" w:rsidR="00B87CBA" w:rsidRPr="00D94027" w:rsidRDefault="00B87CBA" w:rsidP="00133684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Diseño general del proyecto (PdP y SRS)</w:t>
            </w:r>
          </w:p>
          <w:p w14:paraId="1BAB441B" w14:textId="77777777" w:rsidR="00B87CBA" w:rsidRPr="00D94027" w:rsidRDefault="00B87CBA" w:rsidP="00133684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(15/ 10/ 2019 - 30/ 11/ 2019)</w:t>
            </w:r>
          </w:p>
        </w:tc>
        <w:tc>
          <w:tcPr>
            <w:tcW w:w="2410" w:type="dxa"/>
            <w:vMerge/>
            <w:vAlign w:val="center"/>
          </w:tcPr>
          <w:p w14:paraId="1460789B" w14:textId="77777777" w:rsidR="00B87CBA" w:rsidRPr="00D94027" w:rsidRDefault="00B87CBA" w:rsidP="00133684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10AA546E" w14:textId="77777777" w:rsidR="00CF6651" w:rsidRPr="00D94027" w:rsidRDefault="00CF6651">
      <w:pPr>
        <w:spacing w:after="200"/>
        <w:rPr>
          <w:rFonts w:ascii="Times New Roman" w:hAnsi="Times New Roman" w:cs="Times New Roman"/>
          <w:b/>
          <w:sz w:val="22"/>
        </w:rPr>
        <w:sectPr w:rsidR="00CF6651" w:rsidRPr="00D94027" w:rsidSect="00133684">
          <w:headerReference w:type="default" r:id="rId12"/>
          <w:footerReference w:type="default" r:id="rId13"/>
          <w:headerReference w:type="first" r:id="rId14"/>
          <w:footerReference w:type="first" r:id="rId15"/>
          <w:pgSz w:w="15840" w:h="12240" w:orient="landscape"/>
          <w:pgMar w:top="1151" w:right="720" w:bottom="1151" w:left="720" w:header="0" w:footer="0" w:gutter="0"/>
          <w:pgNumType w:start="1"/>
          <w:cols w:space="720"/>
          <w:docGrid w:linePitch="381"/>
        </w:sectPr>
      </w:pPr>
    </w:p>
    <w:p w14:paraId="7175C26B" w14:textId="77777777" w:rsidR="00CF6651" w:rsidRPr="00D94027" w:rsidRDefault="00CF6651">
      <w:pPr>
        <w:spacing w:after="200"/>
        <w:rPr>
          <w:rFonts w:ascii="Times New Roman" w:eastAsia="Times New Roman" w:hAnsi="Times New Roman" w:cs="Times New Roman"/>
          <w:color w:val="auto"/>
          <w:sz w:val="22"/>
        </w:rPr>
      </w:pPr>
    </w:p>
    <w:tbl>
      <w:tblPr>
        <w:tblStyle w:val="Tabladecuadrcula5oscura-nfasis6"/>
        <w:tblpPr w:leftFromText="141" w:rightFromText="141" w:horzAnchor="margin" w:tblpXSpec="center" w:tblpY="753"/>
        <w:tblW w:w="10913" w:type="dxa"/>
        <w:tblLook w:val="04A0" w:firstRow="1" w:lastRow="0" w:firstColumn="1" w:lastColumn="0" w:noHBand="0" w:noVBand="1"/>
      </w:tblPr>
      <w:tblGrid>
        <w:gridCol w:w="2410"/>
        <w:gridCol w:w="2907"/>
        <w:gridCol w:w="2798"/>
        <w:gridCol w:w="2798"/>
      </w:tblGrid>
      <w:tr w:rsidR="00B87CBA" w:rsidRPr="00D94027" w14:paraId="53B63963" w14:textId="77777777" w:rsidTr="00B87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DB0877E" w14:textId="77777777" w:rsidR="00B87CBA" w:rsidRPr="00D94027" w:rsidRDefault="00B87CBA" w:rsidP="00B87CBA">
            <w:pPr>
              <w:spacing w:before="100" w:after="20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Segunda iteración</w:t>
            </w:r>
          </w:p>
        </w:tc>
        <w:tc>
          <w:tcPr>
            <w:tcW w:w="2907" w:type="dxa"/>
          </w:tcPr>
          <w:p w14:paraId="084ADA19" w14:textId="77777777" w:rsidR="00B87CBA" w:rsidRPr="00D94027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798" w:type="dxa"/>
          </w:tcPr>
          <w:p w14:paraId="3A9DA515" w14:textId="77777777" w:rsidR="00B87CBA" w:rsidRPr="00D94027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798" w:type="dxa"/>
          </w:tcPr>
          <w:p w14:paraId="4CD2F2B7" w14:textId="77777777" w:rsidR="00B87CBA" w:rsidRPr="00D94027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B87CBA" w:rsidRPr="00D94027" w14:paraId="0A94889A" w14:textId="77777777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0C45BD1" w14:textId="77777777" w:rsidR="00B87CBA" w:rsidRPr="00D94027" w:rsidRDefault="00B87CBA" w:rsidP="00B87CBA">
            <w:pPr>
              <w:spacing w:before="100" w:after="20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Módulo</w:t>
            </w:r>
          </w:p>
        </w:tc>
        <w:tc>
          <w:tcPr>
            <w:tcW w:w="2907" w:type="dxa"/>
            <w:vAlign w:val="center"/>
          </w:tcPr>
          <w:p w14:paraId="58031407" w14:textId="77777777" w:rsidR="00B87CBA" w:rsidRPr="00D94027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Análisis</w:t>
            </w:r>
          </w:p>
        </w:tc>
        <w:tc>
          <w:tcPr>
            <w:tcW w:w="2798" w:type="dxa"/>
            <w:vAlign w:val="center"/>
          </w:tcPr>
          <w:p w14:paraId="092425BD" w14:textId="77777777" w:rsidR="00B87CBA" w:rsidRPr="00D94027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Diseño</w:t>
            </w:r>
          </w:p>
        </w:tc>
        <w:tc>
          <w:tcPr>
            <w:tcW w:w="2798" w:type="dxa"/>
            <w:vAlign w:val="center"/>
          </w:tcPr>
          <w:p w14:paraId="4AC88B4B" w14:textId="77777777" w:rsidR="00B87CBA" w:rsidRPr="00D94027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Evaluación</w:t>
            </w:r>
          </w:p>
        </w:tc>
      </w:tr>
      <w:tr w:rsidR="00B87CBA" w:rsidRPr="00D94027" w14:paraId="5010D3C0" w14:textId="77777777" w:rsidTr="00B87CBA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F4932F0" w14:textId="455770F6" w:rsidR="00B87CBA" w:rsidRPr="00D94027" w:rsidRDefault="00B87CBA" w:rsidP="00B87CBA">
            <w:pPr>
              <w:spacing w:before="100" w:after="20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Usuarios</w:t>
            </w:r>
            <w:r w:rsidR="00B619CB" w:rsidRPr="00D94027">
              <w:rPr>
                <w:rFonts w:ascii="Times New Roman" w:hAnsi="Times New Roman" w:cs="Times New Roman"/>
                <w:color w:val="auto"/>
                <w:sz w:val="22"/>
              </w:rPr>
              <w:t xml:space="preserve"> y empresas</w:t>
            </w:r>
          </w:p>
        </w:tc>
        <w:tc>
          <w:tcPr>
            <w:tcW w:w="2907" w:type="dxa"/>
            <w:vMerge w:val="restart"/>
            <w:vAlign w:val="center"/>
          </w:tcPr>
          <w:p w14:paraId="36342DD4" w14:textId="77777777" w:rsidR="00B87CBA" w:rsidRPr="00D94027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Análisis del feedback del cliente</w:t>
            </w:r>
          </w:p>
          <w:p w14:paraId="0ACEF59C" w14:textId="77777777" w:rsidR="00B87CBA" w:rsidRPr="00D94027" w:rsidRDefault="00B87CBA" w:rsidP="00AE501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(0</w:t>
            </w:r>
            <w:r w:rsidR="00AE5011" w:rsidRPr="00D94027">
              <w:rPr>
                <w:rFonts w:ascii="Times New Roman" w:hAnsi="Times New Roman" w:cs="Times New Roman"/>
                <w:color w:val="auto"/>
                <w:sz w:val="22"/>
              </w:rPr>
              <w:t>5</w:t>
            </w: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/ 12/ 2019 - 08/ 12/ 2019)</w:t>
            </w:r>
          </w:p>
        </w:tc>
        <w:tc>
          <w:tcPr>
            <w:tcW w:w="2798" w:type="dxa"/>
            <w:vMerge w:val="restart"/>
            <w:vAlign w:val="center"/>
          </w:tcPr>
          <w:p w14:paraId="40B1221C" w14:textId="77777777" w:rsidR="00B87CBA" w:rsidRPr="00D94027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Revisión de los diseños, el PdP y el SRS según el feedback del cliente</w:t>
            </w:r>
          </w:p>
          <w:p w14:paraId="66766E1A" w14:textId="77777777" w:rsidR="00B87CBA" w:rsidRPr="00D94027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(0</w:t>
            </w:r>
            <w:r w:rsidR="00AE5011" w:rsidRPr="00D94027">
              <w:rPr>
                <w:rFonts w:ascii="Times New Roman" w:hAnsi="Times New Roman" w:cs="Times New Roman"/>
                <w:color w:val="auto"/>
                <w:sz w:val="22"/>
              </w:rPr>
              <w:t>8</w:t>
            </w: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/ 12/ 2019 - 1</w:t>
            </w:r>
            <w:r w:rsidR="00AE5011" w:rsidRPr="00D94027"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/ 12/ 2019)</w:t>
            </w:r>
          </w:p>
          <w:p w14:paraId="686AC4CB" w14:textId="77777777" w:rsidR="00B87CBA" w:rsidRPr="00D94027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Cierre de los diseños, del SRS y del PdP</w:t>
            </w:r>
          </w:p>
          <w:p w14:paraId="630C886B" w14:textId="77777777" w:rsidR="00B87CBA" w:rsidRPr="00D94027" w:rsidRDefault="00B87CBA" w:rsidP="00AE501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(1</w:t>
            </w:r>
            <w:r w:rsidR="00AE5011" w:rsidRPr="00D94027"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/ 12/ 2019 - 16/ 12/ 2019)</w:t>
            </w:r>
          </w:p>
        </w:tc>
        <w:tc>
          <w:tcPr>
            <w:tcW w:w="2798" w:type="dxa"/>
            <w:vMerge w:val="restart"/>
            <w:vAlign w:val="center"/>
          </w:tcPr>
          <w:p w14:paraId="72DA678E" w14:textId="77777777" w:rsidR="00B87CBA" w:rsidRPr="00D94027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Evaluación del proyecto con el cliente</w:t>
            </w:r>
          </w:p>
          <w:p w14:paraId="3FC3A800" w14:textId="77777777" w:rsidR="00B87CBA" w:rsidRPr="00D94027" w:rsidRDefault="00AE5011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(16</w:t>
            </w:r>
            <w:r w:rsidR="00B87CBA" w:rsidRPr="00D94027">
              <w:rPr>
                <w:rFonts w:ascii="Times New Roman" w:hAnsi="Times New Roman" w:cs="Times New Roman"/>
                <w:color w:val="auto"/>
                <w:sz w:val="22"/>
              </w:rPr>
              <w:t>/ 12/ 2019 - 17/ 12/ 2019)</w:t>
            </w:r>
          </w:p>
        </w:tc>
      </w:tr>
      <w:tr w:rsidR="00B87CBA" w:rsidRPr="00D94027" w14:paraId="4EDFCAA3" w14:textId="77777777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0985F18" w14:textId="77777777" w:rsidR="00B87CBA" w:rsidRPr="00D94027" w:rsidRDefault="00B87CBA" w:rsidP="00B87CBA">
            <w:pPr>
              <w:spacing w:before="100" w:after="20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Favores</w:t>
            </w:r>
          </w:p>
        </w:tc>
        <w:tc>
          <w:tcPr>
            <w:tcW w:w="2907" w:type="dxa"/>
            <w:vMerge/>
          </w:tcPr>
          <w:p w14:paraId="6084D63C" w14:textId="77777777" w:rsidR="00B87CBA" w:rsidRPr="00D94027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798" w:type="dxa"/>
            <w:vMerge/>
          </w:tcPr>
          <w:p w14:paraId="631BB6AD" w14:textId="77777777" w:rsidR="00B87CBA" w:rsidRPr="00D94027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798" w:type="dxa"/>
            <w:vMerge/>
          </w:tcPr>
          <w:p w14:paraId="393C06DB" w14:textId="77777777" w:rsidR="00B87CBA" w:rsidRPr="00D94027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B87CBA" w:rsidRPr="00D94027" w14:paraId="38E1A3DE" w14:textId="77777777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A6DA933" w14:textId="7243EFAC" w:rsidR="00B87CBA" w:rsidRPr="00D94027" w:rsidRDefault="00B87CBA" w:rsidP="00B87CBA">
            <w:pPr>
              <w:spacing w:before="100" w:after="20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Premios</w:t>
            </w:r>
            <w:r w:rsidR="00B619CB" w:rsidRPr="00D94027">
              <w:rPr>
                <w:rFonts w:ascii="Times New Roman" w:hAnsi="Times New Roman" w:cs="Times New Roman"/>
                <w:color w:val="auto"/>
                <w:sz w:val="22"/>
              </w:rPr>
              <w:t xml:space="preserve"> y compras</w:t>
            </w:r>
          </w:p>
        </w:tc>
        <w:tc>
          <w:tcPr>
            <w:tcW w:w="2907" w:type="dxa"/>
            <w:vMerge/>
          </w:tcPr>
          <w:p w14:paraId="5C010F7F" w14:textId="77777777" w:rsidR="00B87CBA" w:rsidRPr="00D94027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798" w:type="dxa"/>
            <w:vMerge/>
          </w:tcPr>
          <w:p w14:paraId="2FBC72A6" w14:textId="77777777" w:rsidR="00B87CBA" w:rsidRPr="00D94027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798" w:type="dxa"/>
            <w:vMerge/>
          </w:tcPr>
          <w:p w14:paraId="6B871947" w14:textId="77777777" w:rsidR="00B87CBA" w:rsidRPr="00D94027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B87CBA" w:rsidRPr="00D94027" w14:paraId="57F1E2B8" w14:textId="77777777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3B4D2BD" w14:textId="77777777" w:rsidR="00B87CBA" w:rsidRPr="00D94027" w:rsidRDefault="00B87CBA" w:rsidP="00B87CBA">
            <w:pPr>
              <w:spacing w:before="100" w:after="20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Buscador y geolocalizador</w:t>
            </w:r>
          </w:p>
        </w:tc>
        <w:tc>
          <w:tcPr>
            <w:tcW w:w="2907" w:type="dxa"/>
            <w:vMerge/>
          </w:tcPr>
          <w:p w14:paraId="7B05A0FB" w14:textId="77777777" w:rsidR="00B87CBA" w:rsidRPr="00D94027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798" w:type="dxa"/>
            <w:vMerge/>
          </w:tcPr>
          <w:p w14:paraId="21FDB4FF" w14:textId="77777777" w:rsidR="00B87CBA" w:rsidRPr="00D94027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798" w:type="dxa"/>
            <w:vMerge/>
          </w:tcPr>
          <w:p w14:paraId="1D155F33" w14:textId="77777777" w:rsidR="00B87CBA" w:rsidRPr="00D94027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B87CBA" w:rsidRPr="00D94027" w14:paraId="21EB5C4C" w14:textId="77777777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59399B6" w14:textId="77777777" w:rsidR="00B87CBA" w:rsidRPr="00D94027" w:rsidRDefault="00B87CBA" w:rsidP="00B87CBA">
            <w:pPr>
              <w:spacing w:before="100" w:after="20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Proyecto</w:t>
            </w:r>
          </w:p>
        </w:tc>
        <w:tc>
          <w:tcPr>
            <w:tcW w:w="2907" w:type="dxa"/>
            <w:vMerge/>
          </w:tcPr>
          <w:p w14:paraId="3A7CD866" w14:textId="77777777" w:rsidR="00B87CBA" w:rsidRPr="00D94027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798" w:type="dxa"/>
            <w:vMerge/>
          </w:tcPr>
          <w:p w14:paraId="62868F81" w14:textId="77777777" w:rsidR="00B87CBA" w:rsidRPr="00D94027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798" w:type="dxa"/>
            <w:vMerge/>
          </w:tcPr>
          <w:p w14:paraId="5F3C2885" w14:textId="77777777" w:rsidR="00B87CBA" w:rsidRPr="00D94027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5D408B40" w14:textId="77777777" w:rsidR="003D1AA1" w:rsidRPr="00D94027" w:rsidRDefault="003D1AA1" w:rsidP="003D1AA1">
      <w:pPr>
        <w:pStyle w:val="Ttulo2"/>
        <w:spacing w:after="500"/>
        <w:rPr>
          <w:rFonts w:ascii="Times New Roman" w:hAnsi="Times New Roman"/>
          <w:b w:val="0"/>
          <w:sz w:val="22"/>
        </w:rPr>
      </w:pPr>
    </w:p>
    <w:p w14:paraId="102B0692" w14:textId="77777777" w:rsidR="003D1AA1" w:rsidRPr="00D94027" w:rsidRDefault="003D1AA1" w:rsidP="003D1AA1">
      <w:pPr>
        <w:pStyle w:val="Ttulo2"/>
        <w:spacing w:after="500"/>
        <w:rPr>
          <w:rFonts w:ascii="Times New Roman" w:hAnsi="Times New Roman"/>
          <w:b w:val="0"/>
          <w:sz w:val="22"/>
        </w:rPr>
      </w:pPr>
    </w:p>
    <w:p w14:paraId="5DA7CD3A" w14:textId="77777777" w:rsidR="003D1AA1" w:rsidRPr="00D94027" w:rsidRDefault="003D1AA1" w:rsidP="003D1AA1">
      <w:pPr>
        <w:rPr>
          <w:rFonts w:ascii="Times New Roman" w:hAnsi="Times New Roman" w:cs="Times New Roman"/>
          <w:color w:val="auto"/>
          <w:sz w:val="22"/>
        </w:rPr>
      </w:pPr>
    </w:p>
    <w:p w14:paraId="09792123" w14:textId="77777777" w:rsidR="00B87CBA" w:rsidRPr="00D94027" w:rsidRDefault="00B87CBA" w:rsidP="003D1AA1">
      <w:pPr>
        <w:rPr>
          <w:rFonts w:ascii="Times New Roman" w:hAnsi="Times New Roman" w:cs="Times New Roman"/>
          <w:color w:val="auto"/>
          <w:sz w:val="22"/>
        </w:rPr>
      </w:pPr>
    </w:p>
    <w:p w14:paraId="06F8E0E2" w14:textId="77777777" w:rsidR="00B87CBA" w:rsidRPr="00D94027" w:rsidRDefault="00B87CBA" w:rsidP="003D1AA1">
      <w:pPr>
        <w:rPr>
          <w:rFonts w:ascii="Times New Roman" w:hAnsi="Times New Roman" w:cs="Times New Roman"/>
          <w:color w:val="auto"/>
          <w:sz w:val="22"/>
        </w:rPr>
      </w:pPr>
    </w:p>
    <w:p w14:paraId="14D7F52D" w14:textId="77777777" w:rsidR="00B87CBA" w:rsidRPr="00D94027" w:rsidRDefault="00B87CBA" w:rsidP="003D1AA1">
      <w:pPr>
        <w:rPr>
          <w:rFonts w:ascii="Times New Roman" w:hAnsi="Times New Roman" w:cs="Times New Roman"/>
          <w:color w:val="auto"/>
          <w:sz w:val="22"/>
        </w:rPr>
      </w:pPr>
    </w:p>
    <w:p w14:paraId="3BE5863B" w14:textId="77777777" w:rsidR="00B87CBA" w:rsidRPr="00D94027" w:rsidRDefault="00B87CBA" w:rsidP="003D1AA1">
      <w:pPr>
        <w:rPr>
          <w:rFonts w:ascii="Times New Roman" w:hAnsi="Times New Roman" w:cs="Times New Roman"/>
          <w:color w:val="auto"/>
          <w:sz w:val="22"/>
        </w:rPr>
      </w:pPr>
    </w:p>
    <w:p w14:paraId="6F5B58D4" w14:textId="77777777" w:rsidR="00B87CBA" w:rsidRPr="00D94027" w:rsidRDefault="00B87CBA" w:rsidP="003D1AA1">
      <w:pPr>
        <w:rPr>
          <w:rFonts w:ascii="Times New Roman" w:hAnsi="Times New Roman" w:cs="Times New Roman"/>
          <w:color w:val="auto"/>
          <w:sz w:val="22"/>
        </w:rPr>
      </w:pPr>
    </w:p>
    <w:p w14:paraId="1E6B9D3A" w14:textId="77777777" w:rsidR="00B87CBA" w:rsidRPr="00D94027" w:rsidRDefault="00B87CBA" w:rsidP="003D1AA1">
      <w:pPr>
        <w:rPr>
          <w:rFonts w:ascii="Times New Roman" w:hAnsi="Times New Roman" w:cs="Times New Roman"/>
          <w:color w:val="auto"/>
          <w:sz w:val="22"/>
        </w:rPr>
      </w:pPr>
    </w:p>
    <w:p w14:paraId="217B763D" w14:textId="77777777" w:rsidR="00B87CBA" w:rsidRPr="00D94027" w:rsidRDefault="00B87CBA" w:rsidP="003D1AA1">
      <w:pPr>
        <w:rPr>
          <w:rFonts w:ascii="Times New Roman" w:hAnsi="Times New Roman" w:cs="Times New Roman"/>
          <w:color w:val="auto"/>
          <w:sz w:val="22"/>
        </w:rPr>
      </w:pPr>
    </w:p>
    <w:p w14:paraId="1873D688" w14:textId="77777777" w:rsidR="00B87CBA" w:rsidRPr="00D94027" w:rsidRDefault="00B87CBA" w:rsidP="003D1AA1">
      <w:pPr>
        <w:rPr>
          <w:rFonts w:ascii="Times New Roman" w:hAnsi="Times New Roman" w:cs="Times New Roman"/>
          <w:color w:val="auto"/>
          <w:sz w:val="22"/>
        </w:rPr>
      </w:pPr>
    </w:p>
    <w:p w14:paraId="2EF9E71D" w14:textId="77777777" w:rsidR="00B87CBA" w:rsidRPr="00D94027" w:rsidRDefault="00B87CBA" w:rsidP="003D1AA1">
      <w:pPr>
        <w:rPr>
          <w:rFonts w:ascii="Times New Roman" w:hAnsi="Times New Roman" w:cs="Times New Roman"/>
          <w:color w:val="auto"/>
          <w:sz w:val="22"/>
        </w:rPr>
      </w:pPr>
    </w:p>
    <w:p w14:paraId="442416DB" w14:textId="77777777" w:rsidR="00B87CBA" w:rsidRPr="00D94027" w:rsidRDefault="00B87CBA" w:rsidP="003D1AA1">
      <w:pPr>
        <w:rPr>
          <w:rFonts w:ascii="Times New Roman" w:hAnsi="Times New Roman" w:cs="Times New Roman"/>
          <w:color w:val="auto"/>
          <w:sz w:val="22"/>
        </w:rPr>
      </w:pPr>
    </w:p>
    <w:p w14:paraId="378DA8CD" w14:textId="77777777" w:rsidR="00B87CBA" w:rsidRPr="00D94027" w:rsidRDefault="00B87CBA" w:rsidP="003D1AA1">
      <w:pPr>
        <w:rPr>
          <w:rFonts w:ascii="Times New Roman" w:hAnsi="Times New Roman" w:cs="Times New Roman"/>
          <w:color w:val="auto"/>
          <w:sz w:val="22"/>
        </w:rPr>
      </w:pPr>
    </w:p>
    <w:p w14:paraId="509180C3" w14:textId="77777777" w:rsidR="00B87CBA" w:rsidRPr="00D94027" w:rsidRDefault="00B87CBA" w:rsidP="003D1AA1">
      <w:pPr>
        <w:rPr>
          <w:rFonts w:ascii="Times New Roman" w:hAnsi="Times New Roman" w:cs="Times New Roman"/>
          <w:color w:val="auto"/>
          <w:sz w:val="22"/>
        </w:rPr>
      </w:pPr>
    </w:p>
    <w:p w14:paraId="79058CD5" w14:textId="77777777" w:rsidR="00B87CBA" w:rsidRPr="00D94027" w:rsidRDefault="00B87CBA" w:rsidP="003D1AA1">
      <w:pPr>
        <w:rPr>
          <w:rFonts w:ascii="Times New Roman" w:hAnsi="Times New Roman" w:cs="Times New Roman"/>
          <w:color w:val="auto"/>
          <w:sz w:val="22"/>
        </w:rPr>
      </w:pPr>
    </w:p>
    <w:p w14:paraId="64F8B8F8" w14:textId="77777777" w:rsidR="00B87CBA" w:rsidRPr="00D94027" w:rsidRDefault="00B87CBA" w:rsidP="003D1AA1">
      <w:pPr>
        <w:rPr>
          <w:rFonts w:ascii="Times New Roman" w:hAnsi="Times New Roman" w:cs="Times New Roman"/>
          <w:color w:val="auto"/>
          <w:sz w:val="22"/>
        </w:rPr>
      </w:pPr>
    </w:p>
    <w:p w14:paraId="34DCEA05" w14:textId="77777777" w:rsidR="00B87CBA" w:rsidRPr="00D94027" w:rsidRDefault="00B87CBA" w:rsidP="003D1AA1">
      <w:pPr>
        <w:rPr>
          <w:rFonts w:ascii="Times New Roman" w:hAnsi="Times New Roman" w:cs="Times New Roman"/>
          <w:color w:val="auto"/>
          <w:sz w:val="22"/>
        </w:rPr>
      </w:pPr>
    </w:p>
    <w:p w14:paraId="1A0A992F" w14:textId="77777777" w:rsidR="00B87CBA" w:rsidRPr="00D94027" w:rsidRDefault="00B87CBA" w:rsidP="003D1AA1">
      <w:pPr>
        <w:rPr>
          <w:rFonts w:ascii="Times New Roman" w:hAnsi="Times New Roman" w:cs="Times New Roman"/>
          <w:color w:val="auto"/>
          <w:sz w:val="22"/>
        </w:rPr>
      </w:pPr>
    </w:p>
    <w:p w14:paraId="23A371F9" w14:textId="77777777" w:rsidR="00B87CBA" w:rsidRPr="00D94027" w:rsidRDefault="00B87CBA" w:rsidP="003D1AA1">
      <w:pPr>
        <w:rPr>
          <w:rFonts w:ascii="Times New Roman" w:hAnsi="Times New Roman" w:cs="Times New Roman"/>
          <w:color w:val="auto"/>
          <w:sz w:val="22"/>
        </w:rPr>
      </w:pPr>
    </w:p>
    <w:p w14:paraId="50582563" w14:textId="77777777" w:rsidR="00B87CBA" w:rsidRPr="00D94027" w:rsidRDefault="00B87CBA" w:rsidP="003D1AA1">
      <w:pPr>
        <w:rPr>
          <w:rFonts w:ascii="Times New Roman" w:hAnsi="Times New Roman" w:cs="Times New Roman"/>
          <w:color w:val="auto"/>
          <w:sz w:val="22"/>
        </w:rPr>
      </w:pPr>
    </w:p>
    <w:p w14:paraId="609F2F30" w14:textId="77777777" w:rsidR="00B87CBA" w:rsidRPr="00D94027" w:rsidRDefault="00B87CBA" w:rsidP="003D1AA1">
      <w:pPr>
        <w:rPr>
          <w:rFonts w:ascii="Times New Roman" w:hAnsi="Times New Roman" w:cs="Times New Roman"/>
          <w:color w:val="auto"/>
          <w:sz w:val="22"/>
        </w:rPr>
      </w:pPr>
    </w:p>
    <w:p w14:paraId="55E237AD" w14:textId="77777777" w:rsidR="00B87CBA" w:rsidRPr="00D94027" w:rsidRDefault="00B87CBA" w:rsidP="003D1AA1">
      <w:pPr>
        <w:rPr>
          <w:rFonts w:ascii="Times New Roman" w:hAnsi="Times New Roman" w:cs="Times New Roman"/>
          <w:color w:val="auto"/>
          <w:sz w:val="22"/>
        </w:rPr>
      </w:pPr>
    </w:p>
    <w:p w14:paraId="627ECF9F" w14:textId="77777777" w:rsidR="00B87CBA" w:rsidRPr="00D94027" w:rsidRDefault="00B87CBA" w:rsidP="003D1AA1">
      <w:pPr>
        <w:rPr>
          <w:rFonts w:ascii="Times New Roman" w:hAnsi="Times New Roman" w:cs="Times New Roman"/>
          <w:color w:val="auto"/>
          <w:sz w:val="22"/>
        </w:rPr>
      </w:pPr>
    </w:p>
    <w:tbl>
      <w:tblPr>
        <w:tblStyle w:val="Tabladecuadrcula5oscura-nfasis6"/>
        <w:tblW w:w="13994" w:type="dxa"/>
        <w:tblLook w:val="04A0" w:firstRow="1" w:lastRow="0" w:firstColumn="1" w:lastColumn="0" w:noHBand="0" w:noVBand="1"/>
      </w:tblPr>
      <w:tblGrid>
        <w:gridCol w:w="1980"/>
        <w:gridCol w:w="2126"/>
        <w:gridCol w:w="1985"/>
        <w:gridCol w:w="2835"/>
        <w:gridCol w:w="2835"/>
        <w:gridCol w:w="2233"/>
      </w:tblGrid>
      <w:tr w:rsidR="00B87CBA" w:rsidRPr="00D94027" w14:paraId="1D7F048B" w14:textId="77777777" w:rsidTr="00B87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EFF68E" w14:textId="77777777" w:rsidR="00B87CBA" w:rsidRPr="00D94027" w:rsidRDefault="00B87CBA" w:rsidP="00B87CBA">
            <w:pPr>
              <w:spacing w:before="100" w:after="20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Tercera iteración</w:t>
            </w:r>
          </w:p>
        </w:tc>
        <w:tc>
          <w:tcPr>
            <w:tcW w:w="2126" w:type="dxa"/>
          </w:tcPr>
          <w:p w14:paraId="51D27FB9" w14:textId="77777777" w:rsidR="00B87CBA" w:rsidRPr="00D94027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985" w:type="dxa"/>
          </w:tcPr>
          <w:p w14:paraId="137AC9C1" w14:textId="77777777" w:rsidR="00B87CBA" w:rsidRPr="00D94027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835" w:type="dxa"/>
          </w:tcPr>
          <w:p w14:paraId="689ABA04" w14:textId="77777777" w:rsidR="00B87CBA" w:rsidRPr="00D94027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835" w:type="dxa"/>
          </w:tcPr>
          <w:p w14:paraId="12DF218B" w14:textId="77777777" w:rsidR="00B87CBA" w:rsidRPr="00D94027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233" w:type="dxa"/>
          </w:tcPr>
          <w:p w14:paraId="15168F2A" w14:textId="77777777" w:rsidR="00B87CBA" w:rsidRPr="00D94027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B87CBA" w:rsidRPr="00D94027" w14:paraId="0454717A" w14:textId="77777777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CDE0A82" w14:textId="77777777" w:rsidR="00B87CBA" w:rsidRPr="00D94027" w:rsidRDefault="00B87CBA" w:rsidP="00B87CBA">
            <w:pPr>
              <w:spacing w:before="100" w:after="20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Módulo</w:t>
            </w:r>
          </w:p>
        </w:tc>
        <w:tc>
          <w:tcPr>
            <w:tcW w:w="2126" w:type="dxa"/>
            <w:vAlign w:val="center"/>
          </w:tcPr>
          <w:p w14:paraId="5D45F80A" w14:textId="77777777" w:rsidR="00B87CBA" w:rsidRPr="00D94027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Análisis</w:t>
            </w:r>
          </w:p>
        </w:tc>
        <w:tc>
          <w:tcPr>
            <w:tcW w:w="1985" w:type="dxa"/>
            <w:vAlign w:val="center"/>
          </w:tcPr>
          <w:p w14:paraId="6049772A" w14:textId="77777777" w:rsidR="00B87CBA" w:rsidRPr="00D94027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Diseño</w:t>
            </w:r>
          </w:p>
        </w:tc>
        <w:tc>
          <w:tcPr>
            <w:tcW w:w="2835" w:type="dxa"/>
            <w:vAlign w:val="center"/>
          </w:tcPr>
          <w:p w14:paraId="7D6D76CC" w14:textId="77777777" w:rsidR="00B87CBA" w:rsidRPr="00D94027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Codificación</w:t>
            </w:r>
          </w:p>
        </w:tc>
        <w:tc>
          <w:tcPr>
            <w:tcW w:w="2835" w:type="dxa"/>
            <w:vAlign w:val="center"/>
          </w:tcPr>
          <w:p w14:paraId="6B736991" w14:textId="77777777" w:rsidR="00B87CBA" w:rsidRPr="00D94027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Prueba</w:t>
            </w:r>
          </w:p>
        </w:tc>
        <w:tc>
          <w:tcPr>
            <w:tcW w:w="2233" w:type="dxa"/>
          </w:tcPr>
          <w:p w14:paraId="45A5CA73" w14:textId="77777777" w:rsidR="00B87CBA" w:rsidRPr="00D94027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Evaluación</w:t>
            </w:r>
          </w:p>
        </w:tc>
      </w:tr>
      <w:tr w:rsidR="00B87CBA" w:rsidRPr="00D94027" w14:paraId="6008BFD5" w14:textId="77777777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69204AD" w14:textId="635834C2" w:rsidR="00B87CBA" w:rsidRPr="00D94027" w:rsidRDefault="0007579F" w:rsidP="00B87CBA">
            <w:pPr>
              <w:spacing w:before="100" w:after="20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lastRenderedPageBreak/>
              <w:t>Usuarios y empresas</w:t>
            </w:r>
          </w:p>
        </w:tc>
        <w:tc>
          <w:tcPr>
            <w:tcW w:w="2126" w:type="dxa"/>
            <w:vMerge w:val="restart"/>
            <w:vAlign w:val="center"/>
          </w:tcPr>
          <w:p w14:paraId="1ACA32E6" w14:textId="77777777" w:rsidR="00B87CBA" w:rsidRPr="00D94027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Análisis del feedback del cliente</w:t>
            </w:r>
          </w:p>
          <w:p w14:paraId="5A0F510F" w14:textId="77777777" w:rsidR="00B87CBA" w:rsidRPr="00D94027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(18/ 12/ 2019 - 21/ 12/ 2019)</w:t>
            </w:r>
          </w:p>
        </w:tc>
        <w:tc>
          <w:tcPr>
            <w:tcW w:w="1985" w:type="dxa"/>
            <w:vMerge w:val="restart"/>
            <w:vAlign w:val="center"/>
          </w:tcPr>
          <w:p w14:paraId="18A58C6F" w14:textId="77777777" w:rsidR="00B87CBA" w:rsidRPr="00D94027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Revisión de los diseños según el feedback del cliente</w:t>
            </w:r>
          </w:p>
          <w:p w14:paraId="22094BF4" w14:textId="77777777" w:rsidR="00B87CBA" w:rsidRPr="00D94027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(28/ 01/ 2020 - 31/ 01/ 2020)</w:t>
            </w:r>
          </w:p>
        </w:tc>
        <w:tc>
          <w:tcPr>
            <w:tcW w:w="2835" w:type="dxa"/>
            <w:vAlign w:val="center"/>
          </w:tcPr>
          <w:p w14:paraId="59B38A02" w14:textId="464F6C31" w:rsidR="00B87CBA" w:rsidRPr="00D94027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Codificación de usuarios</w:t>
            </w:r>
            <w:r w:rsidR="00B619CB" w:rsidRPr="00D94027">
              <w:rPr>
                <w:rFonts w:ascii="Times New Roman" w:hAnsi="Times New Roman" w:cs="Times New Roman"/>
                <w:color w:val="auto"/>
                <w:sz w:val="22"/>
              </w:rPr>
              <w:t xml:space="preserve"> y empresas</w:t>
            </w:r>
          </w:p>
          <w:p w14:paraId="57C25BAC" w14:textId="44C4D5C0" w:rsidR="00B87CBA" w:rsidRPr="00D94027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(01/ 02/ 2020 -</w:t>
            </w:r>
            <w:r w:rsidR="0007579F" w:rsidRPr="00D94027">
              <w:rPr>
                <w:rFonts w:ascii="Times New Roman" w:hAnsi="Times New Roman" w:cs="Times New Roman"/>
                <w:color w:val="auto"/>
                <w:sz w:val="22"/>
              </w:rPr>
              <w:t xml:space="preserve"> 11</w:t>
            </w: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/ 03/ 2020)</w:t>
            </w:r>
          </w:p>
        </w:tc>
        <w:tc>
          <w:tcPr>
            <w:tcW w:w="2835" w:type="dxa"/>
            <w:vAlign w:val="center"/>
          </w:tcPr>
          <w:p w14:paraId="5643B35E" w14:textId="3BC6C15B" w:rsidR="00B87CBA" w:rsidRPr="00D94027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Pruebas de usuarios</w:t>
            </w:r>
            <w:r w:rsidR="00B619CB" w:rsidRPr="00D94027">
              <w:rPr>
                <w:rFonts w:ascii="Times New Roman" w:hAnsi="Times New Roman" w:cs="Times New Roman"/>
                <w:color w:val="auto"/>
                <w:sz w:val="22"/>
              </w:rPr>
              <w:t xml:space="preserve"> y empresas</w:t>
            </w:r>
          </w:p>
          <w:p w14:paraId="7E450DD6" w14:textId="676C0502" w:rsidR="00B87CBA" w:rsidRPr="00D94027" w:rsidRDefault="00B87CBA" w:rsidP="00323C3D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(1</w:t>
            </w:r>
            <w:r w:rsidR="0007579F" w:rsidRPr="00D94027">
              <w:rPr>
                <w:rFonts w:ascii="Times New Roman" w:hAnsi="Times New Roman" w:cs="Times New Roman"/>
                <w:color w:val="auto"/>
                <w:sz w:val="22"/>
              </w:rPr>
              <w:t>2</w:t>
            </w: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 xml:space="preserve">/ 03/ 2020 - </w:t>
            </w:r>
            <w:r w:rsidR="00323C3D" w:rsidRPr="00D94027">
              <w:rPr>
                <w:rFonts w:ascii="Times New Roman" w:hAnsi="Times New Roman" w:cs="Times New Roman"/>
                <w:color w:val="auto"/>
                <w:sz w:val="22"/>
              </w:rPr>
              <w:t>31/ 03</w:t>
            </w: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/ 2020)</w:t>
            </w:r>
          </w:p>
        </w:tc>
        <w:tc>
          <w:tcPr>
            <w:tcW w:w="2233" w:type="dxa"/>
            <w:vMerge w:val="restart"/>
            <w:vAlign w:val="center"/>
          </w:tcPr>
          <w:p w14:paraId="3A30D223" w14:textId="77777777" w:rsidR="00B87CBA" w:rsidRPr="00D94027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Evaluación del producto completamente funcional con el cliente</w:t>
            </w:r>
          </w:p>
          <w:p w14:paraId="7DFA6B3E" w14:textId="77777777" w:rsidR="00B87CBA" w:rsidRPr="00D94027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 xml:space="preserve">(05/ 04/ 2020 - </w:t>
            </w:r>
            <w:r w:rsidR="00B52607" w:rsidRPr="00D94027">
              <w:rPr>
                <w:rFonts w:ascii="Times New Roman" w:hAnsi="Times New Roman" w:cs="Times New Roman"/>
                <w:color w:val="auto"/>
                <w:sz w:val="22"/>
              </w:rPr>
              <w:t>18</w:t>
            </w: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/ 04/ 2020)</w:t>
            </w:r>
          </w:p>
          <w:p w14:paraId="0AF12442" w14:textId="77777777" w:rsidR="00B87CBA" w:rsidRPr="00D94027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B87CBA" w:rsidRPr="00D94027" w14:paraId="1AAC2DB5" w14:textId="77777777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AB42FA3" w14:textId="77777777" w:rsidR="00B87CBA" w:rsidRPr="00D94027" w:rsidRDefault="00B87CBA" w:rsidP="00B87CBA">
            <w:pPr>
              <w:spacing w:before="100" w:after="20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Favores</w:t>
            </w:r>
          </w:p>
        </w:tc>
        <w:tc>
          <w:tcPr>
            <w:tcW w:w="2126" w:type="dxa"/>
            <w:vMerge/>
            <w:vAlign w:val="center"/>
          </w:tcPr>
          <w:p w14:paraId="7D945135" w14:textId="77777777" w:rsidR="00B87CBA" w:rsidRPr="00D94027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985" w:type="dxa"/>
            <w:vMerge/>
            <w:vAlign w:val="center"/>
          </w:tcPr>
          <w:p w14:paraId="3DFC6C05" w14:textId="77777777" w:rsidR="00B87CBA" w:rsidRPr="00D94027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835" w:type="dxa"/>
            <w:vAlign w:val="center"/>
          </w:tcPr>
          <w:p w14:paraId="17C8C8C5" w14:textId="77777777" w:rsidR="00B87CBA" w:rsidRPr="00D94027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Codificación de favores</w:t>
            </w:r>
          </w:p>
          <w:p w14:paraId="0CCAF5F3" w14:textId="5748F781" w:rsidR="00B87CBA" w:rsidRPr="00D94027" w:rsidRDefault="00B87CBA" w:rsidP="00323C3D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(01/ 02/ 2020 - 1</w:t>
            </w:r>
            <w:r w:rsidR="00323C3D" w:rsidRPr="00D94027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/ 03/ 2020)</w:t>
            </w:r>
          </w:p>
        </w:tc>
        <w:tc>
          <w:tcPr>
            <w:tcW w:w="2835" w:type="dxa"/>
            <w:vAlign w:val="center"/>
          </w:tcPr>
          <w:p w14:paraId="614A3096" w14:textId="77777777" w:rsidR="00B87CBA" w:rsidRPr="00D94027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Prueba de favores</w:t>
            </w:r>
          </w:p>
          <w:p w14:paraId="7636C501" w14:textId="02AEF902" w:rsidR="00B87CBA" w:rsidRPr="00D94027" w:rsidRDefault="00B87CBA" w:rsidP="00323C3D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(1</w:t>
            </w:r>
            <w:r w:rsidR="00323C3D" w:rsidRPr="00D94027"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/ 03/ 2020 - 0</w:t>
            </w:r>
            <w:r w:rsidR="00323C3D" w:rsidRPr="00D94027">
              <w:rPr>
                <w:rFonts w:ascii="Times New Roman" w:hAnsi="Times New Roman" w:cs="Times New Roman"/>
                <w:color w:val="auto"/>
                <w:sz w:val="22"/>
              </w:rPr>
              <w:t>2</w:t>
            </w: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/ 04/ 2020)</w:t>
            </w:r>
          </w:p>
        </w:tc>
        <w:tc>
          <w:tcPr>
            <w:tcW w:w="2233" w:type="dxa"/>
            <w:vMerge/>
          </w:tcPr>
          <w:p w14:paraId="2E30A163" w14:textId="77777777" w:rsidR="00B87CBA" w:rsidRPr="00D94027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B87CBA" w:rsidRPr="00D94027" w14:paraId="7554613F" w14:textId="77777777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A622AF4" w14:textId="649BE5D4" w:rsidR="00B87CBA" w:rsidRPr="00D94027" w:rsidRDefault="0007579F" w:rsidP="00B87CBA">
            <w:pPr>
              <w:spacing w:before="100" w:after="20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Premios y compras</w:t>
            </w:r>
          </w:p>
        </w:tc>
        <w:tc>
          <w:tcPr>
            <w:tcW w:w="2126" w:type="dxa"/>
            <w:vMerge/>
            <w:vAlign w:val="center"/>
          </w:tcPr>
          <w:p w14:paraId="0316C74F" w14:textId="77777777" w:rsidR="00B87CBA" w:rsidRPr="00D94027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985" w:type="dxa"/>
            <w:vMerge/>
            <w:vAlign w:val="center"/>
          </w:tcPr>
          <w:p w14:paraId="1BE8CE0F" w14:textId="77777777" w:rsidR="00B87CBA" w:rsidRPr="00D94027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835" w:type="dxa"/>
            <w:vAlign w:val="center"/>
          </w:tcPr>
          <w:p w14:paraId="4D35DD4F" w14:textId="6B6B127C" w:rsidR="00B87CBA" w:rsidRPr="00D94027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Codificación de premios</w:t>
            </w:r>
            <w:r w:rsidR="00B619CB" w:rsidRPr="00D94027">
              <w:rPr>
                <w:rFonts w:ascii="Times New Roman" w:hAnsi="Times New Roman" w:cs="Times New Roman"/>
                <w:color w:val="auto"/>
                <w:sz w:val="22"/>
              </w:rPr>
              <w:t xml:space="preserve"> y compras</w:t>
            </w:r>
          </w:p>
          <w:p w14:paraId="2677F199" w14:textId="4CBB13A9" w:rsidR="00B87CBA" w:rsidRPr="00D94027" w:rsidRDefault="00B87CBA" w:rsidP="00323C3D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 xml:space="preserve">(01/ 02/ 2020 - </w:t>
            </w:r>
            <w:r w:rsidR="003C04E7" w:rsidRPr="00D94027">
              <w:rPr>
                <w:rFonts w:ascii="Times New Roman" w:hAnsi="Times New Roman" w:cs="Times New Roman"/>
                <w:color w:val="auto"/>
                <w:sz w:val="22"/>
              </w:rPr>
              <w:t>0</w:t>
            </w:r>
            <w:r w:rsidR="00323C3D" w:rsidRPr="00D94027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/ 03/ 2020)</w:t>
            </w:r>
          </w:p>
        </w:tc>
        <w:tc>
          <w:tcPr>
            <w:tcW w:w="2835" w:type="dxa"/>
            <w:vAlign w:val="center"/>
          </w:tcPr>
          <w:p w14:paraId="627C4283" w14:textId="582E1C64" w:rsidR="00B87CBA" w:rsidRPr="00D94027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Prueba de premios</w:t>
            </w:r>
            <w:r w:rsidR="00B619CB" w:rsidRPr="00D94027">
              <w:rPr>
                <w:rFonts w:ascii="Times New Roman" w:hAnsi="Times New Roman" w:cs="Times New Roman"/>
                <w:color w:val="auto"/>
                <w:sz w:val="22"/>
              </w:rPr>
              <w:t xml:space="preserve"> y compras</w:t>
            </w:r>
          </w:p>
          <w:p w14:paraId="541083D0" w14:textId="75278EE6" w:rsidR="00B87CBA" w:rsidRPr="00D94027" w:rsidRDefault="00B87CBA" w:rsidP="00323C3D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(</w:t>
            </w:r>
            <w:r w:rsidR="003C04E7" w:rsidRPr="00D94027">
              <w:rPr>
                <w:rFonts w:ascii="Times New Roman" w:hAnsi="Times New Roman" w:cs="Times New Roman"/>
                <w:color w:val="auto"/>
                <w:sz w:val="22"/>
              </w:rPr>
              <w:t>0</w:t>
            </w:r>
            <w:r w:rsidR="00323C3D" w:rsidRPr="00D94027"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 xml:space="preserve">/ 03/ 2020 - </w:t>
            </w:r>
            <w:r w:rsidR="003C04E7" w:rsidRPr="00D94027">
              <w:rPr>
                <w:rFonts w:ascii="Times New Roman" w:hAnsi="Times New Roman" w:cs="Times New Roman"/>
                <w:color w:val="auto"/>
                <w:sz w:val="22"/>
              </w:rPr>
              <w:t>1</w:t>
            </w:r>
            <w:r w:rsidR="00B619CB" w:rsidRPr="00D94027">
              <w:rPr>
                <w:rFonts w:ascii="Times New Roman" w:hAnsi="Times New Roman" w:cs="Times New Roman"/>
                <w:color w:val="auto"/>
                <w:sz w:val="22"/>
              </w:rPr>
              <w:t>8</w:t>
            </w: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/ 0</w:t>
            </w:r>
            <w:r w:rsidR="003C04E7" w:rsidRPr="00D94027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/ 2020)</w:t>
            </w:r>
          </w:p>
        </w:tc>
        <w:tc>
          <w:tcPr>
            <w:tcW w:w="2233" w:type="dxa"/>
            <w:vMerge/>
          </w:tcPr>
          <w:p w14:paraId="189DB5CE" w14:textId="77777777" w:rsidR="00B87CBA" w:rsidRPr="00D94027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B87CBA" w:rsidRPr="00D94027" w14:paraId="538DAE01" w14:textId="77777777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09DAE03" w14:textId="77777777" w:rsidR="00B87CBA" w:rsidRPr="00D94027" w:rsidRDefault="00B87CBA" w:rsidP="00B87CBA">
            <w:pPr>
              <w:spacing w:before="100" w:after="20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Buscador y geolocalizador</w:t>
            </w:r>
          </w:p>
        </w:tc>
        <w:tc>
          <w:tcPr>
            <w:tcW w:w="2126" w:type="dxa"/>
            <w:vMerge/>
            <w:vAlign w:val="center"/>
          </w:tcPr>
          <w:p w14:paraId="1C299464" w14:textId="77777777" w:rsidR="00B87CBA" w:rsidRPr="00D94027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985" w:type="dxa"/>
            <w:vMerge/>
            <w:vAlign w:val="center"/>
          </w:tcPr>
          <w:p w14:paraId="022E7801" w14:textId="77777777" w:rsidR="00B87CBA" w:rsidRPr="00D94027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835" w:type="dxa"/>
            <w:vAlign w:val="center"/>
          </w:tcPr>
          <w:p w14:paraId="4BBE7044" w14:textId="77777777" w:rsidR="00B87CBA" w:rsidRPr="00D94027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Codificación de B y G</w:t>
            </w:r>
          </w:p>
          <w:p w14:paraId="63E5B97E" w14:textId="77777777" w:rsidR="00B87CBA" w:rsidRPr="00D94027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(01/ 02/ 2020 - 15/ 03/ 2020)</w:t>
            </w:r>
          </w:p>
        </w:tc>
        <w:tc>
          <w:tcPr>
            <w:tcW w:w="2835" w:type="dxa"/>
            <w:vAlign w:val="center"/>
          </w:tcPr>
          <w:p w14:paraId="7F0A10FA" w14:textId="77777777" w:rsidR="00B87CBA" w:rsidRPr="00D94027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Prueba de B y G</w:t>
            </w:r>
          </w:p>
          <w:p w14:paraId="403A50D7" w14:textId="77777777" w:rsidR="00B87CBA" w:rsidRPr="00D94027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(16/ 03/ 2020 - 04/ 04/ 2020)</w:t>
            </w:r>
          </w:p>
        </w:tc>
        <w:tc>
          <w:tcPr>
            <w:tcW w:w="2233" w:type="dxa"/>
            <w:vMerge/>
          </w:tcPr>
          <w:p w14:paraId="183C1210" w14:textId="77777777" w:rsidR="00B87CBA" w:rsidRPr="00D94027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B87CBA" w:rsidRPr="00D94027" w14:paraId="56B4007B" w14:textId="77777777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D592D0F" w14:textId="77777777" w:rsidR="00B87CBA" w:rsidRPr="00D94027" w:rsidRDefault="00B87CBA" w:rsidP="00B87CBA">
            <w:pPr>
              <w:spacing w:before="100" w:after="20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Proyecto</w:t>
            </w:r>
          </w:p>
        </w:tc>
        <w:tc>
          <w:tcPr>
            <w:tcW w:w="2126" w:type="dxa"/>
            <w:vMerge/>
            <w:vAlign w:val="center"/>
          </w:tcPr>
          <w:p w14:paraId="61228A57" w14:textId="77777777" w:rsidR="00B87CBA" w:rsidRPr="00D94027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985" w:type="dxa"/>
            <w:vMerge/>
            <w:vAlign w:val="center"/>
          </w:tcPr>
          <w:p w14:paraId="0522090C" w14:textId="77777777" w:rsidR="00B87CBA" w:rsidRPr="00D94027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835" w:type="dxa"/>
            <w:vAlign w:val="center"/>
          </w:tcPr>
          <w:p w14:paraId="05C1B1E2" w14:textId="77777777" w:rsidR="00B87CBA" w:rsidRPr="00D94027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835" w:type="dxa"/>
            <w:vAlign w:val="center"/>
          </w:tcPr>
          <w:p w14:paraId="72D1D821" w14:textId="77777777" w:rsidR="00B87CBA" w:rsidRPr="00D94027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233" w:type="dxa"/>
            <w:vMerge/>
          </w:tcPr>
          <w:p w14:paraId="775D708E" w14:textId="77777777" w:rsidR="00B87CBA" w:rsidRPr="00D94027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52834321" w14:textId="77777777" w:rsidR="00B87CBA" w:rsidRPr="00D94027" w:rsidRDefault="00B87CBA" w:rsidP="003D1AA1">
      <w:pPr>
        <w:rPr>
          <w:rFonts w:ascii="Times New Roman" w:hAnsi="Times New Roman" w:cs="Times New Roman"/>
          <w:color w:val="auto"/>
          <w:sz w:val="22"/>
        </w:rPr>
      </w:pPr>
    </w:p>
    <w:p w14:paraId="10B317AB" w14:textId="77777777" w:rsidR="00B87CBA" w:rsidRPr="00D94027" w:rsidRDefault="00B87CBA" w:rsidP="003D1AA1">
      <w:pPr>
        <w:rPr>
          <w:rFonts w:ascii="Times New Roman" w:hAnsi="Times New Roman" w:cs="Times New Roman"/>
          <w:color w:val="auto"/>
          <w:sz w:val="22"/>
        </w:rPr>
      </w:pPr>
    </w:p>
    <w:p w14:paraId="419FA3F5" w14:textId="77777777" w:rsidR="00B87CBA" w:rsidRPr="00D94027" w:rsidRDefault="00B87CBA" w:rsidP="003D1AA1">
      <w:pPr>
        <w:rPr>
          <w:rFonts w:ascii="Times New Roman" w:hAnsi="Times New Roman" w:cs="Times New Roman"/>
          <w:color w:val="auto"/>
          <w:sz w:val="22"/>
        </w:rPr>
      </w:pPr>
    </w:p>
    <w:p w14:paraId="2461C79F" w14:textId="77777777" w:rsidR="00B87CBA" w:rsidRPr="00D94027" w:rsidRDefault="00B87CBA" w:rsidP="003D1AA1">
      <w:pPr>
        <w:rPr>
          <w:rFonts w:ascii="Times New Roman" w:hAnsi="Times New Roman" w:cs="Times New Roman"/>
          <w:color w:val="auto"/>
          <w:sz w:val="22"/>
        </w:rPr>
      </w:pPr>
    </w:p>
    <w:p w14:paraId="7F5E5C6F" w14:textId="77777777" w:rsidR="00B87CBA" w:rsidRPr="00D94027" w:rsidRDefault="00B87CBA" w:rsidP="003D1AA1">
      <w:pPr>
        <w:rPr>
          <w:rFonts w:ascii="Times New Roman" w:hAnsi="Times New Roman" w:cs="Times New Roman"/>
          <w:color w:val="auto"/>
          <w:sz w:val="22"/>
        </w:rPr>
      </w:pPr>
    </w:p>
    <w:tbl>
      <w:tblPr>
        <w:tblStyle w:val="Tabladecuadrcula5oscura-nfasis6"/>
        <w:tblpPr w:leftFromText="141" w:rightFromText="141" w:vertAnchor="page" w:horzAnchor="margin" w:tblpXSpec="center" w:tblpY="1516"/>
        <w:tblW w:w="13603" w:type="dxa"/>
        <w:tblLook w:val="04A0" w:firstRow="1" w:lastRow="0" w:firstColumn="1" w:lastColumn="0" w:noHBand="0" w:noVBand="1"/>
      </w:tblPr>
      <w:tblGrid>
        <w:gridCol w:w="2263"/>
        <w:gridCol w:w="2835"/>
        <w:gridCol w:w="2835"/>
        <w:gridCol w:w="2835"/>
        <w:gridCol w:w="2835"/>
      </w:tblGrid>
      <w:tr w:rsidR="005715C2" w:rsidRPr="00D94027" w14:paraId="0175A2F7" w14:textId="77777777" w:rsidTr="00571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DE18BE" w14:textId="77777777" w:rsidR="005715C2" w:rsidRPr="00D94027" w:rsidRDefault="005715C2" w:rsidP="005715C2">
            <w:pPr>
              <w:spacing w:before="100" w:after="20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lastRenderedPageBreak/>
              <w:t>Cuarta iteración</w:t>
            </w:r>
          </w:p>
        </w:tc>
        <w:tc>
          <w:tcPr>
            <w:tcW w:w="2835" w:type="dxa"/>
          </w:tcPr>
          <w:p w14:paraId="436817D3" w14:textId="77777777" w:rsidR="005715C2" w:rsidRPr="00D94027" w:rsidRDefault="005715C2" w:rsidP="005715C2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835" w:type="dxa"/>
          </w:tcPr>
          <w:p w14:paraId="0B66DB96" w14:textId="77777777" w:rsidR="005715C2" w:rsidRPr="00D94027" w:rsidRDefault="005715C2" w:rsidP="005715C2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835" w:type="dxa"/>
          </w:tcPr>
          <w:p w14:paraId="0402CC7B" w14:textId="77777777" w:rsidR="005715C2" w:rsidRPr="00D94027" w:rsidRDefault="005715C2" w:rsidP="005715C2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835" w:type="dxa"/>
          </w:tcPr>
          <w:p w14:paraId="7A6B4CFE" w14:textId="77777777" w:rsidR="005715C2" w:rsidRPr="00D94027" w:rsidRDefault="005715C2" w:rsidP="005715C2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5715C2" w:rsidRPr="00D94027" w14:paraId="21EFF89E" w14:textId="77777777" w:rsidTr="0057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F9866B" w14:textId="77777777" w:rsidR="005715C2" w:rsidRPr="00D94027" w:rsidRDefault="005715C2" w:rsidP="005715C2">
            <w:pPr>
              <w:spacing w:before="100" w:after="20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Módulo</w:t>
            </w:r>
          </w:p>
        </w:tc>
        <w:tc>
          <w:tcPr>
            <w:tcW w:w="2835" w:type="dxa"/>
          </w:tcPr>
          <w:p w14:paraId="37A6828D" w14:textId="77777777" w:rsidR="005715C2" w:rsidRPr="00D94027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Análisis</w:t>
            </w:r>
          </w:p>
        </w:tc>
        <w:tc>
          <w:tcPr>
            <w:tcW w:w="2835" w:type="dxa"/>
          </w:tcPr>
          <w:p w14:paraId="09EB2BBD" w14:textId="77777777" w:rsidR="005715C2" w:rsidRPr="00D94027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Codificación</w:t>
            </w:r>
          </w:p>
        </w:tc>
        <w:tc>
          <w:tcPr>
            <w:tcW w:w="2835" w:type="dxa"/>
          </w:tcPr>
          <w:p w14:paraId="1DF998A0" w14:textId="77777777" w:rsidR="005715C2" w:rsidRPr="00D94027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Prueba</w:t>
            </w:r>
          </w:p>
        </w:tc>
        <w:tc>
          <w:tcPr>
            <w:tcW w:w="2835" w:type="dxa"/>
          </w:tcPr>
          <w:p w14:paraId="0B60F6FD" w14:textId="77777777" w:rsidR="005715C2" w:rsidRPr="00D94027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Evaluación</w:t>
            </w:r>
          </w:p>
        </w:tc>
      </w:tr>
      <w:tr w:rsidR="005715C2" w:rsidRPr="00D94027" w14:paraId="012CBDF2" w14:textId="77777777" w:rsidTr="00571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E217B6D" w14:textId="77777777" w:rsidR="005715C2" w:rsidRPr="00D94027" w:rsidRDefault="005715C2" w:rsidP="005715C2">
            <w:pPr>
              <w:spacing w:before="100" w:after="20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Usuarios y empresas</w:t>
            </w:r>
          </w:p>
        </w:tc>
        <w:tc>
          <w:tcPr>
            <w:tcW w:w="2835" w:type="dxa"/>
            <w:vMerge w:val="restart"/>
            <w:vAlign w:val="center"/>
          </w:tcPr>
          <w:p w14:paraId="3588B6A7" w14:textId="77777777" w:rsidR="005715C2" w:rsidRPr="00D94027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Análisis del feedback del cliente</w:t>
            </w:r>
          </w:p>
          <w:p w14:paraId="58D3E508" w14:textId="77777777" w:rsidR="005715C2" w:rsidRPr="00D94027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(19/ 04/ 2020 - 25/ 04/ 2020)</w:t>
            </w:r>
          </w:p>
          <w:p w14:paraId="54063EDE" w14:textId="77777777" w:rsidR="005715C2" w:rsidRPr="00D94027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835" w:type="dxa"/>
            <w:vMerge w:val="restart"/>
            <w:vAlign w:val="center"/>
          </w:tcPr>
          <w:p w14:paraId="0EA6B81F" w14:textId="77777777" w:rsidR="005715C2" w:rsidRPr="00D94027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Revisión de la codificación según el feedback del cliente</w:t>
            </w:r>
          </w:p>
          <w:p w14:paraId="2CF23F33" w14:textId="77777777" w:rsidR="005715C2" w:rsidRPr="00D94027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(26/ 04/ 2020 - 10/ 05/ 2020)</w:t>
            </w:r>
          </w:p>
          <w:p w14:paraId="646F5B5F" w14:textId="77777777" w:rsidR="005715C2" w:rsidRPr="00D94027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835" w:type="dxa"/>
            <w:vMerge w:val="restart"/>
            <w:vAlign w:val="center"/>
          </w:tcPr>
          <w:p w14:paraId="1F112F2B" w14:textId="77777777" w:rsidR="005715C2" w:rsidRPr="00D94027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Pruebas tras las modificaciones</w:t>
            </w:r>
          </w:p>
          <w:p w14:paraId="714B4E6C" w14:textId="77777777" w:rsidR="005715C2" w:rsidRPr="00D94027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(11/ 04/ 2020 - 13/ 05/ 2020)</w:t>
            </w:r>
          </w:p>
          <w:p w14:paraId="710C8236" w14:textId="77777777" w:rsidR="005715C2" w:rsidRPr="00D94027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835" w:type="dxa"/>
            <w:vMerge w:val="restart"/>
            <w:vAlign w:val="center"/>
          </w:tcPr>
          <w:p w14:paraId="07EC50ED" w14:textId="77777777" w:rsidR="005715C2" w:rsidRPr="00D94027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Evaluación del producto final con el cliente</w:t>
            </w:r>
          </w:p>
          <w:p w14:paraId="0FE93897" w14:textId="77777777" w:rsidR="005715C2" w:rsidRPr="00D94027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(14/ 05/ 2020 - 15/ 05/ 2020)</w:t>
            </w:r>
          </w:p>
        </w:tc>
      </w:tr>
      <w:tr w:rsidR="005715C2" w:rsidRPr="00D94027" w14:paraId="0FAAF809" w14:textId="77777777" w:rsidTr="0057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C7F8C29" w14:textId="77777777" w:rsidR="005715C2" w:rsidRPr="00D94027" w:rsidRDefault="005715C2" w:rsidP="005715C2">
            <w:pPr>
              <w:spacing w:before="100" w:after="20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Favores</w:t>
            </w:r>
          </w:p>
        </w:tc>
        <w:tc>
          <w:tcPr>
            <w:tcW w:w="2835" w:type="dxa"/>
            <w:vMerge/>
          </w:tcPr>
          <w:p w14:paraId="3430D0EC" w14:textId="77777777" w:rsidR="005715C2" w:rsidRPr="00D94027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835" w:type="dxa"/>
            <w:vMerge/>
          </w:tcPr>
          <w:p w14:paraId="4FCBAC69" w14:textId="77777777" w:rsidR="005715C2" w:rsidRPr="00D94027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835" w:type="dxa"/>
            <w:vMerge/>
          </w:tcPr>
          <w:p w14:paraId="53A222F4" w14:textId="77777777" w:rsidR="005715C2" w:rsidRPr="00D94027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835" w:type="dxa"/>
            <w:vMerge/>
          </w:tcPr>
          <w:p w14:paraId="0E23D4E4" w14:textId="77777777" w:rsidR="005715C2" w:rsidRPr="00D94027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5715C2" w:rsidRPr="00D94027" w14:paraId="336A2EA8" w14:textId="77777777" w:rsidTr="00571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CFA3681" w14:textId="77777777" w:rsidR="005715C2" w:rsidRPr="00D94027" w:rsidRDefault="005715C2" w:rsidP="005715C2">
            <w:pPr>
              <w:spacing w:before="100" w:after="20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Premios y compras</w:t>
            </w:r>
          </w:p>
        </w:tc>
        <w:tc>
          <w:tcPr>
            <w:tcW w:w="2835" w:type="dxa"/>
            <w:vMerge/>
          </w:tcPr>
          <w:p w14:paraId="1609C669" w14:textId="77777777" w:rsidR="005715C2" w:rsidRPr="00D94027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835" w:type="dxa"/>
            <w:vMerge/>
          </w:tcPr>
          <w:p w14:paraId="100D71EE" w14:textId="77777777" w:rsidR="005715C2" w:rsidRPr="00D94027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835" w:type="dxa"/>
            <w:vMerge/>
          </w:tcPr>
          <w:p w14:paraId="6ED86B62" w14:textId="77777777" w:rsidR="005715C2" w:rsidRPr="00D94027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835" w:type="dxa"/>
            <w:vMerge/>
          </w:tcPr>
          <w:p w14:paraId="7F9C8A14" w14:textId="77777777" w:rsidR="005715C2" w:rsidRPr="00D94027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5715C2" w:rsidRPr="00D94027" w14:paraId="56642B0E" w14:textId="77777777" w:rsidTr="0057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B8CB395" w14:textId="77777777" w:rsidR="005715C2" w:rsidRPr="00D94027" w:rsidRDefault="005715C2" w:rsidP="005715C2">
            <w:pPr>
              <w:spacing w:before="100" w:after="20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Buscador y geolocalizador</w:t>
            </w:r>
          </w:p>
        </w:tc>
        <w:tc>
          <w:tcPr>
            <w:tcW w:w="2835" w:type="dxa"/>
            <w:vMerge/>
          </w:tcPr>
          <w:p w14:paraId="2FD218B9" w14:textId="77777777" w:rsidR="005715C2" w:rsidRPr="00D94027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835" w:type="dxa"/>
            <w:vMerge/>
          </w:tcPr>
          <w:p w14:paraId="2A0B3086" w14:textId="77777777" w:rsidR="005715C2" w:rsidRPr="00D94027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835" w:type="dxa"/>
            <w:vMerge/>
          </w:tcPr>
          <w:p w14:paraId="0A514AD1" w14:textId="77777777" w:rsidR="005715C2" w:rsidRPr="00D94027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835" w:type="dxa"/>
            <w:vMerge/>
          </w:tcPr>
          <w:p w14:paraId="6BAFE800" w14:textId="77777777" w:rsidR="005715C2" w:rsidRPr="00D94027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5715C2" w:rsidRPr="00D94027" w14:paraId="1390DF21" w14:textId="77777777" w:rsidTr="00571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BD49705" w14:textId="77777777" w:rsidR="005715C2" w:rsidRPr="00D94027" w:rsidRDefault="005715C2" w:rsidP="005715C2">
            <w:pPr>
              <w:spacing w:before="100" w:after="20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Proyecto</w:t>
            </w:r>
          </w:p>
        </w:tc>
        <w:tc>
          <w:tcPr>
            <w:tcW w:w="2835" w:type="dxa"/>
          </w:tcPr>
          <w:p w14:paraId="05B279FB" w14:textId="77777777" w:rsidR="005715C2" w:rsidRPr="00D94027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835" w:type="dxa"/>
          </w:tcPr>
          <w:p w14:paraId="2AFE3986" w14:textId="77777777" w:rsidR="005715C2" w:rsidRPr="00D94027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835" w:type="dxa"/>
          </w:tcPr>
          <w:p w14:paraId="75F18B04" w14:textId="77777777" w:rsidR="005715C2" w:rsidRPr="00D94027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835" w:type="dxa"/>
          </w:tcPr>
          <w:p w14:paraId="4E6F0147" w14:textId="77777777" w:rsidR="005715C2" w:rsidRPr="00D94027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620D0DB3" w14:textId="77777777" w:rsidR="00B87CBA" w:rsidRPr="00D94027" w:rsidRDefault="00B87CBA" w:rsidP="003D1AA1">
      <w:pPr>
        <w:rPr>
          <w:rFonts w:ascii="Times New Roman" w:hAnsi="Times New Roman" w:cs="Times New Roman"/>
          <w:color w:val="auto"/>
          <w:sz w:val="22"/>
        </w:rPr>
      </w:pPr>
    </w:p>
    <w:tbl>
      <w:tblPr>
        <w:tblStyle w:val="Tabladecuadrcula5oscura-nfasis6"/>
        <w:tblpPr w:leftFromText="141" w:rightFromText="141" w:vertAnchor="page" w:horzAnchor="margin" w:tblpXSpec="center" w:tblpY="6027"/>
        <w:tblW w:w="13603" w:type="dxa"/>
        <w:tblLook w:val="04A0" w:firstRow="1" w:lastRow="0" w:firstColumn="1" w:lastColumn="0" w:noHBand="0" w:noVBand="1"/>
      </w:tblPr>
      <w:tblGrid>
        <w:gridCol w:w="2486"/>
        <w:gridCol w:w="2754"/>
        <w:gridCol w:w="2835"/>
        <w:gridCol w:w="2693"/>
        <w:gridCol w:w="2835"/>
      </w:tblGrid>
      <w:tr w:rsidR="005715C2" w:rsidRPr="00D94027" w14:paraId="302C8EED" w14:textId="77777777" w:rsidTr="00571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14:paraId="13A975DF" w14:textId="77777777" w:rsidR="005715C2" w:rsidRPr="00D94027" w:rsidRDefault="005715C2" w:rsidP="005715C2">
            <w:pPr>
              <w:spacing w:before="100" w:after="20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Quinta iteración</w:t>
            </w:r>
          </w:p>
        </w:tc>
        <w:tc>
          <w:tcPr>
            <w:tcW w:w="2754" w:type="dxa"/>
          </w:tcPr>
          <w:p w14:paraId="671BB643" w14:textId="77777777" w:rsidR="005715C2" w:rsidRPr="00D94027" w:rsidRDefault="005715C2" w:rsidP="005715C2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835" w:type="dxa"/>
          </w:tcPr>
          <w:p w14:paraId="2D2C28C5" w14:textId="77777777" w:rsidR="005715C2" w:rsidRPr="00D94027" w:rsidRDefault="005715C2" w:rsidP="005715C2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693" w:type="dxa"/>
          </w:tcPr>
          <w:p w14:paraId="1224CDC8" w14:textId="77777777" w:rsidR="005715C2" w:rsidRPr="00D94027" w:rsidRDefault="005715C2" w:rsidP="005715C2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835" w:type="dxa"/>
          </w:tcPr>
          <w:p w14:paraId="28F73EAF" w14:textId="77777777" w:rsidR="005715C2" w:rsidRPr="00D94027" w:rsidRDefault="005715C2" w:rsidP="005715C2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5715C2" w:rsidRPr="00D94027" w14:paraId="798D0DF8" w14:textId="77777777" w:rsidTr="0057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14:paraId="3873DB49" w14:textId="77777777" w:rsidR="005715C2" w:rsidRPr="00D94027" w:rsidRDefault="005715C2" w:rsidP="005715C2">
            <w:pPr>
              <w:spacing w:before="100" w:after="20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Módulo</w:t>
            </w:r>
          </w:p>
        </w:tc>
        <w:tc>
          <w:tcPr>
            <w:tcW w:w="2754" w:type="dxa"/>
            <w:vAlign w:val="center"/>
          </w:tcPr>
          <w:p w14:paraId="4FB05A68" w14:textId="77777777" w:rsidR="005715C2" w:rsidRPr="00D94027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Análisis</w:t>
            </w:r>
          </w:p>
        </w:tc>
        <w:tc>
          <w:tcPr>
            <w:tcW w:w="2835" w:type="dxa"/>
            <w:vAlign w:val="center"/>
          </w:tcPr>
          <w:p w14:paraId="3B892E49" w14:textId="77777777" w:rsidR="005715C2" w:rsidRPr="00D94027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Codificación</w:t>
            </w:r>
          </w:p>
        </w:tc>
        <w:tc>
          <w:tcPr>
            <w:tcW w:w="2693" w:type="dxa"/>
            <w:vAlign w:val="center"/>
          </w:tcPr>
          <w:p w14:paraId="18C16C95" w14:textId="77777777" w:rsidR="005715C2" w:rsidRPr="00D94027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Prueba</w:t>
            </w:r>
          </w:p>
        </w:tc>
        <w:tc>
          <w:tcPr>
            <w:tcW w:w="2835" w:type="dxa"/>
            <w:vAlign w:val="center"/>
          </w:tcPr>
          <w:p w14:paraId="4F6F3D3C" w14:textId="77777777" w:rsidR="005715C2" w:rsidRPr="00D94027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Evaluación</w:t>
            </w:r>
          </w:p>
        </w:tc>
      </w:tr>
      <w:tr w:rsidR="005715C2" w:rsidRPr="00D94027" w14:paraId="3ADAD4D6" w14:textId="77777777" w:rsidTr="00571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14:paraId="335DE7DE" w14:textId="77777777" w:rsidR="005715C2" w:rsidRPr="00D94027" w:rsidRDefault="005715C2" w:rsidP="005715C2">
            <w:pPr>
              <w:spacing w:before="100" w:after="20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Usuarios y empresas</w:t>
            </w:r>
          </w:p>
        </w:tc>
        <w:tc>
          <w:tcPr>
            <w:tcW w:w="2754" w:type="dxa"/>
            <w:vMerge w:val="restart"/>
            <w:vAlign w:val="center"/>
          </w:tcPr>
          <w:p w14:paraId="34950465" w14:textId="77777777" w:rsidR="005715C2" w:rsidRPr="00D94027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Análisis del feedback del cliente</w:t>
            </w:r>
          </w:p>
          <w:p w14:paraId="53D65AE0" w14:textId="77777777" w:rsidR="005715C2" w:rsidRPr="00D94027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(16/ 05/ 2020 - 17/ 05/ 2020)</w:t>
            </w:r>
          </w:p>
        </w:tc>
        <w:tc>
          <w:tcPr>
            <w:tcW w:w="2835" w:type="dxa"/>
            <w:vMerge w:val="restart"/>
            <w:vAlign w:val="center"/>
          </w:tcPr>
          <w:p w14:paraId="61692874" w14:textId="77777777" w:rsidR="005715C2" w:rsidRPr="00D94027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Revisión final de la codificación según el feedback del cliente</w:t>
            </w:r>
          </w:p>
          <w:p w14:paraId="1A41C542" w14:textId="77777777" w:rsidR="005715C2" w:rsidRPr="00D94027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(18/ 05/ 2020 - 19/ 05/ 2020)</w:t>
            </w:r>
          </w:p>
          <w:p w14:paraId="683923A8" w14:textId="77777777" w:rsidR="005715C2" w:rsidRPr="00D94027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Cierre del código</w:t>
            </w:r>
          </w:p>
          <w:p w14:paraId="7319C416" w14:textId="77777777" w:rsidR="005715C2" w:rsidRPr="00D94027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(19/ 05/ 2020 - 20/ 05/ 2020)</w:t>
            </w:r>
          </w:p>
          <w:p w14:paraId="3E847AF3" w14:textId="77777777" w:rsidR="005715C2" w:rsidRPr="00D94027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693" w:type="dxa"/>
            <w:vMerge w:val="restart"/>
            <w:vAlign w:val="center"/>
          </w:tcPr>
          <w:p w14:paraId="7B6D98F6" w14:textId="77777777" w:rsidR="005715C2" w:rsidRPr="00D94027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Pruebas finales</w:t>
            </w:r>
          </w:p>
          <w:p w14:paraId="369209A8" w14:textId="77777777" w:rsidR="005715C2" w:rsidRPr="00D94027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(21/ 05/ 2020 - 25/ 05/ 2020)</w:t>
            </w:r>
          </w:p>
          <w:p w14:paraId="1B894847" w14:textId="77777777" w:rsidR="005715C2" w:rsidRPr="00D94027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835" w:type="dxa"/>
            <w:vMerge w:val="restart"/>
            <w:vAlign w:val="center"/>
          </w:tcPr>
          <w:p w14:paraId="7CA681E3" w14:textId="77777777" w:rsidR="005715C2" w:rsidRPr="00D94027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Entrega del proyecto</w:t>
            </w:r>
          </w:p>
          <w:p w14:paraId="1AD1E737" w14:textId="77777777" w:rsidR="005715C2" w:rsidRPr="00D94027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(26/ 05/ 2020 - 30/ 05/ 2020)</w:t>
            </w:r>
          </w:p>
          <w:p w14:paraId="019FE54D" w14:textId="77777777" w:rsidR="005715C2" w:rsidRPr="00D94027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  <w:p w14:paraId="6E2C76EA" w14:textId="77777777" w:rsidR="005715C2" w:rsidRPr="00D94027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5715C2" w:rsidRPr="00D94027" w14:paraId="36065064" w14:textId="77777777" w:rsidTr="0057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14:paraId="7823F56C" w14:textId="77777777" w:rsidR="005715C2" w:rsidRPr="00D94027" w:rsidRDefault="005715C2" w:rsidP="005715C2">
            <w:pPr>
              <w:spacing w:before="100" w:after="20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Favores</w:t>
            </w:r>
          </w:p>
        </w:tc>
        <w:tc>
          <w:tcPr>
            <w:tcW w:w="2754" w:type="dxa"/>
            <w:vMerge/>
          </w:tcPr>
          <w:p w14:paraId="168B2EB7" w14:textId="77777777" w:rsidR="005715C2" w:rsidRPr="00D94027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835" w:type="dxa"/>
            <w:vMerge/>
          </w:tcPr>
          <w:p w14:paraId="748BED55" w14:textId="77777777" w:rsidR="005715C2" w:rsidRPr="00D94027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693" w:type="dxa"/>
            <w:vMerge/>
          </w:tcPr>
          <w:p w14:paraId="371CC154" w14:textId="77777777" w:rsidR="005715C2" w:rsidRPr="00D94027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835" w:type="dxa"/>
            <w:vMerge/>
          </w:tcPr>
          <w:p w14:paraId="65317946" w14:textId="77777777" w:rsidR="005715C2" w:rsidRPr="00D94027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5715C2" w:rsidRPr="00D94027" w14:paraId="1DB6D37B" w14:textId="77777777" w:rsidTr="00571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14:paraId="2B46DDA0" w14:textId="77777777" w:rsidR="005715C2" w:rsidRPr="00D94027" w:rsidRDefault="005715C2" w:rsidP="005715C2">
            <w:pPr>
              <w:spacing w:before="100" w:after="20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Premios y compras</w:t>
            </w:r>
          </w:p>
        </w:tc>
        <w:tc>
          <w:tcPr>
            <w:tcW w:w="2754" w:type="dxa"/>
            <w:vMerge/>
          </w:tcPr>
          <w:p w14:paraId="58B12009" w14:textId="77777777" w:rsidR="005715C2" w:rsidRPr="00D94027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835" w:type="dxa"/>
            <w:vMerge/>
          </w:tcPr>
          <w:p w14:paraId="1E26DC1A" w14:textId="77777777" w:rsidR="005715C2" w:rsidRPr="00D94027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693" w:type="dxa"/>
            <w:vMerge/>
          </w:tcPr>
          <w:p w14:paraId="53D69B53" w14:textId="77777777" w:rsidR="005715C2" w:rsidRPr="00D94027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835" w:type="dxa"/>
            <w:vMerge/>
          </w:tcPr>
          <w:p w14:paraId="6B119CBC" w14:textId="77777777" w:rsidR="005715C2" w:rsidRPr="00D94027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5715C2" w:rsidRPr="00D94027" w14:paraId="66A7E265" w14:textId="77777777" w:rsidTr="00571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14:paraId="09DBE0D7" w14:textId="77777777" w:rsidR="005715C2" w:rsidRPr="00D94027" w:rsidRDefault="005715C2" w:rsidP="005715C2">
            <w:pPr>
              <w:spacing w:before="100" w:after="20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Buscador y geolocalizador</w:t>
            </w:r>
          </w:p>
        </w:tc>
        <w:tc>
          <w:tcPr>
            <w:tcW w:w="2754" w:type="dxa"/>
            <w:vMerge/>
          </w:tcPr>
          <w:p w14:paraId="534D52B3" w14:textId="77777777" w:rsidR="005715C2" w:rsidRPr="00D94027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835" w:type="dxa"/>
            <w:vMerge/>
          </w:tcPr>
          <w:p w14:paraId="586A7883" w14:textId="77777777" w:rsidR="005715C2" w:rsidRPr="00D94027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693" w:type="dxa"/>
            <w:vMerge/>
          </w:tcPr>
          <w:p w14:paraId="079E317B" w14:textId="77777777" w:rsidR="005715C2" w:rsidRPr="00D94027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835" w:type="dxa"/>
            <w:vMerge/>
          </w:tcPr>
          <w:p w14:paraId="5ADCE0C6" w14:textId="77777777" w:rsidR="005715C2" w:rsidRPr="00D94027" w:rsidRDefault="005715C2" w:rsidP="005715C2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5715C2" w:rsidRPr="00D94027" w14:paraId="559BC188" w14:textId="77777777" w:rsidTr="00571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14:paraId="51A52E0F" w14:textId="77777777" w:rsidR="005715C2" w:rsidRPr="00D94027" w:rsidRDefault="005715C2" w:rsidP="005715C2">
            <w:pPr>
              <w:spacing w:before="100" w:after="200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Proyecto</w:t>
            </w:r>
          </w:p>
        </w:tc>
        <w:tc>
          <w:tcPr>
            <w:tcW w:w="2754" w:type="dxa"/>
          </w:tcPr>
          <w:p w14:paraId="48E4C878" w14:textId="77777777" w:rsidR="005715C2" w:rsidRPr="00D94027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835" w:type="dxa"/>
          </w:tcPr>
          <w:p w14:paraId="0BEB8754" w14:textId="77777777" w:rsidR="005715C2" w:rsidRPr="00D94027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693" w:type="dxa"/>
          </w:tcPr>
          <w:p w14:paraId="65B34BEC" w14:textId="77777777" w:rsidR="005715C2" w:rsidRPr="00D94027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835" w:type="dxa"/>
            <w:vMerge/>
          </w:tcPr>
          <w:p w14:paraId="2A749598" w14:textId="77777777" w:rsidR="005715C2" w:rsidRPr="00D94027" w:rsidRDefault="005715C2" w:rsidP="005715C2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29D38424" w14:textId="77777777" w:rsidR="00B87CBA" w:rsidRPr="00D94027" w:rsidRDefault="00B87CBA" w:rsidP="003D1AA1">
      <w:pPr>
        <w:rPr>
          <w:rFonts w:ascii="Times New Roman" w:hAnsi="Times New Roman" w:cs="Times New Roman"/>
          <w:color w:val="auto"/>
        </w:rPr>
      </w:pPr>
    </w:p>
    <w:p w14:paraId="2158384C" w14:textId="77777777" w:rsidR="00B87CBA" w:rsidRPr="00D94027" w:rsidRDefault="00B87CBA" w:rsidP="003D1AA1">
      <w:pPr>
        <w:rPr>
          <w:rFonts w:ascii="Times New Roman" w:hAnsi="Times New Roman" w:cs="Times New Roman"/>
          <w:color w:val="auto"/>
        </w:rPr>
        <w:sectPr w:rsidR="00B87CBA" w:rsidRPr="00D94027" w:rsidSect="00133684">
          <w:pgSz w:w="15840" w:h="12240" w:orient="landscape"/>
          <w:pgMar w:top="1151" w:right="720" w:bottom="1151" w:left="720" w:header="0" w:footer="0" w:gutter="0"/>
          <w:pgNumType w:start="1"/>
          <w:cols w:space="720"/>
          <w:docGrid w:linePitch="381"/>
        </w:sectPr>
      </w:pPr>
    </w:p>
    <w:p w14:paraId="22207F44" w14:textId="77777777" w:rsidR="00E54062" w:rsidRPr="00D94027" w:rsidRDefault="00B87CBA" w:rsidP="00D94027">
      <w:pPr>
        <w:pStyle w:val="Ttulo3"/>
        <w:numPr>
          <w:ilvl w:val="0"/>
          <w:numId w:val="1"/>
        </w:numPr>
        <w:spacing w:after="240" w:line="276" w:lineRule="auto"/>
        <w:jc w:val="both"/>
        <w:rPr>
          <w:rFonts w:ascii="Times New Roman" w:eastAsiaTheme="minorHAnsi" w:hAnsi="Times New Roman"/>
          <w:b/>
          <w:i w:val="0"/>
          <w:sz w:val="32"/>
          <w:szCs w:val="32"/>
        </w:rPr>
      </w:pPr>
      <w:r w:rsidRPr="00D94027">
        <w:rPr>
          <w:rFonts w:ascii="Times New Roman" w:eastAsiaTheme="minorHAnsi" w:hAnsi="Times New Roman"/>
          <w:b/>
          <w:i w:val="0"/>
          <w:sz w:val="32"/>
          <w:szCs w:val="32"/>
        </w:rPr>
        <w:lastRenderedPageBreak/>
        <w:t>Gráfico Gantt</w:t>
      </w:r>
      <w:r w:rsidR="00020478" w:rsidRPr="00D94027">
        <w:rPr>
          <w:rFonts w:ascii="Times New Roman" w:eastAsiaTheme="minorHAnsi" w:hAnsi="Times New Roman"/>
          <w:b/>
          <w:i w:val="0"/>
          <w:sz w:val="32"/>
          <w:szCs w:val="32"/>
        </w:rPr>
        <w:t>:</w:t>
      </w:r>
    </w:p>
    <w:p w14:paraId="623E447C" w14:textId="598E104D" w:rsidR="00110DF6" w:rsidRPr="00D94027" w:rsidRDefault="00880E09" w:rsidP="00D94027">
      <w:pPr>
        <w:pStyle w:val="Ttulo3"/>
        <w:spacing w:after="240" w:line="276" w:lineRule="auto"/>
        <w:ind w:left="360"/>
        <w:jc w:val="both"/>
        <w:rPr>
          <w:rFonts w:ascii="Times New Roman" w:eastAsiaTheme="minorHAnsi" w:hAnsi="Times New Roman"/>
          <w:i w:val="0"/>
          <w:sz w:val="22"/>
        </w:rPr>
      </w:pPr>
      <w:r w:rsidRPr="00D94027">
        <w:rPr>
          <w:rFonts w:ascii="Times New Roman" w:eastAsiaTheme="minorHAnsi" w:hAnsi="Times New Roman"/>
          <w:i w:val="0"/>
          <w:sz w:val="22"/>
        </w:rPr>
        <w:t>En el anexo 1 se puede encontrar tanto el gráfico Gantt en formato .png como el archivo .gan, en los que se podrá observar con detalle cómo se han distribuido las tareas a lo largo de los meses que dura el proyecto</w:t>
      </w:r>
    </w:p>
    <w:p w14:paraId="6846F7E6" w14:textId="77777777" w:rsidR="00E54062" w:rsidRPr="00D94027" w:rsidRDefault="006277BC" w:rsidP="00D94027">
      <w:pPr>
        <w:pStyle w:val="Prrafodelista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b/>
          <w:color w:val="auto"/>
          <w:sz w:val="32"/>
        </w:rPr>
      </w:pPr>
      <w:r w:rsidRPr="00D94027">
        <w:rPr>
          <w:rFonts w:ascii="Times New Roman" w:hAnsi="Times New Roman" w:cs="Times New Roman"/>
          <w:b/>
          <w:color w:val="auto"/>
          <w:sz w:val="32"/>
        </w:rPr>
        <w:t>Red de tareas</w:t>
      </w:r>
      <w:r w:rsidR="00E54062" w:rsidRPr="00D94027">
        <w:rPr>
          <w:rFonts w:ascii="Times New Roman" w:hAnsi="Times New Roman" w:cs="Times New Roman"/>
          <w:b/>
          <w:color w:val="auto"/>
          <w:sz w:val="32"/>
        </w:rPr>
        <w:t>:</w:t>
      </w:r>
    </w:p>
    <w:p w14:paraId="12D79D27" w14:textId="7B331625" w:rsidR="006277BC" w:rsidRPr="00D94027" w:rsidRDefault="00880E09" w:rsidP="00D94027">
      <w:pPr>
        <w:pStyle w:val="Ttulo3"/>
        <w:spacing w:after="240" w:line="276" w:lineRule="auto"/>
        <w:ind w:left="360"/>
        <w:jc w:val="both"/>
        <w:rPr>
          <w:rFonts w:ascii="Times New Roman" w:eastAsiaTheme="minorHAnsi" w:hAnsi="Times New Roman"/>
          <w:i w:val="0"/>
          <w:sz w:val="22"/>
        </w:rPr>
      </w:pPr>
      <w:r w:rsidRPr="00D94027">
        <w:rPr>
          <w:rFonts w:ascii="Times New Roman" w:eastAsiaTheme="minorHAnsi" w:hAnsi="Times New Roman"/>
          <w:i w:val="0"/>
          <w:sz w:val="22"/>
        </w:rPr>
        <w:t>Al igual que el gráfico Gantt, en el anexo 1 se puede encontrar la red de tareas en formato .png, para la que ha usado la técnica P</w:t>
      </w:r>
      <w:r w:rsidR="00CD017C">
        <w:rPr>
          <w:rFonts w:ascii="Times New Roman" w:eastAsiaTheme="minorHAnsi" w:hAnsi="Times New Roman"/>
          <w:i w:val="0"/>
          <w:sz w:val="22"/>
        </w:rPr>
        <w:t>ERT</w:t>
      </w:r>
      <w:r w:rsidRPr="00D94027">
        <w:rPr>
          <w:rFonts w:ascii="Times New Roman" w:eastAsiaTheme="minorHAnsi" w:hAnsi="Times New Roman"/>
          <w:i w:val="0"/>
          <w:sz w:val="22"/>
        </w:rPr>
        <w:t>.</w:t>
      </w:r>
    </w:p>
    <w:p w14:paraId="7CB93646" w14:textId="77777777" w:rsidR="006277BC" w:rsidRPr="00D94027" w:rsidRDefault="006277BC" w:rsidP="00D94027">
      <w:pPr>
        <w:pStyle w:val="Prrafodelista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b/>
          <w:color w:val="auto"/>
          <w:sz w:val="32"/>
        </w:rPr>
      </w:pPr>
      <w:r w:rsidRPr="00D94027">
        <w:rPr>
          <w:rFonts w:ascii="Times New Roman" w:hAnsi="Times New Roman" w:cs="Times New Roman"/>
          <w:b/>
          <w:color w:val="auto"/>
          <w:sz w:val="32"/>
        </w:rPr>
        <w:t>Tabla de uso de Recursos:</w:t>
      </w:r>
    </w:p>
    <w:p w14:paraId="68641975" w14:textId="77777777" w:rsidR="006277BC" w:rsidRPr="00D94027" w:rsidRDefault="006277BC" w:rsidP="00D94027">
      <w:pPr>
        <w:pStyle w:val="Prrafodelista"/>
        <w:spacing w:after="240"/>
        <w:ind w:left="360"/>
        <w:jc w:val="both"/>
        <w:rPr>
          <w:rFonts w:ascii="Times New Roman" w:hAnsi="Times New Roman" w:cs="Times New Roman"/>
          <w:color w:val="auto"/>
          <w:sz w:val="24"/>
        </w:rPr>
      </w:pPr>
    </w:p>
    <w:p w14:paraId="7EBE99FA" w14:textId="77413A4D" w:rsidR="006277BC" w:rsidRPr="00D94027" w:rsidRDefault="00880E09" w:rsidP="00D94027">
      <w:pPr>
        <w:pStyle w:val="Prrafodelista"/>
        <w:spacing w:after="240"/>
        <w:ind w:left="360"/>
        <w:jc w:val="both"/>
        <w:rPr>
          <w:rFonts w:ascii="Times New Roman" w:hAnsi="Times New Roman" w:cs="Times New Roman"/>
          <w:color w:val="auto"/>
          <w:sz w:val="22"/>
        </w:rPr>
      </w:pPr>
      <w:r w:rsidRPr="00D94027">
        <w:rPr>
          <w:rFonts w:ascii="Times New Roman" w:hAnsi="Times New Roman" w:cs="Times New Roman"/>
          <w:color w:val="auto"/>
          <w:sz w:val="22"/>
        </w:rPr>
        <w:t>En la siguiente tabla se detallan to</w:t>
      </w:r>
      <w:bookmarkStart w:id="0" w:name="_GoBack"/>
      <w:bookmarkEnd w:id="0"/>
      <w:r w:rsidRPr="00D94027">
        <w:rPr>
          <w:rFonts w:ascii="Times New Roman" w:hAnsi="Times New Roman" w:cs="Times New Roman"/>
          <w:color w:val="auto"/>
          <w:sz w:val="22"/>
        </w:rPr>
        <w:t>dos los recursos utilizados para el desarrollo de la aplicación, así como los que necesitarán nuestros clientes para poder ejecutarla. Se han dividido los recursos en hardware y software</w:t>
      </w:r>
      <w:r w:rsidR="00D94027" w:rsidRPr="00D94027">
        <w:rPr>
          <w:rFonts w:ascii="Times New Roman" w:hAnsi="Times New Roman" w:cs="Times New Roman"/>
          <w:color w:val="auto"/>
          <w:sz w:val="22"/>
        </w:rPr>
        <w:t>:</w:t>
      </w:r>
    </w:p>
    <w:p w14:paraId="7A8B2BE4" w14:textId="595C4FDC" w:rsidR="00880E09" w:rsidRPr="00D94027" w:rsidRDefault="00880E09" w:rsidP="00D94027">
      <w:pPr>
        <w:pStyle w:val="Prrafodelista"/>
        <w:spacing w:after="240"/>
        <w:ind w:left="360"/>
        <w:jc w:val="both"/>
        <w:rPr>
          <w:rFonts w:ascii="Times New Roman" w:hAnsi="Times New Roman" w:cs="Times New Roman"/>
          <w:color w:val="auto"/>
          <w:sz w:val="22"/>
        </w:rPr>
      </w:pP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1555"/>
        <w:gridCol w:w="4819"/>
        <w:gridCol w:w="3554"/>
      </w:tblGrid>
      <w:tr w:rsidR="00880E09" w:rsidRPr="00D94027" w14:paraId="58B8A70C" w14:textId="77777777" w:rsidTr="00B47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01F504" w14:textId="77777777" w:rsidR="00880E09" w:rsidRPr="00D94027" w:rsidRDefault="00880E09" w:rsidP="00880E0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4819" w:type="dxa"/>
          </w:tcPr>
          <w:p w14:paraId="65215F89" w14:textId="60D76984" w:rsidR="00880E09" w:rsidRPr="00D94027" w:rsidRDefault="00B47B57" w:rsidP="00880E09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Desarrollo</w:t>
            </w:r>
          </w:p>
        </w:tc>
        <w:tc>
          <w:tcPr>
            <w:tcW w:w="3554" w:type="dxa"/>
          </w:tcPr>
          <w:p w14:paraId="4C5AF6BE" w14:textId="7584AA49" w:rsidR="00880E09" w:rsidRPr="00D94027" w:rsidRDefault="00B47B57" w:rsidP="00880E09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Clientes</w:t>
            </w:r>
          </w:p>
        </w:tc>
      </w:tr>
      <w:tr w:rsidR="00880E09" w:rsidRPr="00D94027" w14:paraId="3C1768C9" w14:textId="77777777" w:rsidTr="00B47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F5C19A" w14:textId="77777777" w:rsidR="00B47B57" w:rsidRPr="00D94027" w:rsidRDefault="00B47B57" w:rsidP="00880E0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</w:rPr>
            </w:pPr>
          </w:p>
          <w:p w14:paraId="3EED50E6" w14:textId="2A205F53" w:rsidR="00880E09" w:rsidRPr="00D94027" w:rsidRDefault="00B47B57" w:rsidP="00880E0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Hardware</w:t>
            </w:r>
          </w:p>
        </w:tc>
        <w:tc>
          <w:tcPr>
            <w:tcW w:w="4819" w:type="dxa"/>
          </w:tcPr>
          <w:p w14:paraId="4C6B2E95" w14:textId="77777777" w:rsidR="00880E09" w:rsidRPr="00D94027" w:rsidRDefault="00B47B57" w:rsidP="00880E0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Ordenadores personales del equipo.</w:t>
            </w:r>
          </w:p>
          <w:p w14:paraId="314563B8" w14:textId="5F31E2E5" w:rsidR="00B47B57" w:rsidRPr="00D94027" w:rsidRDefault="00B47B57" w:rsidP="00880E0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Ordenadores del laboratorio.</w:t>
            </w:r>
          </w:p>
        </w:tc>
        <w:tc>
          <w:tcPr>
            <w:tcW w:w="3554" w:type="dxa"/>
          </w:tcPr>
          <w:p w14:paraId="4E0F4D5B" w14:textId="4723F082" w:rsidR="00880E09" w:rsidRPr="00D94027" w:rsidRDefault="00B47B57" w:rsidP="00880E0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Dispositivo móvil que disponga de conexión a Internet</w:t>
            </w:r>
          </w:p>
        </w:tc>
      </w:tr>
      <w:tr w:rsidR="00B47B57" w:rsidRPr="00D94027" w14:paraId="36BD733A" w14:textId="77777777" w:rsidTr="00B47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482DEFC" w14:textId="77777777" w:rsidR="00B47B57" w:rsidRPr="00D94027" w:rsidRDefault="00B47B57" w:rsidP="00880E0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</w:rPr>
            </w:pPr>
          </w:p>
          <w:p w14:paraId="65DB5387" w14:textId="77777777" w:rsidR="00B47B57" w:rsidRPr="00D94027" w:rsidRDefault="00B47B57" w:rsidP="00880E0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</w:rPr>
            </w:pPr>
          </w:p>
          <w:p w14:paraId="7D24F9C2" w14:textId="77777777" w:rsidR="00B47B57" w:rsidRPr="00D94027" w:rsidRDefault="00B47B57" w:rsidP="00880E0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</w:rPr>
            </w:pPr>
          </w:p>
          <w:p w14:paraId="0E53C03D" w14:textId="77777777" w:rsidR="00B47B57" w:rsidRPr="00D94027" w:rsidRDefault="00B47B57" w:rsidP="00880E0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</w:rPr>
            </w:pPr>
          </w:p>
          <w:p w14:paraId="643CB1A3" w14:textId="0E8E90C0" w:rsidR="00B47B57" w:rsidRPr="00D94027" w:rsidRDefault="00B47B57" w:rsidP="00880E0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Software</w:t>
            </w:r>
          </w:p>
        </w:tc>
        <w:tc>
          <w:tcPr>
            <w:tcW w:w="4819" w:type="dxa"/>
          </w:tcPr>
          <w:p w14:paraId="09E6A16E" w14:textId="77777777" w:rsidR="00B47B57" w:rsidRPr="00D94027" w:rsidRDefault="00B47B57" w:rsidP="00880E0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Modelio</w:t>
            </w:r>
          </w:p>
          <w:p w14:paraId="7CD52DE5" w14:textId="77777777" w:rsidR="00B47B57" w:rsidRPr="00D94027" w:rsidRDefault="00B47B57" w:rsidP="00880E0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GanttProject</w:t>
            </w:r>
          </w:p>
          <w:p w14:paraId="1E57977E" w14:textId="77777777" w:rsidR="00B47B57" w:rsidRPr="00D94027" w:rsidRDefault="00B47B57" w:rsidP="00880E0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Microsoft Word</w:t>
            </w:r>
          </w:p>
          <w:p w14:paraId="79ACD24E" w14:textId="77777777" w:rsidR="00B47B57" w:rsidRPr="00D94027" w:rsidRDefault="00B47B57" w:rsidP="00880E0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Eclipse</w:t>
            </w:r>
          </w:p>
          <w:p w14:paraId="62DD26EC" w14:textId="77777777" w:rsidR="00B47B57" w:rsidRPr="00D94027" w:rsidRDefault="00B47B57" w:rsidP="00880E0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Github</w:t>
            </w:r>
          </w:p>
          <w:p w14:paraId="743A8D68" w14:textId="77777777" w:rsidR="00B47B57" w:rsidRPr="00D94027" w:rsidRDefault="00B47B57" w:rsidP="00880E0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Proto.io / Adobe XD</w:t>
            </w:r>
          </w:p>
          <w:p w14:paraId="7D2497DB" w14:textId="77777777" w:rsidR="00B47B57" w:rsidRPr="00D94027" w:rsidRDefault="00B47B57" w:rsidP="00880E0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Android Studio</w:t>
            </w:r>
          </w:p>
          <w:p w14:paraId="1A93CE44" w14:textId="77777777" w:rsidR="00B47B57" w:rsidRPr="00D94027" w:rsidRDefault="00B47B57" w:rsidP="00880E0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Aplicación de las tarjetas</w:t>
            </w:r>
          </w:p>
          <w:p w14:paraId="0777B148" w14:textId="08C73EC5" w:rsidR="00B47B57" w:rsidRPr="00D94027" w:rsidRDefault="00B47B57" w:rsidP="00880E0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Aplicación del logo</w:t>
            </w:r>
          </w:p>
        </w:tc>
        <w:tc>
          <w:tcPr>
            <w:tcW w:w="3554" w:type="dxa"/>
          </w:tcPr>
          <w:p w14:paraId="072FB644" w14:textId="77777777" w:rsidR="00B47B57" w:rsidRPr="00D94027" w:rsidRDefault="00B47B57" w:rsidP="00880E0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Android 5.0</w:t>
            </w:r>
          </w:p>
          <w:p w14:paraId="15D8BC53" w14:textId="3A28B7E7" w:rsidR="00B47B57" w:rsidRPr="00D94027" w:rsidRDefault="00B47B57" w:rsidP="00880E0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2"/>
              </w:rPr>
            </w:pPr>
            <w:r w:rsidRPr="00D94027">
              <w:rPr>
                <w:rFonts w:ascii="Times New Roman" w:hAnsi="Times New Roman" w:cs="Times New Roman"/>
                <w:color w:val="auto"/>
                <w:sz w:val="22"/>
              </w:rPr>
              <w:t>Aplicación de Logrolling</w:t>
            </w:r>
          </w:p>
        </w:tc>
      </w:tr>
    </w:tbl>
    <w:p w14:paraId="45707E78" w14:textId="77777777" w:rsidR="00880E09" w:rsidRPr="00D94027" w:rsidRDefault="00880E09" w:rsidP="00880E09">
      <w:pPr>
        <w:pStyle w:val="Prrafodelista"/>
        <w:ind w:left="360"/>
        <w:jc w:val="both"/>
        <w:rPr>
          <w:rFonts w:ascii="Times New Roman" w:hAnsi="Times New Roman" w:cs="Times New Roman"/>
          <w:color w:val="auto"/>
          <w:sz w:val="26"/>
          <w:szCs w:val="26"/>
        </w:rPr>
      </w:pPr>
    </w:p>
    <w:sectPr w:rsidR="00880E09" w:rsidRPr="00D94027" w:rsidSect="00133684">
      <w:pgSz w:w="12240" w:h="15840"/>
      <w:pgMar w:top="720" w:right="1151" w:bottom="720" w:left="1151" w:header="0" w:footer="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C4C832" w14:textId="77777777" w:rsidR="00C226B2" w:rsidRDefault="00C226B2" w:rsidP="004B7E44">
      <w:r>
        <w:separator/>
      </w:r>
    </w:p>
  </w:endnote>
  <w:endnote w:type="continuationSeparator" w:id="0">
    <w:p w14:paraId="08240EB0" w14:textId="77777777" w:rsidR="00C226B2" w:rsidRDefault="00C226B2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B619CB" w14:paraId="482C48CC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070439DB" w14:textId="77777777" w:rsidR="00B619CB" w:rsidRDefault="00B619CB" w:rsidP="006A5643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45498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2F0AD1" w14:textId="0C9A6E8D" w:rsidR="00B619CB" w:rsidRDefault="00B619CB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368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585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5853"/>
    </w:tblGrid>
    <w:tr w:rsidR="004B7E44" w14:paraId="668B2C9B" w14:textId="77777777" w:rsidTr="00133684">
      <w:trPr>
        <w:trHeight w:val="794"/>
        <w:jc w:val="center"/>
      </w:trPr>
      <w:tc>
        <w:tcPr>
          <w:tcW w:w="15853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4854569A" w14:textId="77777777" w:rsidR="004B7E44" w:rsidRDefault="006A5643" w:rsidP="006A5643">
          <w:pPr>
            <w:pStyle w:val="Piedepgina"/>
          </w:pPr>
          <w:r>
            <w:t>LOGROLLING</w:t>
          </w:r>
        </w:p>
      </w:tc>
    </w:tr>
  </w:tbl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A2DEE" w14:textId="616BE1F8" w:rsidR="005A718F" w:rsidRDefault="00133684" w:rsidP="00133684">
    <w:pPr>
      <w:pStyle w:val="Piedepgina"/>
      <w:tabs>
        <w:tab w:val="center" w:pos="4969"/>
        <w:tab w:val="left" w:pos="6564"/>
      </w:tabs>
      <w:jc w:val="left"/>
    </w:pPr>
    <w:r>
      <w:tab/>
    </w:r>
    <w:sdt>
      <w:sdtPr>
        <w:id w:val="15419277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A718F">
          <w:fldChar w:fldCharType="begin"/>
        </w:r>
        <w:r w:rsidR="005A718F">
          <w:instrText xml:space="preserve"> PAGE   \* MERGEFORMAT </w:instrText>
        </w:r>
        <w:r w:rsidR="005A718F">
          <w:fldChar w:fldCharType="separate"/>
        </w:r>
        <w:r>
          <w:rPr>
            <w:noProof/>
          </w:rPr>
          <w:t>1</w:t>
        </w:r>
        <w:r w:rsidR="005A718F">
          <w:rPr>
            <w:noProof/>
          </w:rPr>
          <w:fldChar w:fldCharType="end"/>
        </w:r>
      </w:sdtContent>
    </w:sdt>
    <w:r>
      <w:rPr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FFCBE6" w14:textId="77777777" w:rsidR="00C226B2" w:rsidRDefault="00C226B2" w:rsidP="004B7E44">
      <w:r>
        <w:separator/>
      </w:r>
    </w:p>
  </w:footnote>
  <w:footnote w:type="continuationSeparator" w:id="0">
    <w:p w14:paraId="454A0CE6" w14:textId="77777777" w:rsidR="00C226B2" w:rsidRDefault="00C226B2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B619CB" w14:paraId="2345BCBE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28320DBC" w14:textId="4A55AC5E" w:rsidR="00B619CB" w:rsidRDefault="00133684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7215" behindDoc="0" locked="0" layoutInCell="1" allowOverlap="1" wp14:anchorId="53C25DFA" wp14:editId="4A66E7FC">
                    <wp:simplePos x="0" y="0"/>
                    <wp:positionH relativeFrom="column">
                      <wp:posOffset>7443898</wp:posOffset>
                    </wp:positionH>
                    <wp:positionV relativeFrom="paragraph">
                      <wp:posOffset>0</wp:posOffset>
                    </wp:positionV>
                    <wp:extent cx="324000" cy="9590567"/>
                    <wp:effectExtent l="0" t="0" r="19050" b="10795"/>
                    <wp:wrapNone/>
                    <wp:docPr id="2" name="Rectángul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959056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4F1CD2C9" id="Rectángulo 2" o:spid="_x0000_s1026" style="position:absolute;margin-left:586.15pt;margin-top:0;width:25.5pt;height:755.1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" fillcolor="#a4063e [3204]" strokecolor="#51031e [1604]" strokeweight="2pt"/>
                </w:pict>
              </mc:Fallback>
            </mc:AlternateContent>
          </w:r>
          <w:r w:rsidR="00B619CB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1F374B72" wp14:editId="27561933">
                    <wp:extent cx="1352282" cy="592428"/>
                    <wp:effectExtent l="0" t="0" r="635" b="0"/>
                    <wp:docPr id="3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C62254" w14:textId="77E6E175" w:rsidR="00B619CB" w:rsidRPr="004B7E44" w:rsidRDefault="00B619CB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CD017C">
                                  <w:rPr>
                                    <w:b/>
                                    <w:noProof/>
                                  </w:rPr>
                                  <w:t>1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F374B72" id="Rectangle 11" o:spid="_x0000_s1026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" fillcolor="#a4063e [3204]" stroked="f" strokeweight="2pt">
                    <v:textbox>
                      <w:txbxContent>
                        <w:p w14:paraId="5AC62254" w14:textId="77E6E175" w:rsidR="00B619CB" w:rsidRPr="004B7E44" w:rsidRDefault="00B619CB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CD017C">
                            <w:rPr>
                              <w:b/>
                              <w:noProof/>
                            </w:rPr>
                            <w:t>1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4D3F66" w14:textId="70666669" w:rsidR="00B619CB" w:rsidRDefault="00133684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73AE1A" wp14:editId="2640D4A0">
              <wp:simplePos x="0" y="0"/>
              <wp:positionH relativeFrom="column">
                <wp:posOffset>6710946</wp:posOffset>
              </wp:positionH>
              <wp:positionV relativeFrom="paragraph">
                <wp:posOffset>0</wp:posOffset>
              </wp:positionV>
              <wp:extent cx="324000" cy="10047767"/>
              <wp:effectExtent l="0" t="0" r="19050" b="1079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000" cy="10047767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736AC6B" id="Rectángulo 1" o:spid="_x0000_s1026" style="position:absolute;margin-left:528.4pt;margin-top:0;width:25.5pt;height:791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" fillcolor="#a4063e [3204]" strokecolor="#51031e [1604]" strokeweight="2pt"/>
          </w:pict>
        </mc:Fallback>
      </mc:AlternateContent>
    </w:r>
    <w:r w:rsidR="00B619CB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1189A1" wp14:editId="14D99FA3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5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E1FE21A" w14:textId="77777777" w:rsidR="00B619CB" w:rsidRPr="004B7E44" w:rsidRDefault="00B619CB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D1189A1" id="_x0000_s1027" style="position:absolute;margin-left:0;margin-top:0;width:106.45pt;height:46.6pt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" fillcolor="#a4063e [3204]" stroked="f" strokeweight="2pt">
              <v:textbox>
                <w:txbxContent>
                  <w:p w14:paraId="7E1FE21A" w14:textId="77777777" w:rsidR="00B619CB" w:rsidRPr="004B7E44" w:rsidRDefault="00B619CB" w:rsidP="00C558CE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3</w:t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4FCF8B95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19182EFE" w14:textId="4BB4BA67" w:rsidR="004B7E44" w:rsidRDefault="00133684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D9C045E" wp14:editId="16244BE3">
                    <wp:simplePos x="0" y="0"/>
                    <wp:positionH relativeFrom="column">
                      <wp:posOffset>9991976</wp:posOffset>
                    </wp:positionH>
                    <wp:positionV relativeFrom="paragraph">
                      <wp:posOffset>-458</wp:posOffset>
                    </wp:positionV>
                    <wp:extent cx="324000" cy="7772400"/>
                    <wp:effectExtent l="0" t="0" r="19050" b="19050"/>
                    <wp:wrapNone/>
                    <wp:docPr id="6" name="Rectángul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7772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210659F7" id="Rectángulo 6" o:spid="_x0000_s1026" style="position:absolute;margin-left:786.75pt;margin-top:-.05pt;width:25.5pt;height:6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" fillcolor="#a4063e [3204]" strokecolor="#51031e [1604]" strokeweight="2pt"/>
                </w:pict>
              </mc:Fallback>
            </mc:AlternateContent>
          </w:r>
          <w:r w:rsidR="004B7E44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08568A41" wp14:editId="7B029CFA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782D8E" w14:textId="6ADD766D" w:rsidR="00E54062" w:rsidRPr="004B7E44" w:rsidRDefault="007958DA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CD017C">
                                  <w:rPr>
                                    <w:b/>
                                    <w:noProof/>
                                  </w:rPr>
                                  <w:t>2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8568A41" id="_x0000_s1028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" fillcolor="#a4063e [3204]" stroked="f" strokeweight="2pt">
                    <v:textbox>
                      <w:txbxContent>
                        <w:p w14:paraId="43782D8E" w14:textId="6ADD766D" w:rsidR="00E54062" w:rsidRPr="004B7E44" w:rsidRDefault="007958DA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CD017C">
                            <w:rPr>
                              <w:b/>
                              <w:noProof/>
                            </w:rPr>
                            <w:t>2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ADF7C" w14:textId="77777777" w:rsidR="00C558CE" w:rsidRDefault="00C558C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E4D19F5" wp14:editId="5EE99EA6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EB8255A" w14:textId="77777777" w:rsidR="00C558CE" w:rsidRPr="004B7E44" w:rsidRDefault="00CF6651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E4D19F5" id="_x0000_s1029" style="position:absolute;margin-left:0;margin-top:0;width:106.45pt;height:46.6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" fillcolor="#a4063e [3204]" stroked="f" strokeweight="2pt">
              <v:textbox>
                <w:txbxContent>
                  <w:p w14:paraId="4EB8255A" w14:textId="77777777" w:rsidR="00C558CE" w:rsidRPr="004B7E44" w:rsidRDefault="00CF6651" w:rsidP="00C558CE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3</w:t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94AE1"/>
    <w:multiLevelType w:val="hybridMultilevel"/>
    <w:tmpl w:val="CD444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E62CE"/>
    <w:multiLevelType w:val="hybridMultilevel"/>
    <w:tmpl w:val="A3D4A1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47475"/>
    <w:multiLevelType w:val="multilevel"/>
    <w:tmpl w:val="B54800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36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AA1"/>
    <w:rsid w:val="00020478"/>
    <w:rsid w:val="00022B44"/>
    <w:rsid w:val="00056EE1"/>
    <w:rsid w:val="0007579F"/>
    <w:rsid w:val="00081FD9"/>
    <w:rsid w:val="00110DF6"/>
    <w:rsid w:val="00133684"/>
    <w:rsid w:val="00162A44"/>
    <w:rsid w:val="001A2A1A"/>
    <w:rsid w:val="00293B83"/>
    <w:rsid w:val="00323C3D"/>
    <w:rsid w:val="00335FE5"/>
    <w:rsid w:val="003C04E7"/>
    <w:rsid w:val="003D1AA1"/>
    <w:rsid w:val="004218A4"/>
    <w:rsid w:val="00421E5C"/>
    <w:rsid w:val="004A3C23"/>
    <w:rsid w:val="004B7E44"/>
    <w:rsid w:val="004D5252"/>
    <w:rsid w:val="004E01E3"/>
    <w:rsid w:val="004F2B86"/>
    <w:rsid w:val="005168E3"/>
    <w:rsid w:val="005715C2"/>
    <w:rsid w:val="005A718F"/>
    <w:rsid w:val="005D7861"/>
    <w:rsid w:val="006277BC"/>
    <w:rsid w:val="0066346A"/>
    <w:rsid w:val="00664339"/>
    <w:rsid w:val="0067282C"/>
    <w:rsid w:val="006A3CE7"/>
    <w:rsid w:val="006A5643"/>
    <w:rsid w:val="006B3A4C"/>
    <w:rsid w:val="006D5166"/>
    <w:rsid w:val="00740A7D"/>
    <w:rsid w:val="007516CF"/>
    <w:rsid w:val="00777DED"/>
    <w:rsid w:val="007958DA"/>
    <w:rsid w:val="00880E09"/>
    <w:rsid w:val="008B33BC"/>
    <w:rsid w:val="008E24C8"/>
    <w:rsid w:val="009120E9"/>
    <w:rsid w:val="00945900"/>
    <w:rsid w:val="009C396C"/>
    <w:rsid w:val="009D34DA"/>
    <w:rsid w:val="00A057FB"/>
    <w:rsid w:val="00A14B31"/>
    <w:rsid w:val="00A63CEC"/>
    <w:rsid w:val="00AE5011"/>
    <w:rsid w:val="00B47B57"/>
    <w:rsid w:val="00B52607"/>
    <w:rsid w:val="00B572B4"/>
    <w:rsid w:val="00B619CB"/>
    <w:rsid w:val="00B87CBA"/>
    <w:rsid w:val="00BB79EF"/>
    <w:rsid w:val="00BD4DFF"/>
    <w:rsid w:val="00C10B70"/>
    <w:rsid w:val="00C226B2"/>
    <w:rsid w:val="00C558CE"/>
    <w:rsid w:val="00CD017C"/>
    <w:rsid w:val="00CF6651"/>
    <w:rsid w:val="00D40AF3"/>
    <w:rsid w:val="00D94027"/>
    <w:rsid w:val="00DB26A7"/>
    <w:rsid w:val="00E54062"/>
    <w:rsid w:val="00E76CAD"/>
    <w:rsid w:val="00E94B5F"/>
    <w:rsid w:val="00EC1609"/>
    <w:rsid w:val="00ED4581"/>
    <w:rsid w:val="00F52A3E"/>
    <w:rsid w:val="00F5593A"/>
    <w:rsid w:val="00F66AA9"/>
    <w:rsid w:val="00FD4759"/>
    <w:rsid w:val="00FE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79782"/>
  <w15:chartTrackingRefBased/>
  <w15:docId w15:val="{E8039258-814C-41E1-AEFC-81A3C148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EC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E54062"/>
    <w:pPr>
      <w:ind w:left="720"/>
      <w:contextualSpacing/>
    </w:pPr>
  </w:style>
  <w:style w:type="table" w:styleId="Tabladecuadrcula5oscura-nfasis4">
    <w:name w:val="Grid Table 5 Dark Accent 4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CF6651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B87CBA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B87CBA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B87CBA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B87CBA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2">
    <w:name w:val="Grid Table 5 Dark Accent 2"/>
    <w:basedOn w:val="Tablanormal"/>
    <w:uiPriority w:val="50"/>
    <w:rsid w:val="00B619CB"/>
    <w:pPr>
      <w:spacing w:after="0" w:line="240" w:lineRule="auto"/>
    </w:pPr>
    <w:rPr>
      <w:sz w:val="22"/>
      <w:szCs w:val="22"/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4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3C84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3C84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3C84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3C842" w:themeFill="accent2"/>
      </w:tcPr>
    </w:tblStylePr>
    <w:tblStylePr w:type="band1Vert">
      <w:tblPr/>
      <w:tcPr>
        <w:shd w:val="clear" w:color="auto" w:fill="D3E9B3" w:themeFill="accent2" w:themeFillTint="66"/>
      </w:tcPr>
    </w:tblStylePr>
    <w:tblStylePr w:type="band1Horz">
      <w:tblPr/>
      <w:tcPr>
        <w:shd w:val="clear" w:color="auto" w:fill="D3E9B3" w:themeFill="accent2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B619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1"/>
      </w:tcPr>
    </w:tblStylePr>
    <w:tblStylePr w:type="band1Vert">
      <w:tblPr/>
      <w:tcPr>
        <w:shd w:val="clear" w:color="auto" w:fill="FA7BA8" w:themeFill="accent1" w:themeFillTint="66"/>
      </w:tcPr>
    </w:tblStylePr>
    <w:tblStylePr w:type="band1Horz">
      <w:tblPr/>
      <w:tcPr>
        <w:shd w:val="clear" w:color="auto" w:fill="FA7BA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8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CE606-F912-459A-B236-68818556F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tf16392796</Template>
  <TotalTime>277</TotalTime>
  <Pages>1</Pages>
  <Words>1222</Words>
  <Characters>6723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conchi núñez</cp:lastModifiedBy>
  <cp:revision>13</cp:revision>
  <dcterms:created xsi:type="dcterms:W3CDTF">2019-11-17T14:50:00Z</dcterms:created>
  <dcterms:modified xsi:type="dcterms:W3CDTF">2019-11-25T17:53:00Z</dcterms:modified>
</cp:coreProperties>
</file>