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3020" w14:textId="2D8146D9" w:rsidR="00C25E72" w:rsidRPr="00C25E72" w:rsidRDefault="00C25E72" w:rsidP="003D1AA1">
      <w:pPr>
        <w:pStyle w:val="Ttulo2"/>
        <w:spacing w:after="500"/>
        <w:rPr>
          <w:rFonts w:asciiTheme="minorHAnsi" w:hAnsiTheme="minorHAnsi" w:cstheme="minorHAnsi"/>
          <w:sz w:val="24"/>
          <w:szCs w:val="8"/>
          <w:u w:val="single"/>
        </w:rPr>
      </w:pPr>
    </w:p>
    <w:p w14:paraId="7FBA7785" w14:textId="49FFBB09" w:rsidR="00815736" w:rsidRPr="00596379" w:rsidRDefault="00092232" w:rsidP="00092232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A042E" w:themeFill="accent6" w:themeFillShade="BF"/>
        <w:spacing w:after="500"/>
        <w:jc w:val="center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Anexo</w:t>
      </w:r>
    </w:p>
    <w:p w14:paraId="796FA85A" w14:textId="62130E16" w:rsidR="00A00787" w:rsidRDefault="007A6CC9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  <w:r w:rsidRPr="00092232">
        <w:rPr>
          <w:rFonts w:ascii="Times New Roman" w:hAnsi="Times New Roman"/>
          <w:noProof/>
          <w:sz w:val="36"/>
          <w:szCs w:val="1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79C6BF48" wp14:editId="2696AA60">
                <wp:simplePos x="0" y="0"/>
                <wp:positionH relativeFrom="margin">
                  <wp:align>right</wp:align>
                </wp:positionH>
                <wp:positionV relativeFrom="paragraph">
                  <wp:posOffset>590418</wp:posOffset>
                </wp:positionV>
                <wp:extent cx="6313170" cy="1586230"/>
                <wp:effectExtent l="0" t="0" r="0" b="1905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02B46" w14:textId="467D8B8B" w:rsidR="00C25E72" w:rsidRPr="00895D07" w:rsidRDefault="00240CA2" w:rsidP="00C25E72">
                            <w:pPr>
                              <w:pBdr>
                                <w:top w:val="single" w:sz="36" w:space="6" w:color="161718" w:themeColor="text1"/>
                                <w:bottom w:val="single" w:sz="18" w:space="6" w:color="F73A7D" w:themeColor="accent6" w:themeTint="99"/>
                              </w:pBdr>
                              <w:jc w:val="both"/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</w:pPr>
                            <w:r w:rsidRPr="00240CA2"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>Filtro usado para restringir la búsqueda de favores</w:t>
                            </w:r>
                            <w:r>
                              <w:rPr>
                                <w:rStyle w:val="Textodemarcadordeposicin"/>
                                <w:i/>
                                <w:iCs/>
                                <w:color w:val="4D5154" w:themeColor="text1" w:themeTint="BF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C6BF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5.9pt;margin-top:46.5pt;width:497.1pt;height:124.9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" filled="f" stroked="f">
                <v:textbox style="mso-fit-shape-to-text:t">
                  <w:txbxContent>
                    <w:p w14:paraId="51702B46" w14:textId="467D8B8B" w:rsidR="00C25E72" w:rsidRPr="00895D07" w:rsidRDefault="00240CA2" w:rsidP="00C25E72">
                      <w:pPr>
                        <w:pBdr>
                          <w:top w:val="single" w:sz="36" w:space="6" w:color="161718" w:themeColor="text1"/>
                          <w:bottom w:val="single" w:sz="18" w:space="6" w:color="F73A7D" w:themeColor="accent6" w:themeTint="99"/>
                        </w:pBdr>
                        <w:jc w:val="both"/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</w:pPr>
                      <w:r w:rsidRPr="00240CA2"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>Filtro usado para restringir la búsqueda de favores</w:t>
                      </w:r>
                      <w:r>
                        <w:rPr>
                          <w:rStyle w:val="Textodemarcadordeposicin"/>
                          <w:i/>
                          <w:iCs/>
                          <w:color w:val="4D5154" w:themeColor="text1" w:themeTint="BF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2232" w:rsidRPr="00092232">
        <w:rPr>
          <w:rFonts w:cstheme="minorHAnsi"/>
          <w:b/>
          <w:color w:val="7A042E" w:themeColor="accent6" w:themeShade="BF"/>
          <w:sz w:val="32"/>
          <w:szCs w:val="32"/>
        </w:rPr>
        <w:t xml:space="preserve">CLASE </w:t>
      </w:r>
      <w:r w:rsidR="0054747F">
        <w:rPr>
          <w:rFonts w:cstheme="minorHAnsi"/>
          <w:b/>
          <w:i/>
          <w:iCs/>
          <w:color w:val="7A042E" w:themeColor="accent6" w:themeShade="BF"/>
          <w:sz w:val="32"/>
          <w:szCs w:val="32"/>
        </w:rPr>
        <w:t>FILTER</w:t>
      </w:r>
    </w:p>
    <w:tbl>
      <w:tblPr>
        <w:tblStyle w:val="Tablaconcuadrcula4-nfasis1"/>
        <w:tblpPr w:leftFromText="141" w:rightFromText="141" w:vertAnchor="page" w:horzAnchor="margin" w:tblpY="5266"/>
        <w:tblW w:w="10207" w:type="dxa"/>
        <w:tblLook w:val="04A0" w:firstRow="1" w:lastRow="0" w:firstColumn="1" w:lastColumn="0" w:noHBand="0" w:noVBand="1"/>
      </w:tblPr>
      <w:tblGrid>
        <w:gridCol w:w="2595"/>
        <w:gridCol w:w="4820"/>
        <w:gridCol w:w="2792"/>
      </w:tblGrid>
      <w:tr w:rsidR="00BD4B7E" w14:paraId="284E259C" w14:textId="77777777" w:rsidTr="00BD4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3F6D7D29" w14:textId="77777777" w:rsidR="00BD4B7E" w:rsidRPr="0061520A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Cs w:val="28"/>
              </w:rPr>
            </w:pPr>
            <w:bookmarkStart w:id="0" w:name="_GoBack"/>
            <w:bookmarkEnd w:id="0"/>
            <w:r w:rsidRPr="0061520A">
              <w:rPr>
                <w:rFonts w:eastAsia="Times New Roman" w:cstheme="minorHAnsi"/>
                <w:bCs w:val="0"/>
                <w:color w:val="auto"/>
                <w:szCs w:val="28"/>
              </w:rPr>
              <w:t>Nombre de la clase:</w:t>
            </w:r>
          </w:p>
        </w:tc>
        <w:tc>
          <w:tcPr>
            <w:tcW w:w="2792" w:type="dxa"/>
            <w:shd w:val="clear" w:color="auto" w:fill="F73A7D" w:themeFill="accent1" w:themeFillTint="99"/>
            <w:vAlign w:val="center"/>
          </w:tcPr>
          <w:p w14:paraId="666769AE" w14:textId="77777777" w:rsidR="00BD4B7E" w:rsidRPr="0061520A" w:rsidRDefault="00BD4B7E" w:rsidP="00BD4B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sz w:val="24"/>
                <w:szCs w:val="24"/>
              </w:rPr>
              <w:t>Filter</w:t>
            </w:r>
            <w:proofErr w:type="spellEnd"/>
          </w:p>
        </w:tc>
      </w:tr>
      <w:tr w:rsidR="00BD4B7E" w14:paraId="775282C6" w14:textId="77777777" w:rsidTr="00BD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5" w:type="dxa"/>
            <w:gridSpan w:val="2"/>
            <w:vAlign w:val="center"/>
          </w:tcPr>
          <w:p w14:paraId="59058CA4" w14:textId="77777777" w:rsidR="00BD4B7E" w:rsidRPr="0061520A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Superclase:</w:t>
            </w:r>
          </w:p>
        </w:tc>
        <w:tc>
          <w:tcPr>
            <w:tcW w:w="2792" w:type="dxa"/>
            <w:vAlign w:val="center"/>
          </w:tcPr>
          <w:p w14:paraId="44F1478B" w14:textId="77777777" w:rsidR="00BD4B7E" w:rsidRPr="0061520A" w:rsidRDefault="00BD4B7E" w:rsidP="00BD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-</w:t>
            </w:r>
          </w:p>
        </w:tc>
      </w:tr>
      <w:tr w:rsidR="00BD4B7E" w14:paraId="6264F867" w14:textId="77777777" w:rsidTr="00BD4B7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336FD99F" w14:textId="77777777" w:rsidR="00BD4B7E" w:rsidRPr="0061520A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64FC6D9E" w14:textId="77777777" w:rsidR="00BD4B7E" w:rsidRPr="0061520A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atributo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430643D4" w14:textId="77777777" w:rsidR="00BD4B7E" w:rsidRPr="0061520A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Colaboraciones</w:t>
            </w:r>
          </w:p>
        </w:tc>
      </w:tr>
      <w:tr w:rsidR="00BD4B7E" w14:paraId="25E8BE30" w14:textId="77777777" w:rsidTr="00BD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69A5FD5" w14:textId="77777777" w:rsidR="00BD4B7E" w:rsidRPr="0061520A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keywords</w:t>
            </w:r>
            <w:proofErr w:type="spellEnd"/>
          </w:p>
        </w:tc>
        <w:tc>
          <w:tcPr>
            <w:tcW w:w="4820" w:type="dxa"/>
            <w:vAlign w:val="center"/>
          </w:tcPr>
          <w:p w14:paraId="7B5B551A" w14:textId="77777777" w:rsidR="00BD4B7E" w:rsidRPr="0061520A" w:rsidRDefault="00BD4B7E" w:rsidP="00BD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Palabras clave</w:t>
            </w:r>
          </w:p>
        </w:tc>
        <w:tc>
          <w:tcPr>
            <w:tcW w:w="2792" w:type="dxa"/>
            <w:vAlign w:val="center"/>
          </w:tcPr>
          <w:p w14:paraId="79DCC7C5" w14:textId="77777777" w:rsidR="00BD4B7E" w:rsidRPr="0061520A" w:rsidRDefault="00BD4B7E" w:rsidP="00BD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BD4B7E" w14:paraId="4A076EF6" w14:textId="77777777" w:rsidTr="00BD4B7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CD50762" w14:textId="77777777" w:rsidR="00BD4B7E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position</w:t>
            </w:r>
          </w:p>
        </w:tc>
        <w:tc>
          <w:tcPr>
            <w:tcW w:w="4820" w:type="dxa"/>
            <w:vAlign w:val="center"/>
          </w:tcPr>
          <w:p w14:paraId="43893389" w14:textId="77777777" w:rsidR="00BD4B7E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Posición del favor</w:t>
            </w:r>
          </w:p>
        </w:tc>
        <w:tc>
          <w:tcPr>
            <w:tcW w:w="2792" w:type="dxa"/>
            <w:vAlign w:val="center"/>
          </w:tcPr>
          <w:p w14:paraId="018AEF35" w14:textId="77777777" w:rsidR="00BD4B7E" w:rsidRPr="0061520A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  <w:proofErr w:type="spellEnd"/>
          </w:p>
        </w:tc>
      </w:tr>
      <w:tr w:rsidR="00BD4B7E" w14:paraId="4F0C2677" w14:textId="77777777" w:rsidTr="00BD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A38C1BE" w14:textId="77777777" w:rsidR="00BD4B7E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minGrollies</w:t>
            </w:r>
            <w:proofErr w:type="spellEnd"/>
          </w:p>
        </w:tc>
        <w:tc>
          <w:tcPr>
            <w:tcW w:w="4820" w:type="dxa"/>
            <w:vAlign w:val="center"/>
          </w:tcPr>
          <w:p w14:paraId="0E6D43F5" w14:textId="77777777" w:rsidR="00BD4B7E" w:rsidRDefault="00BD4B7E" w:rsidP="00BD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Mínima cantidad de </w:t>
            </w: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grollies</w:t>
            </w:r>
            <w:proofErr w:type="spellEnd"/>
          </w:p>
        </w:tc>
        <w:tc>
          <w:tcPr>
            <w:tcW w:w="2792" w:type="dxa"/>
            <w:vAlign w:val="center"/>
          </w:tcPr>
          <w:p w14:paraId="10D4CEBF" w14:textId="77777777" w:rsidR="00BD4B7E" w:rsidRPr="0061520A" w:rsidRDefault="00BD4B7E" w:rsidP="00BD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BD4B7E" w14:paraId="7BB7AA50" w14:textId="77777777" w:rsidTr="00BD4B7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shd w:val="clear" w:color="auto" w:fill="7A042E" w:themeFill="accent6" w:themeFillShade="BF"/>
            <w:vAlign w:val="center"/>
          </w:tcPr>
          <w:p w14:paraId="202C7C19" w14:textId="77777777" w:rsidR="00BD4B7E" w:rsidRPr="0061520A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4820" w:type="dxa"/>
            <w:shd w:val="clear" w:color="auto" w:fill="7A042E" w:themeFill="accent6" w:themeFillShade="BF"/>
            <w:vAlign w:val="center"/>
          </w:tcPr>
          <w:p w14:paraId="65A18EE4" w14:textId="77777777" w:rsidR="00BD4B7E" w:rsidRPr="0061520A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auto"/>
                <w:sz w:val="24"/>
                <w:szCs w:val="24"/>
              </w:rPr>
            </w:pPr>
            <w:r w:rsidRPr="0061520A">
              <w:rPr>
                <w:rFonts w:eastAsia="Times New Roman" w:cstheme="minorHAnsi"/>
                <w:b/>
                <w:color w:val="auto"/>
                <w:sz w:val="24"/>
                <w:szCs w:val="24"/>
              </w:rPr>
              <w:t>Descripción método</w:t>
            </w:r>
          </w:p>
        </w:tc>
        <w:tc>
          <w:tcPr>
            <w:tcW w:w="2792" w:type="dxa"/>
            <w:shd w:val="clear" w:color="auto" w:fill="7A042E" w:themeFill="accent6" w:themeFillShade="BF"/>
            <w:vAlign w:val="center"/>
          </w:tcPr>
          <w:p w14:paraId="01F3A96F" w14:textId="77777777" w:rsidR="00BD4B7E" w:rsidRPr="0061520A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BD4B7E" w14:paraId="001A9C36" w14:textId="77777777" w:rsidTr="00BD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00DB899" w14:textId="77777777" w:rsidR="00BD4B7E" w:rsidRPr="0061520A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getKeywords</w:t>
            </w:r>
            <w:proofErr w:type="spellEnd"/>
          </w:p>
        </w:tc>
        <w:tc>
          <w:tcPr>
            <w:tcW w:w="4820" w:type="dxa"/>
            <w:vAlign w:val="center"/>
          </w:tcPr>
          <w:p w14:paraId="396FA7F7" w14:textId="77777777" w:rsidR="00BD4B7E" w:rsidRPr="0061520A" w:rsidRDefault="00BD4B7E" w:rsidP="00BD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las palabras clave</w:t>
            </w:r>
          </w:p>
        </w:tc>
        <w:tc>
          <w:tcPr>
            <w:tcW w:w="2792" w:type="dxa"/>
            <w:vAlign w:val="center"/>
          </w:tcPr>
          <w:p w14:paraId="0B8B752B" w14:textId="77777777" w:rsidR="00BD4B7E" w:rsidRPr="0061520A" w:rsidRDefault="00BD4B7E" w:rsidP="00BD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BD4B7E" w14:paraId="2DC21A9F" w14:textId="77777777" w:rsidTr="00BD4B7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17E76FD4" w14:textId="77777777" w:rsidR="00BD4B7E" w:rsidRPr="0061520A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getPosition</w:t>
            </w:r>
            <w:proofErr w:type="spellEnd"/>
          </w:p>
        </w:tc>
        <w:tc>
          <w:tcPr>
            <w:tcW w:w="4820" w:type="dxa"/>
            <w:vAlign w:val="center"/>
          </w:tcPr>
          <w:p w14:paraId="24B9D1F0" w14:textId="77777777" w:rsidR="00BD4B7E" w:rsidRPr="0061520A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Devuelve la posición del favor</w:t>
            </w:r>
          </w:p>
        </w:tc>
        <w:tc>
          <w:tcPr>
            <w:tcW w:w="2792" w:type="dxa"/>
            <w:vAlign w:val="center"/>
          </w:tcPr>
          <w:p w14:paraId="07B7B5B2" w14:textId="77777777" w:rsidR="00BD4B7E" w:rsidRPr="0061520A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  <w:proofErr w:type="spellEnd"/>
          </w:p>
        </w:tc>
      </w:tr>
      <w:tr w:rsidR="00BD4B7E" w14:paraId="6CFDA7FC" w14:textId="77777777" w:rsidTr="00BD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0A841F01" w14:textId="77777777" w:rsidR="00BD4B7E" w:rsidRPr="0061520A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getMinGrollies</w:t>
            </w:r>
            <w:proofErr w:type="spellEnd"/>
          </w:p>
        </w:tc>
        <w:tc>
          <w:tcPr>
            <w:tcW w:w="4820" w:type="dxa"/>
            <w:vAlign w:val="center"/>
          </w:tcPr>
          <w:p w14:paraId="09A629A8" w14:textId="77777777" w:rsidR="00BD4B7E" w:rsidRPr="0061520A" w:rsidRDefault="00BD4B7E" w:rsidP="00BD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Devuelve la cantidad mínima de </w:t>
            </w: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grollies</w:t>
            </w:r>
            <w:proofErr w:type="spellEnd"/>
          </w:p>
        </w:tc>
        <w:tc>
          <w:tcPr>
            <w:tcW w:w="2792" w:type="dxa"/>
            <w:vAlign w:val="center"/>
          </w:tcPr>
          <w:p w14:paraId="4698BFAA" w14:textId="77777777" w:rsidR="00BD4B7E" w:rsidRPr="0061520A" w:rsidRDefault="00BD4B7E" w:rsidP="00BD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BD4B7E" w14:paraId="09504DB3" w14:textId="77777777" w:rsidTr="00BD4B7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5A225679" w14:textId="77777777" w:rsidR="00BD4B7E" w:rsidRPr="0061520A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changeKeywords</w:t>
            </w:r>
            <w:proofErr w:type="spellEnd"/>
          </w:p>
        </w:tc>
        <w:tc>
          <w:tcPr>
            <w:tcW w:w="4820" w:type="dxa"/>
            <w:vAlign w:val="center"/>
          </w:tcPr>
          <w:p w14:paraId="725C3765" w14:textId="77777777" w:rsidR="00BD4B7E" w:rsidRPr="0061520A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Modifica las palabras clave</w:t>
            </w:r>
          </w:p>
        </w:tc>
        <w:tc>
          <w:tcPr>
            <w:tcW w:w="2792" w:type="dxa"/>
            <w:vAlign w:val="center"/>
          </w:tcPr>
          <w:p w14:paraId="56C61CEB" w14:textId="77777777" w:rsidR="00BD4B7E" w:rsidRPr="0061520A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  <w:tr w:rsidR="00BD4B7E" w14:paraId="077016F7" w14:textId="77777777" w:rsidTr="00BD4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68C175D6" w14:textId="77777777" w:rsidR="00BD4B7E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changePosition</w:t>
            </w:r>
            <w:proofErr w:type="spellEnd"/>
          </w:p>
        </w:tc>
        <w:tc>
          <w:tcPr>
            <w:tcW w:w="4820" w:type="dxa"/>
            <w:vAlign w:val="center"/>
          </w:tcPr>
          <w:p w14:paraId="60D27A37" w14:textId="77777777" w:rsidR="00BD4B7E" w:rsidRDefault="00BD4B7E" w:rsidP="00BD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Modifica la posición del favor</w:t>
            </w:r>
          </w:p>
        </w:tc>
        <w:tc>
          <w:tcPr>
            <w:tcW w:w="2792" w:type="dxa"/>
            <w:vAlign w:val="center"/>
          </w:tcPr>
          <w:p w14:paraId="05A78A44" w14:textId="77777777" w:rsidR="00BD4B7E" w:rsidRDefault="00BD4B7E" w:rsidP="00BD4B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Location</w:t>
            </w:r>
            <w:proofErr w:type="spellEnd"/>
          </w:p>
        </w:tc>
      </w:tr>
      <w:tr w:rsidR="00BD4B7E" w14:paraId="3EC52EC7" w14:textId="77777777" w:rsidTr="00BD4B7E">
        <w:trPr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vAlign w:val="center"/>
          </w:tcPr>
          <w:p w14:paraId="722DC769" w14:textId="77777777" w:rsidR="00BD4B7E" w:rsidRDefault="00BD4B7E" w:rsidP="00BD4B7E">
            <w:pPr>
              <w:jc w:val="center"/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bCs w:val="0"/>
                <w:color w:val="auto"/>
                <w:sz w:val="24"/>
                <w:szCs w:val="24"/>
              </w:rPr>
              <w:t>changeMinGrollies</w:t>
            </w:r>
            <w:proofErr w:type="spellEnd"/>
          </w:p>
        </w:tc>
        <w:tc>
          <w:tcPr>
            <w:tcW w:w="4820" w:type="dxa"/>
            <w:vAlign w:val="center"/>
          </w:tcPr>
          <w:p w14:paraId="6148047F" w14:textId="77777777" w:rsidR="00BD4B7E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 xml:space="preserve">Modifica la cantidad mínima de </w:t>
            </w:r>
            <w:proofErr w:type="spellStart"/>
            <w:r>
              <w:rPr>
                <w:rFonts w:eastAsia="Times New Roman" w:cstheme="minorHAnsi"/>
                <w:bCs/>
                <w:color w:val="auto"/>
                <w:sz w:val="24"/>
                <w:szCs w:val="24"/>
              </w:rPr>
              <w:t>grollies</w:t>
            </w:r>
            <w:proofErr w:type="spellEnd"/>
          </w:p>
        </w:tc>
        <w:tc>
          <w:tcPr>
            <w:tcW w:w="2792" w:type="dxa"/>
            <w:vAlign w:val="center"/>
          </w:tcPr>
          <w:p w14:paraId="22E177FF" w14:textId="77777777" w:rsidR="00BD4B7E" w:rsidRDefault="00BD4B7E" w:rsidP="00BD4B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auto"/>
                <w:sz w:val="24"/>
                <w:szCs w:val="24"/>
              </w:rPr>
            </w:pPr>
          </w:p>
        </w:tc>
      </w:tr>
    </w:tbl>
    <w:p w14:paraId="3886512C" w14:textId="4895E524" w:rsidR="00F14653" w:rsidRDefault="00F14653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39845F0F" w14:textId="77777777" w:rsidR="008F2B5B" w:rsidRDefault="008F2B5B" w:rsidP="00092232">
      <w:pPr>
        <w:spacing w:line="360" w:lineRule="auto"/>
        <w:jc w:val="center"/>
        <w:rPr>
          <w:rFonts w:cstheme="minorHAnsi"/>
          <w:b/>
          <w:i/>
          <w:iCs/>
          <w:color w:val="7A042E" w:themeColor="accent6" w:themeShade="BF"/>
          <w:sz w:val="32"/>
          <w:szCs w:val="32"/>
        </w:rPr>
      </w:pPr>
    </w:p>
    <w:p w14:paraId="00A309E0" w14:textId="77777777" w:rsidR="00F14653" w:rsidRPr="00092232" w:rsidRDefault="00F14653" w:rsidP="00092232">
      <w:pPr>
        <w:spacing w:line="360" w:lineRule="auto"/>
        <w:jc w:val="center"/>
        <w:rPr>
          <w:rFonts w:cstheme="minorHAnsi"/>
          <w:bCs/>
          <w:color w:val="auto"/>
          <w:sz w:val="24"/>
          <w:szCs w:val="24"/>
        </w:rPr>
      </w:pPr>
    </w:p>
    <w:sectPr w:rsidR="00F14653" w:rsidRPr="00092232" w:rsidSect="006D3A1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2">
      <wne:fci wne:fciName="TableInsertRowBelow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86E64" w14:textId="77777777" w:rsidR="00605306" w:rsidRDefault="00605306" w:rsidP="004B7E44">
      <w:r>
        <w:separator/>
      </w:r>
    </w:p>
  </w:endnote>
  <w:endnote w:type="continuationSeparator" w:id="0">
    <w:p w14:paraId="513E7A4E" w14:textId="77777777" w:rsidR="00605306" w:rsidRDefault="00605306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29F11" w14:textId="77777777" w:rsidR="00605306" w:rsidRDefault="00605306" w:rsidP="004B7E44">
      <w:r>
        <w:separator/>
      </w:r>
    </w:p>
  </w:footnote>
  <w:footnote w:type="continuationSeparator" w:id="0">
    <w:p w14:paraId="1F91F813" w14:textId="77777777" w:rsidR="00605306" w:rsidRDefault="00605306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4C2A162B" w:rsidR="004B7E44" w:rsidRDefault="00B87F0E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A14C16" wp14:editId="5D17E4D0">
                    <wp:simplePos x="0" y="0"/>
                    <wp:positionH relativeFrom="column">
                      <wp:posOffset>7422002</wp:posOffset>
                    </wp:positionH>
                    <wp:positionV relativeFrom="paragraph">
                      <wp:posOffset>6350</wp:posOffset>
                    </wp:positionV>
                    <wp:extent cx="324000" cy="9576000"/>
                    <wp:effectExtent l="0" t="0" r="19050" b="25400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4000" cy="95760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9D0A85" id="Rectángulo 1" o:spid="_x0000_s1026" style="position:absolute;margin-left:584.4pt;margin-top:.5pt;width:25.5pt;height:7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" fillcolor="#a4063e [3204]" strokecolor="#a4063e [3209]" strokeweight="2pt"/>
                </w:pict>
              </mc:Fallback>
            </mc:AlternateContent>
          </w:r>
          <w:r w:rsidR="004B7E44"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7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8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CCD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641A0"/>
    <w:multiLevelType w:val="multilevel"/>
    <w:tmpl w:val="152A6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6" w15:restartNumberingAfterBreak="0">
    <w:nsid w:val="3F917175"/>
    <w:multiLevelType w:val="hybridMultilevel"/>
    <w:tmpl w:val="B82A9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8397A"/>
    <w:multiLevelType w:val="hybridMultilevel"/>
    <w:tmpl w:val="9A4A7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475"/>
    <w:multiLevelType w:val="multilevel"/>
    <w:tmpl w:val="ACF607EC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4460A4"/>
    <w:multiLevelType w:val="hybridMultilevel"/>
    <w:tmpl w:val="125C9E6C"/>
    <w:lvl w:ilvl="0" w:tplc="B4245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101E0"/>
    <w:rsid w:val="00020478"/>
    <w:rsid w:val="00022B44"/>
    <w:rsid w:val="000248B7"/>
    <w:rsid w:val="00075184"/>
    <w:rsid w:val="0008634A"/>
    <w:rsid w:val="00092232"/>
    <w:rsid w:val="0009366A"/>
    <w:rsid w:val="000A3418"/>
    <w:rsid w:val="000B0255"/>
    <w:rsid w:val="000B10C9"/>
    <w:rsid w:val="000B3EDB"/>
    <w:rsid w:val="000C0F42"/>
    <w:rsid w:val="000C444E"/>
    <w:rsid w:val="000D5922"/>
    <w:rsid w:val="000D627D"/>
    <w:rsid w:val="000F5343"/>
    <w:rsid w:val="000F7AF1"/>
    <w:rsid w:val="00102335"/>
    <w:rsid w:val="00110DF6"/>
    <w:rsid w:val="00121C97"/>
    <w:rsid w:val="0012525C"/>
    <w:rsid w:val="001279F7"/>
    <w:rsid w:val="001354B9"/>
    <w:rsid w:val="001357BF"/>
    <w:rsid w:val="00142D91"/>
    <w:rsid w:val="001454D1"/>
    <w:rsid w:val="00162A44"/>
    <w:rsid w:val="00164DED"/>
    <w:rsid w:val="00173A7B"/>
    <w:rsid w:val="00175AF2"/>
    <w:rsid w:val="001A2A1A"/>
    <w:rsid w:val="001B5885"/>
    <w:rsid w:val="002004AE"/>
    <w:rsid w:val="002239A1"/>
    <w:rsid w:val="00224CE1"/>
    <w:rsid w:val="00237CC3"/>
    <w:rsid w:val="00240CA2"/>
    <w:rsid w:val="00245CAA"/>
    <w:rsid w:val="00246509"/>
    <w:rsid w:val="00250515"/>
    <w:rsid w:val="002521F6"/>
    <w:rsid w:val="002574E6"/>
    <w:rsid w:val="002804B2"/>
    <w:rsid w:val="00281B96"/>
    <w:rsid w:val="00283B9C"/>
    <w:rsid w:val="002858E7"/>
    <w:rsid w:val="00293B83"/>
    <w:rsid w:val="0029526A"/>
    <w:rsid w:val="002D1AEB"/>
    <w:rsid w:val="002D4402"/>
    <w:rsid w:val="002E79AE"/>
    <w:rsid w:val="002F08A4"/>
    <w:rsid w:val="00302EBB"/>
    <w:rsid w:val="00304E56"/>
    <w:rsid w:val="003105F7"/>
    <w:rsid w:val="0031294A"/>
    <w:rsid w:val="003236E9"/>
    <w:rsid w:val="00327773"/>
    <w:rsid w:val="00332B6C"/>
    <w:rsid w:val="00335FE5"/>
    <w:rsid w:val="00337617"/>
    <w:rsid w:val="00342E9A"/>
    <w:rsid w:val="0034479D"/>
    <w:rsid w:val="00362D1E"/>
    <w:rsid w:val="00364697"/>
    <w:rsid w:val="003A45C9"/>
    <w:rsid w:val="003B2611"/>
    <w:rsid w:val="003B66B6"/>
    <w:rsid w:val="003C5BC9"/>
    <w:rsid w:val="003D0398"/>
    <w:rsid w:val="003D1AA1"/>
    <w:rsid w:val="003E5520"/>
    <w:rsid w:val="003E6C0E"/>
    <w:rsid w:val="003F5C9E"/>
    <w:rsid w:val="003F6AA4"/>
    <w:rsid w:val="0040014B"/>
    <w:rsid w:val="00404147"/>
    <w:rsid w:val="00414085"/>
    <w:rsid w:val="004218A4"/>
    <w:rsid w:val="00421E5C"/>
    <w:rsid w:val="004309E3"/>
    <w:rsid w:val="00435FB7"/>
    <w:rsid w:val="00451A3F"/>
    <w:rsid w:val="00456955"/>
    <w:rsid w:val="00474903"/>
    <w:rsid w:val="00483028"/>
    <w:rsid w:val="00485029"/>
    <w:rsid w:val="004A3C23"/>
    <w:rsid w:val="004B170C"/>
    <w:rsid w:val="004B7E44"/>
    <w:rsid w:val="004C3D00"/>
    <w:rsid w:val="004D5252"/>
    <w:rsid w:val="004E01E3"/>
    <w:rsid w:val="004F15ED"/>
    <w:rsid w:val="004F2B86"/>
    <w:rsid w:val="004F2E36"/>
    <w:rsid w:val="004F443B"/>
    <w:rsid w:val="004F5CC6"/>
    <w:rsid w:val="00510A7B"/>
    <w:rsid w:val="005168E3"/>
    <w:rsid w:val="00531259"/>
    <w:rsid w:val="00536EFD"/>
    <w:rsid w:val="0054747F"/>
    <w:rsid w:val="00547DE4"/>
    <w:rsid w:val="005508B7"/>
    <w:rsid w:val="0056208B"/>
    <w:rsid w:val="005851F4"/>
    <w:rsid w:val="00594DC4"/>
    <w:rsid w:val="005A718F"/>
    <w:rsid w:val="005B0A80"/>
    <w:rsid w:val="005B1EA1"/>
    <w:rsid w:val="005C1300"/>
    <w:rsid w:val="005D7861"/>
    <w:rsid w:val="005F6995"/>
    <w:rsid w:val="00605306"/>
    <w:rsid w:val="0061520A"/>
    <w:rsid w:val="0062142E"/>
    <w:rsid w:val="00623783"/>
    <w:rsid w:val="00625ED3"/>
    <w:rsid w:val="00630494"/>
    <w:rsid w:val="00634356"/>
    <w:rsid w:val="00647FE1"/>
    <w:rsid w:val="00655F5A"/>
    <w:rsid w:val="00663ACE"/>
    <w:rsid w:val="0067190B"/>
    <w:rsid w:val="006758B1"/>
    <w:rsid w:val="00683CDC"/>
    <w:rsid w:val="0068652A"/>
    <w:rsid w:val="00687DF6"/>
    <w:rsid w:val="00691E9D"/>
    <w:rsid w:val="006967B3"/>
    <w:rsid w:val="006A14E8"/>
    <w:rsid w:val="006A3CE7"/>
    <w:rsid w:val="006A5643"/>
    <w:rsid w:val="006A6324"/>
    <w:rsid w:val="006A69E0"/>
    <w:rsid w:val="006A74B1"/>
    <w:rsid w:val="006C4A91"/>
    <w:rsid w:val="006C4C9E"/>
    <w:rsid w:val="006C4D6C"/>
    <w:rsid w:val="006D03EE"/>
    <w:rsid w:val="006D0813"/>
    <w:rsid w:val="006D3A18"/>
    <w:rsid w:val="006D5166"/>
    <w:rsid w:val="006D5D8A"/>
    <w:rsid w:val="006E654D"/>
    <w:rsid w:val="006E6C1A"/>
    <w:rsid w:val="006F23B9"/>
    <w:rsid w:val="006F30B9"/>
    <w:rsid w:val="00702FC9"/>
    <w:rsid w:val="00721D94"/>
    <w:rsid w:val="00730111"/>
    <w:rsid w:val="00740A7D"/>
    <w:rsid w:val="00741606"/>
    <w:rsid w:val="007516CF"/>
    <w:rsid w:val="00761358"/>
    <w:rsid w:val="00762BDE"/>
    <w:rsid w:val="00781330"/>
    <w:rsid w:val="00786D74"/>
    <w:rsid w:val="007955A3"/>
    <w:rsid w:val="007958DA"/>
    <w:rsid w:val="007A6CC9"/>
    <w:rsid w:val="007C6CCE"/>
    <w:rsid w:val="007E0C8E"/>
    <w:rsid w:val="007F08C6"/>
    <w:rsid w:val="0080149E"/>
    <w:rsid w:val="008030A5"/>
    <w:rsid w:val="008032E9"/>
    <w:rsid w:val="00813A76"/>
    <w:rsid w:val="00815736"/>
    <w:rsid w:val="0082254C"/>
    <w:rsid w:val="008331EA"/>
    <w:rsid w:val="008676D8"/>
    <w:rsid w:val="008917E9"/>
    <w:rsid w:val="008930A7"/>
    <w:rsid w:val="008945D1"/>
    <w:rsid w:val="00895D07"/>
    <w:rsid w:val="0089795F"/>
    <w:rsid w:val="008A5176"/>
    <w:rsid w:val="008B33BC"/>
    <w:rsid w:val="008B5042"/>
    <w:rsid w:val="008C15CC"/>
    <w:rsid w:val="008C7D55"/>
    <w:rsid w:val="008D41FC"/>
    <w:rsid w:val="008D72FA"/>
    <w:rsid w:val="008E24C8"/>
    <w:rsid w:val="008F2B5B"/>
    <w:rsid w:val="00903F7B"/>
    <w:rsid w:val="009120E9"/>
    <w:rsid w:val="00920670"/>
    <w:rsid w:val="00945900"/>
    <w:rsid w:val="009479D7"/>
    <w:rsid w:val="009529DA"/>
    <w:rsid w:val="0095691D"/>
    <w:rsid w:val="00993656"/>
    <w:rsid w:val="009A4C0A"/>
    <w:rsid w:val="009C396C"/>
    <w:rsid w:val="009C5B14"/>
    <w:rsid w:val="009E7114"/>
    <w:rsid w:val="009F528E"/>
    <w:rsid w:val="009F6927"/>
    <w:rsid w:val="00A00787"/>
    <w:rsid w:val="00A057FB"/>
    <w:rsid w:val="00A13450"/>
    <w:rsid w:val="00A1496B"/>
    <w:rsid w:val="00A158E8"/>
    <w:rsid w:val="00A307FD"/>
    <w:rsid w:val="00A30A07"/>
    <w:rsid w:val="00A35E54"/>
    <w:rsid w:val="00A42C17"/>
    <w:rsid w:val="00A55B52"/>
    <w:rsid w:val="00A57B79"/>
    <w:rsid w:val="00A91458"/>
    <w:rsid w:val="00A9787E"/>
    <w:rsid w:val="00AA3806"/>
    <w:rsid w:val="00AA4B91"/>
    <w:rsid w:val="00AB51AB"/>
    <w:rsid w:val="00AB5BE7"/>
    <w:rsid w:val="00AB6141"/>
    <w:rsid w:val="00AC2494"/>
    <w:rsid w:val="00AC6654"/>
    <w:rsid w:val="00AF647F"/>
    <w:rsid w:val="00B324F1"/>
    <w:rsid w:val="00B56ECF"/>
    <w:rsid w:val="00B572B4"/>
    <w:rsid w:val="00B87F0E"/>
    <w:rsid w:val="00BB3DCC"/>
    <w:rsid w:val="00BC694F"/>
    <w:rsid w:val="00BD09A6"/>
    <w:rsid w:val="00BD4B7E"/>
    <w:rsid w:val="00BE5F53"/>
    <w:rsid w:val="00BF0AFA"/>
    <w:rsid w:val="00BF69FB"/>
    <w:rsid w:val="00C07FBF"/>
    <w:rsid w:val="00C14E1D"/>
    <w:rsid w:val="00C168CD"/>
    <w:rsid w:val="00C24EE1"/>
    <w:rsid w:val="00C25CCF"/>
    <w:rsid w:val="00C25E72"/>
    <w:rsid w:val="00C33972"/>
    <w:rsid w:val="00C558CE"/>
    <w:rsid w:val="00C967F9"/>
    <w:rsid w:val="00CA7A66"/>
    <w:rsid w:val="00CD1668"/>
    <w:rsid w:val="00CD5726"/>
    <w:rsid w:val="00CD6954"/>
    <w:rsid w:val="00CE3C6C"/>
    <w:rsid w:val="00D07EAD"/>
    <w:rsid w:val="00D11DE1"/>
    <w:rsid w:val="00D25244"/>
    <w:rsid w:val="00D26146"/>
    <w:rsid w:val="00D2752A"/>
    <w:rsid w:val="00D4079D"/>
    <w:rsid w:val="00D43B1C"/>
    <w:rsid w:val="00D60D09"/>
    <w:rsid w:val="00D63D67"/>
    <w:rsid w:val="00D70C19"/>
    <w:rsid w:val="00D81602"/>
    <w:rsid w:val="00D91E5F"/>
    <w:rsid w:val="00DB26A7"/>
    <w:rsid w:val="00DB407D"/>
    <w:rsid w:val="00DC5124"/>
    <w:rsid w:val="00DC6819"/>
    <w:rsid w:val="00DD7434"/>
    <w:rsid w:val="00DE1E2D"/>
    <w:rsid w:val="00DE313B"/>
    <w:rsid w:val="00DE63B3"/>
    <w:rsid w:val="00DF30B5"/>
    <w:rsid w:val="00DF5322"/>
    <w:rsid w:val="00E02F10"/>
    <w:rsid w:val="00E07CCA"/>
    <w:rsid w:val="00E325BC"/>
    <w:rsid w:val="00E42925"/>
    <w:rsid w:val="00E54062"/>
    <w:rsid w:val="00E5595A"/>
    <w:rsid w:val="00E5640A"/>
    <w:rsid w:val="00E665CE"/>
    <w:rsid w:val="00E76C00"/>
    <w:rsid w:val="00E76CAD"/>
    <w:rsid w:val="00E8105C"/>
    <w:rsid w:val="00E82C1B"/>
    <w:rsid w:val="00E94B5F"/>
    <w:rsid w:val="00EB125D"/>
    <w:rsid w:val="00EC1609"/>
    <w:rsid w:val="00EC4A1A"/>
    <w:rsid w:val="00ED3D2A"/>
    <w:rsid w:val="00EE06AD"/>
    <w:rsid w:val="00EE230B"/>
    <w:rsid w:val="00EE415B"/>
    <w:rsid w:val="00EF0C7E"/>
    <w:rsid w:val="00EF1687"/>
    <w:rsid w:val="00F05CAA"/>
    <w:rsid w:val="00F14653"/>
    <w:rsid w:val="00F2564F"/>
    <w:rsid w:val="00F5593A"/>
    <w:rsid w:val="00F627E6"/>
    <w:rsid w:val="00F64FAB"/>
    <w:rsid w:val="00F66AA9"/>
    <w:rsid w:val="00F66EBD"/>
    <w:rsid w:val="00F81192"/>
    <w:rsid w:val="00F874C8"/>
    <w:rsid w:val="00F91408"/>
    <w:rsid w:val="00F932DD"/>
    <w:rsid w:val="00FE0C6E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8C6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C25E72"/>
    <w:rPr>
      <w:color w:val="808080"/>
    </w:rPr>
  </w:style>
  <w:style w:type="table" w:styleId="Tablaconcuadrcula4-nfasis1">
    <w:name w:val="Grid Table 4 Accent 1"/>
    <w:basedOn w:val="Tablanormal"/>
    <w:uiPriority w:val="49"/>
    <w:rsid w:val="00762BDE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1" w:themeTint="99"/>
        <w:left w:val="single" w:sz="4" w:space="0" w:color="F73A7D" w:themeColor="accent1" w:themeTint="99"/>
        <w:bottom w:val="single" w:sz="4" w:space="0" w:color="F73A7D" w:themeColor="accent1" w:themeTint="99"/>
        <w:right w:val="single" w:sz="4" w:space="0" w:color="F73A7D" w:themeColor="accent1" w:themeTint="99"/>
        <w:insideH w:val="single" w:sz="4" w:space="0" w:color="F73A7D" w:themeColor="accent1" w:themeTint="99"/>
        <w:insideV w:val="single" w:sz="4" w:space="0" w:color="F73A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1"/>
          <w:left w:val="single" w:sz="4" w:space="0" w:color="A4063E" w:themeColor="accent1"/>
          <w:bottom w:val="single" w:sz="4" w:space="0" w:color="A4063E" w:themeColor="accent1"/>
          <w:right w:val="single" w:sz="4" w:space="0" w:color="A4063E" w:themeColor="accent1"/>
          <w:insideH w:val="nil"/>
          <w:insideV w:val="nil"/>
        </w:tcBorders>
        <w:shd w:val="clear" w:color="auto" w:fill="A4063E" w:themeFill="accent1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1" w:themeFillTint="33"/>
      </w:tcPr>
    </w:tblStylePr>
    <w:tblStylePr w:type="band1Horz">
      <w:tblPr/>
      <w:tcPr>
        <w:shd w:val="clear" w:color="auto" w:fill="FCBDD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BEDE8D" w:themeColor="accent5" w:themeTint="99"/>
        <w:left w:val="single" w:sz="4" w:space="0" w:color="BEDE8D" w:themeColor="accent5" w:themeTint="99"/>
        <w:bottom w:val="single" w:sz="4" w:space="0" w:color="BEDE8D" w:themeColor="accent5" w:themeTint="99"/>
        <w:right w:val="single" w:sz="4" w:space="0" w:color="BEDE8D" w:themeColor="accent5" w:themeTint="99"/>
        <w:insideH w:val="single" w:sz="4" w:space="0" w:color="BEDE8D" w:themeColor="accent5" w:themeTint="99"/>
        <w:insideV w:val="single" w:sz="4" w:space="0" w:color="BED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C842" w:themeColor="accent5"/>
          <w:left w:val="single" w:sz="4" w:space="0" w:color="93C842" w:themeColor="accent5"/>
          <w:bottom w:val="single" w:sz="4" w:space="0" w:color="93C842" w:themeColor="accent5"/>
          <w:right w:val="single" w:sz="4" w:space="0" w:color="93C842" w:themeColor="accent5"/>
          <w:insideH w:val="nil"/>
          <w:insideV w:val="nil"/>
        </w:tcBorders>
        <w:shd w:val="clear" w:color="auto" w:fill="93C842" w:themeFill="accent5"/>
      </w:tcPr>
    </w:tblStylePr>
    <w:tblStylePr w:type="lastRow">
      <w:rPr>
        <w:b/>
        <w:bCs/>
      </w:rPr>
      <w:tblPr/>
      <w:tcPr>
        <w:tcBorders>
          <w:top w:val="double" w:sz="4" w:space="0" w:color="93C8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4D9" w:themeFill="accent5" w:themeFillTint="33"/>
      </w:tcPr>
    </w:tblStylePr>
    <w:tblStylePr w:type="band1Horz">
      <w:tblPr/>
      <w:tcPr>
        <w:shd w:val="clear" w:color="auto" w:fill="E9F4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1520A"/>
    <w:pPr>
      <w:spacing w:after="0" w:line="240" w:lineRule="auto"/>
    </w:pPr>
    <w:tblPr>
      <w:tblStyleRowBandSize w:val="1"/>
      <w:tblStyleColBandSize w:val="1"/>
      <w:tblBorders>
        <w:top w:val="single" w:sz="4" w:space="0" w:color="F73A7D" w:themeColor="accent6" w:themeTint="99"/>
        <w:left w:val="single" w:sz="4" w:space="0" w:color="F73A7D" w:themeColor="accent6" w:themeTint="99"/>
        <w:bottom w:val="single" w:sz="4" w:space="0" w:color="F73A7D" w:themeColor="accent6" w:themeTint="99"/>
        <w:right w:val="single" w:sz="4" w:space="0" w:color="F73A7D" w:themeColor="accent6" w:themeTint="99"/>
        <w:insideH w:val="single" w:sz="4" w:space="0" w:color="F73A7D" w:themeColor="accent6" w:themeTint="99"/>
        <w:insideV w:val="single" w:sz="4" w:space="0" w:color="F73A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063E" w:themeColor="accent6"/>
          <w:left w:val="single" w:sz="4" w:space="0" w:color="A4063E" w:themeColor="accent6"/>
          <w:bottom w:val="single" w:sz="4" w:space="0" w:color="A4063E" w:themeColor="accent6"/>
          <w:right w:val="single" w:sz="4" w:space="0" w:color="A4063E" w:themeColor="accent6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</w:rPr>
      <w:tblPr/>
      <w:tcPr>
        <w:tcBorders>
          <w:top w:val="double" w:sz="4" w:space="0" w:color="A4063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BDD3" w:themeFill="accent6" w:themeFillTint="33"/>
      </w:tcPr>
    </w:tblStylePr>
    <w:tblStylePr w:type="band1Horz">
      <w:tblPr/>
      <w:tcPr>
        <w:shd w:val="clear" w:color="auto" w:fill="FCBDD3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CB764-2686-43B3-9623-C578E4966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638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250</cp:revision>
  <cp:lastPrinted>2019-11-28T21:37:00Z</cp:lastPrinted>
  <dcterms:created xsi:type="dcterms:W3CDTF">2019-11-16T11:41:00Z</dcterms:created>
  <dcterms:modified xsi:type="dcterms:W3CDTF">2019-11-28T22:34:00Z</dcterms:modified>
</cp:coreProperties>
</file>