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3020" w14:textId="2D8146D9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</w:p>
    <w:p w14:paraId="7FBA7785" w14:textId="49FFBB09" w:rsidR="00815736" w:rsidRPr="00596379" w:rsidRDefault="00092232" w:rsidP="0009223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center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Anexo</w:t>
      </w:r>
    </w:p>
    <w:p w14:paraId="796FA85A" w14:textId="1E277850" w:rsidR="00A00787" w:rsidRDefault="007A6CC9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  <w:r w:rsidRPr="00092232">
        <w:rPr>
          <w:rFonts w:ascii="Times New Roman" w:hAnsi="Times New Roman"/>
          <w:noProof/>
          <w:sz w:val="36"/>
          <w:szCs w:val="1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2696AA60">
                <wp:simplePos x="0" y="0"/>
                <wp:positionH relativeFrom="margin">
                  <wp:align>right</wp:align>
                </wp:positionH>
                <wp:positionV relativeFrom="paragraph">
                  <wp:posOffset>590418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52CFDA3F" w:rsidR="00C25E72" w:rsidRPr="00895D07" w:rsidRDefault="00EE415B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 w:rsidRPr="00EE415B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 w:val="27"/>
                                <w:szCs w:val="27"/>
                              </w:rPr>
                              <w:t>Representa un favor solicitado por un usuario.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9pt;margin-top:46.5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JQjf0ndAAAABwEAAA8AAAAAAAAAAAAAAAAAbQQAAGRycy9kb3ducmV2LnhtbFBLBQYAAAAABAAE&#10;APMAAAB3BQAAAAA=&#10;" filled="f" stroked="f">
                <v:textbox style="mso-fit-shape-to-text:t">
                  <w:txbxContent>
                    <w:p w14:paraId="51702B46" w14:textId="52CFDA3F" w:rsidR="00C25E72" w:rsidRPr="00895D07" w:rsidRDefault="00EE415B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 w:rsidRPr="00EE415B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 w:val="27"/>
                          <w:szCs w:val="27"/>
                        </w:rPr>
                        <w:t>Representa un favor solicitado por un usuario.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232" w:rsidRPr="00092232">
        <w:rPr>
          <w:rFonts w:cstheme="minorHAnsi"/>
          <w:b/>
          <w:color w:val="7A042E" w:themeColor="accent6" w:themeShade="BF"/>
          <w:sz w:val="32"/>
          <w:szCs w:val="32"/>
        </w:rPr>
        <w:t xml:space="preserve">CLASE </w:t>
      </w:r>
      <w:r w:rsidR="00483028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FAVOR</w:t>
      </w:r>
    </w:p>
    <w:tbl>
      <w:tblPr>
        <w:tblStyle w:val="Tablaconcuadrcula4-nfasis1"/>
        <w:tblpPr w:leftFromText="141" w:rightFromText="141" w:vertAnchor="page" w:horzAnchor="margin" w:tblpY="5206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AC2494" w14:paraId="0CAA2C6C" w14:textId="77777777" w:rsidTr="00AC2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14A82D22" w14:textId="77777777" w:rsidR="00AC2494" w:rsidRPr="0061520A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12D83D09" w14:textId="77777777" w:rsidR="00AC2494" w:rsidRPr="0061520A" w:rsidRDefault="00AC2494" w:rsidP="00AC2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Favor</w:t>
            </w:r>
          </w:p>
        </w:tc>
      </w:tr>
      <w:tr w:rsidR="00AC2494" w14:paraId="754D7F32" w14:textId="77777777" w:rsidTr="00AC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7776D228" w14:textId="77777777" w:rsidR="00AC2494" w:rsidRPr="0061520A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24694374" w14:textId="77777777" w:rsidR="00AC2494" w:rsidRPr="0061520A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AC2494" w14:paraId="065B04FC" w14:textId="77777777" w:rsidTr="00AC249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39159B00" w14:textId="77777777" w:rsidR="00AC2494" w:rsidRPr="0061520A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0CE80FF7" w14:textId="77777777" w:rsidR="00AC2494" w:rsidRPr="0061520A" w:rsidRDefault="00AC2494" w:rsidP="00AC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3DB93CB7" w14:textId="77777777" w:rsidR="00AC2494" w:rsidRPr="0061520A" w:rsidRDefault="00AC2494" w:rsidP="00AC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AC2494" w14:paraId="7C7A61D4" w14:textId="77777777" w:rsidTr="00AC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CDAFC7A" w14:textId="77777777" w:rsidR="00AC2494" w:rsidRPr="0061520A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creator</w:t>
            </w:r>
            <w:proofErr w:type="spellEnd"/>
          </w:p>
        </w:tc>
        <w:tc>
          <w:tcPr>
            <w:tcW w:w="4820" w:type="dxa"/>
            <w:vAlign w:val="center"/>
          </w:tcPr>
          <w:p w14:paraId="2814D8B8" w14:textId="77777777" w:rsidR="00AC2494" w:rsidRPr="0061520A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Usuario que ha creado el favor</w:t>
            </w:r>
          </w:p>
        </w:tc>
        <w:tc>
          <w:tcPr>
            <w:tcW w:w="2792" w:type="dxa"/>
            <w:vAlign w:val="center"/>
          </w:tcPr>
          <w:p w14:paraId="42CAE32F" w14:textId="77777777" w:rsidR="00AC2494" w:rsidRPr="0061520A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  <w:proofErr w:type="spellEnd"/>
          </w:p>
        </w:tc>
      </w:tr>
      <w:tr w:rsidR="00AC2494" w14:paraId="57603EA6" w14:textId="77777777" w:rsidTr="00AC249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E080776" w14:textId="77777777" w:rsidR="00AC2494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bounty</w:t>
            </w:r>
            <w:proofErr w:type="spellEnd"/>
          </w:p>
        </w:tc>
        <w:tc>
          <w:tcPr>
            <w:tcW w:w="4820" w:type="dxa"/>
            <w:vAlign w:val="center"/>
          </w:tcPr>
          <w:p w14:paraId="1513270A" w14:textId="77777777" w:rsidR="00AC2494" w:rsidRDefault="00AC2494" w:rsidP="00AC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Recompensa recibida por completarlo</w:t>
            </w:r>
          </w:p>
        </w:tc>
        <w:tc>
          <w:tcPr>
            <w:tcW w:w="2792" w:type="dxa"/>
            <w:vAlign w:val="center"/>
          </w:tcPr>
          <w:p w14:paraId="1ACD7723" w14:textId="77777777" w:rsidR="00AC2494" w:rsidRPr="0061520A" w:rsidRDefault="00AC2494" w:rsidP="00AC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AC2494" w14:paraId="070BEFC2" w14:textId="77777777" w:rsidTr="00AC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22504458" w14:textId="77777777" w:rsidR="00AC2494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4820" w:type="dxa"/>
            <w:vAlign w:val="center"/>
          </w:tcPr>
          <w:p w14:paraId="7C5A95DE" w14:textId="77777777" w:rsidR="00AC2494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Título del favor</w:t>
            </w:r>
          </w:p>
        </w:tc>
        <w:tc>
          <w:tcPr>
            <w:tcW w:w="2792" w:type="dxa"/>
            <w:vAlign w:val="center"/>
          </w:tcPr>
          <w:p w14:paraId="3A3464CD" w14:textId="77777777" w:rsidR="00AC2494" w:rsidRPr="0061520A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AC2494" w14:paraId="5FE2665F" w14:textId="77777777" w:rsidTr="00AC249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FF98C70" w14:textId="77777777" w:rsidR="00AC2494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4820" w:type="dxa"/>
            <w:vAlign w:val="center"/>
          </w:tcPr>
          <w:p w14:paraId="538D8FE9" w14:textId="77777777" w:rsidR="00AC2494" w:rsidRDefault="00AC2494" w:rsidP="00AC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Descripción del favor</w:t>
            </w:r>
          </w:p>
        </w:tc>
        <w:tc>
          <w:tcPr>
            <w:tcW w:w="2792" w:type="dxa"/>
            <w:vAlign w:val="center"/>
          </w:tcPr>
          <w:p w14:paraId="78D6B4C8" w14:textId="77777777" w:rsidR="00AC2494" w:rsidRPr="0061520A" w:rsidRDefault="00AC2494" w:rsidP="00AC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AC2494" w14:paraId="75621A92" w14:textId="77777777" w:rsidTr="00AC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B7E4553" w14:textId="77777777" w:rsidR="00AC2494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4820" w:type="dxa"/>
            <w:vAlign w:val="center"/>
          </w:tcPr>
          <w:p w14:paraId="06362978" w14:textId="77777777" w:rsidR="00AC2494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Posición del favor</w:t>
            </w:r>
          </w:p>
        </w:tc>
        <w:tc>
          <w:tcPr>
            <w:tcW w:w="2792" w:type="dxa"/>
            <w:vAlign w:val="center"/>
          </w:tcPr>
          <w:p w14:paraId="66E1896D" w14:textId="77777777" w:rsidR="00AC2494" w:rsidRPr="0061520A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Location</w:t>
            </w:r>
            <w:proofErr w:type="spellEnd"/>
          </w:p>
        </w:tc>
      </w:tr>
      <w:tr w:rsidR="00AC2494" w14:paraId="40B88ED8" w14:textId="77777777" w:rsidTr="00AC249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4FA25C88" w14:textId="77777777" w:rsidR="00AC2494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dueTime</w:t>
            </w:r>
            <w:proofErr w:type="spellEnd"/>
          </w:p>
        </w:tc>
        <w:tc>
          <w:tcPr>
            <w:tcW w:w="4820" w:type="dxa"/>
            <w:vAlign w:val="center"/>
          </w:tcPr>
          <w:p w14:paraId="22C4B33C" w14:textId="77777777" w:rsidR="00AC2494" w:rsidRDefault="00AC2494" w:rsidP="00AC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Tiempo máximo para completar el favor</w:t>
            </w:r>
          </w:p>
        </w:tc>
        <w:tc>
          <w:tcPr>
            <w:tcW w:w="2792" w:type="dxa"/>
            <w:vAlign w:val="center"/>
          </w:tcPr>
          <w:p w14:paraId="6F1CD8DD" w14:textId="77777777" w:rsidR="00AC2494" w:rsidRDefault="00AC2494" w:rsidP="00AC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AC2494" w14:paraId="60EA0D51" w14:textId="77777777" w:rsidTr="00AC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034CD85A" w14:textId="77777777" w:rsidR="00AC2494" w:rsidRPr="0061520A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3614AD0B" w14:textId="77777777" w:rsidR="00AC2494" w:rsidRPr="0061520A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523F4940" w14:textId="77777777" w:rsidR="00AC2494" w:rsidRPr="0061520A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AC2494" w14:paraId="5E7E44DD" w14:textId="77777777" w:rsidTr="00AC2494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E0DB9F1" w14:textId="77777777" w:rsidR="00AC2494" w:rsidRPr="0061520A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anunciar</w:t>
            </w:r>
          </w:p>
        </w:tc>
        <w:tc>
          <w:tcPr>
            <w:tcW w:w="4820" w:type="dxa"/>
            <w:vAlign w:val="center"/>
          </w:tcPr>
          <w:p w14:paraId="3FA2FA0A" w14:textId="77777777" w:rsidR="00AC2494" w:rsidRPr="0061520A" w:rsidRDefault="00AC2494" w:rsidP="00AC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El favor es anunciado por una empresa</w:t>
            </w:r>
          </w:p>
        </w:tc>
        <w:tc>
          <w:tcPr>
            <w:tcW w:w="2792" w:type="dxa"/>
            <w:vAlign w:val="center"/>
          </w:tcPr>
          <w:p w14:paraId="6A5F20E8" w14:textId="77777777" w:rsidR="00AC2494" w:rsidRPr="0061520A" w:rsidRDefault="00AC2494" w:rsidP="00AC2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EnterpriseUser</w:t>
            </w:r>
            <w:proofErr w:type="spellEnd"/>
          </w:p>
        </w:tc>
      </w:tr>
      <w:tr w:rsidR="00AC2494" w14:paraId="204F365E" w14:textId="77777777" w:rsidTr="00AC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2D24B14C" w14:textId="77777777" w:rsidR="00AC2494" w:rsidRDefault="00AC2494" w:rsidP="00AC2494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completar</w:t>
            </w:r>
          </w:p>
        </w:tc>
        <w:tc>
          <w:tcPr>
            <w:tcW w:w="4820" w:type="dxa"/>
            <w:vAlign w:val="center"/>
          </w:tcPr>
          <w:p w14:paraId="73B2705F" w14:textId="77777777" w:rsidR="00AC2494" w:rsidRDefault="00AC2494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El favor es completado por un usuario</w:t>
            </w:r>
          </w:p>
        </w:tc>
        <w:tc>
          <w:tcPr>
            <w:tcW w:w="2792" w:type="dxa"/>
            <w:vAlign w:val="center"/>
          </w:tcPr>
          <w:p w14:paraId="1F8DDC75" w14:textId="110B2DEE" w:rsidR="00AC2494" w:rsidRDefault="00B23182" w:rsidP="00AC24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Common</w:t>
            </w:r>
            <w:bookmarkStart w:id="0" w:name="_GoBack"/>
            <w:bookmarkEnd w:id="0"/>
            <w:r w:rsidR="00AC2494"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User</w:t>
            </w:r>
            <w:proofErr w:type="spellEnd"/>
          </w:p>
        </w:tc>
      </w:tr>
    </w:tbl>
    <w:p w14:paraId="3886512C" w14:textId="4895E524" w:rsidR="00F14653" w:rsidRDefault="00F14653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39845F0F" w14:textId="77777777" w:rsidR="008F2B5B" w:rsidRDefault="008F2B5B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00A309E0" w14:textId="77777777" w:rsidR="00F14653" w:rsidRPr="00092232" w:rsidRDefault="00F14653" w:rsidP="00092232">
      <w:pPr>
        <w:spacing w:line="360" w:lineRule="auto"/>
        <w:jc w:val="center"/>
        <w:rPr>
          <w:rFonts w:cstheme="minorHAnsi"/>
          <w:bCs/>
          <w:color w:val="auto"/>
          <w:sz w:val="24"/>
          <w:szCs w:val="24"/>
        </w:rPr>
      </w:pPr>
    </w:p>
    <w:sectPr w:rsidR="00F14653" w:rsidRPr="00092232" w:rsidSect="006D3A1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TableInsertRowBel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79BBB" w14:textId="77777777" w:rsidR="0083156B" w:rsidRDefault="0083156B" w:rsidP="004B7E44">
      <w:r>
        <w:separator/>
      </w:r>
    </w:p>
  </w:endnote>
  <w:endnote w:type="continuationSeparator" w:id="0">
    <w:p w14:paraId="23ADE3C5" w14:textId="77777777" w:rsidR="0083156B" w:rsidRDefault="0083156B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7AA0B" w14:textId="77777777" w:rsidR="0083156B" w:rsidRDefault="0083156B" w:rsidP="004B7E44">
      <w:r>
        <w:separator/>
      </w:r>
    </w:p>
  </w:footnote>
  <w:footnote w:type="continuationSeparator" w:id="0">
    <w:p w14:paraId="7C4C7D5D" w14:textId="77777777" w:rsidR="0083156B" w:rsidRDefault="0083156B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97A"/>
    <w:multiLevelType w:val="hybridMultilevel"/>
    <w:tmpl w:val="9A4A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101E0"/>
    <w:rsid w:val="00020478"/>
    <w:rsid w:val="00022B44"/>
    <w:rsid w:val="000248B7"/>
    <w:rsid w:val="00075184"/>
    <w:rsid w:val="0008634A"/>
    <w:rsid w:val="00092232"/>
    <w:rsid w:val="0009366A"/>
    <w:rsid w:val="000A3418"/>
    <w:rsid w:val="000B0255"/>
    <w:rsid w:val="000B10C9"/>
    <w:rsid w:val="000B3EDB"/>
    <w:rsid w:val="000C0F42"/>
    <w:rsid w:val="000C444E"/>
    <w:rsid w:val="000D5922"/>
    <w:rsid w:val="000D627D"/>
    <w:rsid w:val="000F5343"/>
    <w:rsid w:val="000F7AF1"/>
    <w:rsid w:val="00102335"/>
    <w:rsid w:val="00110DF6"/>
    <w:rsid w:val="00121C97"/>
    <w:rsid w:val="0012525C"/>
    <w:rsid w:val="001279F7"/>
    <w:rsid w:val="001354B9"/>
    <w:rsid w:val="001357BF"/>
    <w:rsid w:val="00142D91"/>
    <w:rsid w:val="001454D1"/>
    <w:rsid w:val="00162A44"/>
    <w:rsid w:val="00164DED"/>
    <w:rsid w:val="00173A7B"/>
    <w:rsid w:val="00175AF2"/>
    <w:rsid w:val="001A2A1A"/>
    <w:rsid w:val="002004AE"/>
    <w:rsid w:val="002239A1"/>
    <w:rsid w:val="00224CE1"/>
    <w:rsid w:val="00237CC3"/>
    <w:rsid w:val="00245CAA"/>
    <w:rsid w:val="00246509"/>
    <w:rsid w:val="00250515"/>
    <w:rsid w:val="002521F6"/>
    <w:rsid w:val="002574E6"/>
    <w:rsid w:val="002804B2"/>
    <w:rsid w:val="00281B96"/>
    <w:rsid w:val="00283B9C"/>
    <w:rsid w:val="002858E7"/>
    <w:rsid w:val="00293B83"/>
    <w:rsid w:val="0029526A"/>
    <w:rsid w:val="002D1AEB"/>
    <w:rsid w:val="002D4402"/>
    <w:rsid w:val="002E79AE"/>
    <w:rsid w:val="002F08A4"/>
    <w:rsid w:val="00302EBB"/>
    <w:rsid w:val="00304E56"/>
    <w:rsid w:val="003105F7"/>
    <w:rsid w:val="0031294A"/>
    <w:rsid w:val="003236E9"/>
    <w:rsid w:val="00327773"/>
    <w:rsid w:val="00332B6C"/>
    <w:rsid w:val="00335FE5"/>
    <w:rsid w:val="00337617"/>
    <w:rsid w:val="0034479D"/>
    <w:rsid w:val="00362D1E"/>
    <w:rsid w:val="00364697"/>
    <w:rsid w:val="003A45C9"/>
    <w:rsid w:val="003B2611"/>
    <w:rsid w:val="003B66B6"/>
    <w:rsid w:val="003C5BC9"/>
    <w:rsid w:val="003D0398"/>
    <w:rsid w:val="003D1AA1"/>
    <w:rsid w:val="003E5520"/>
    <w:rsid w:val="003E6C0E"/>
    <w:rsid w:val="003F5C9E"/>
    <w:rsid w:val="003F6AA4"/>
    <w:rsid w:val="0040014B"/>
    <w:rsid w:val="00404147"/>
    <w:rsid w:val="00414085"/>
    <w:rsid w:val="004218A4"/>
    <w:rsid w:val="00421E5C"/>
    <w:rsid w:val="004309E3"/>
    <w:rsid w:val="00435FB7"/>
    <w:rsid w:val="00451A3F"/>
    <w:rsid w:val="00456955"/>
    <w:rsid w:val="00474903"/>
    <w:rsid w:val="00483028"/>
    <w:rsid w:val="00485029"/>
    <w:rsid w:val="004A3C23"/>
    <w:rsid w:val="004B170C"/>
    <w:rsid w:val="004B7E44"/>
    <w:rsid w:val="004C3D00"/>
    <w:rsid w:val="004D5252"/>
    <w:rsid w:val="004E01E3"/>
    <w:rsid w:val="004F15ED"/>
    <w:rsid w:val="004F2B86"/>
    <w:rsid w:val="004F2E36"/>
    <w:rsid w:val="004F443B"/>
    <w:rsid w:val="004F5CC6"/>
    <w:rsid w:val="00510A7B"/>
    <w:rsid w:val="005168E3"/>
    <w:rsid w:val="00531259"/>
    <w:rsid w:val="00536EFD"/>
    <w:rsid w:val="00547DE4"/>
    <w:rsid w:val="005508B7"/>
    <w:rsid w:val="0056208B"/>
    <w:rsid w:val="005851F4"/>
    <w:rsid w:val="00594DC4"/>
    <w:rsid w:val="005A718F"/>
    <w:rsid w:val="005B0A80"/>
    <w:rsid w:val="005B1EA1"/>
    <w:rsid w:val="005C1300"/>
    <w:rsid w:val="005D7861"/>
    <w:rsid w:val="0061520A"/>
    <w:rsid w:val="0062142E"/>
    <w:rsid w:val="00623783"/>
    <w:rsid w:val="00625ED3"/>
    <w:rsid w:val="00630494"/>
    <w:rsid w:val="00634356"/>
    <w:rsid w:val="00647FE1"/>
    <w:rsid w:val="00655F5A"/>
    <w:rsid w:val="00663ACE"/>
    <w:rsid w:val="0067190B"/>
    <w:rsid w:val="006758B1"/>
    <w:rsid w:val="00683CDC"/>
    <w:rsid w:val="0068652A"/>
    <w:rsid w:val="00687DF6"/>
    <w:rsid w:val="00691E9D"/>
    <w:rsid w:val="006967B3"/>
    <w:rsid w:val="006A14E8"/>
    <w:rsid w:val="006A3CE7"/>
    <w:rsid w:val="006A5643"/>
    <w:rsid w:val="006A6324"/>
    <w:rsid w:val="006A69E0"/>
    <w:rsid w:val="006A74B1"/>
    <w:rsid w:val="006C4A91"/>
    <w:rsid w:val="006C4C9E"/>
    <w:rsid w:val="006C4D6C"/>
    <w:rsid w:val="006D03EE"/>
    <w:rsid w:val="006D0813"/>
    <w:rsid w:val="006D3A18"/>
    <w:rsid w:val="006D5166"/>
    <w:rsid w:val="006D5D8A"/>
    <w:rsid w:val="006E654D"/>
    <w:rsid w:val="006E6C1A"/>
    <w:rsid w:val="006F23B9"/>
    <w:rsid w:val="006F30B9"/>
    <w:rsid w:val="00721D94"/>
    <w:rsid w:val="00730111"/>
    <w:rsid w:val="00740A7D"/>
    <w:rsid w:val="00741606"/>
    <w:rsid w:val="007516CF"/>
    <w:rsid w:val="00761358"/>
    <w:rsid w:val="00762BDE"/>
    <w:rsid w:val="00781330"/>
    <w:rsid w:val="00786D74"/>
    <w:rsid w:val="007955A3"/>
    <w:rsid w:val="007958DA"/>
    <w:rsid w:val="007A6CC9"/>
    <w:rsid w:val="007C6CCE"/>
    <w:rsid w:val="007E0C8E"/>
    <w:rsid w:val="007F08C6"/>
    <w:rsid w:val="0080149E"/>
    <w:rsid w:val="008030A5"/>
    <w:rsid w:val="008032E9"/>
    <w:rsid w:val="00815736"/>
    <w:rsid w:val="0082254C"/>
    <w:rsid w:val="0083156B"/>
    <w:rsid w:val="008331EA"/>
    <w:rsid w:val="008676D8"/>
    <w:rsid w:val="008917E9"/>
    <w:rsid w:val="008930A7"/>
    <w:rsid w:val="008945D1"/>
    <w:rsid w:val="00895D07"/>
    <w:rsid w:val="0089795F"/>
    <w:rsid w:val="008A5176"/>
    <w:rsid w:val="008B33BC"/>
    <w:rsid w:val="008B5042"/>
    <w:rsid w:val="008C15CC"/>
    <w:rsid w:val="008C7D55"/>
    <w:rsid w:val="008D41FC"/>
    <w:rsid w:val="008D72FA"/>
    <w:rsid w:val="008E24C8"/>
    <w:rsid w:val="008F2B5B"/>
    <w:rsid w:val="00903F7B"/>
    <w:rsid w:val="009120E9"/>
    <w:rsid w:val="00920670"/>
    <w:rsid w:val="00945900"/>
    <w:rsid w:val="009479D7"/>
    <w:rsid w:val="009529DA"/>
    <w:rsid w:val="0095691D"/>
    <w:rsid w:val="00993656"/>
    <w:rsid w:val="009A4C0A"/>
    <w:rsid w:val="009C396C"/>
    <w:rsid w:val="009C5B14"/>
    <w:rsid w:val="009E7114"/>
    <w:rsid w:val="009F528E"/>
    <w:rsid w:val="009F6927"/>
    <w:rsid w:val="00A00787"/>
    <w:rsid w:val="00A057FB"/>
    <w:rsid w:val="00A13450"/>
    <w:rsid w:val="00A1496B"/>
    <w:rsid w:val="00A158E8"/>
    <w:rsid w:val="00A307FD"/>
    <w:rsid w:val="00A30A07"/>
    <w:rsid w:val="00A35E54"/>
    <w:rsid w:val="00A42C17"/>
    <w:rsid w:val="00A57B79"/>
    <w:rsid w:val="00A91458"/>
    <w:rsid w:val="00A9787E"/>
    <w:rsid w:val="00AA3806"/>
    <w:rsid w:val="00AA4B91"/>
    <w:rsid w:val="00AB51AB"/>
    <w:rsid w:val="00AB5BE7"/>
    <w:rsid w:val="00AB6141"/>
    <w:rsid w:val="00AC2494"/>
    <w:rsid w:val="00AC6654"/>
    <w:rsid w:val="00AF647F"/>
    <w:rsid w:val="00B23182"/>
    <w:rsid w:val="00B324F1"/>
    <w:rsid w:val="00B56ECF"/>
    <w:rsid w:val="00B572B4"/>
    <w:rsid w:val="00B87F0E"/>
    <w:rsid w:val="00BB3DCC"/>
    <w:rsid w:val="00BC694F"/>
    <w:rsid w:val="00BD09A6"/>
    <w:rsid w:val="00BE5F53"/>
    <w:rsid w:val="00BF0AFA"/>
    <w:rsid w:val="00BF69FB"/>
    <w:rsid w:val="00C07FBF"/>
    <w:rsid w:val="00C14E1D"/>
    <w:rsid w:val="00C168CD"/>
    <w:rsid w:val="00C24EE1"/>
    <w:rsid w:val="00C25CCF"/>
    <w:rsid w:val="00C25E72"/>
    <w:rsid w:val="00C33972"/>
    <w:rsid w:val="00C558CE"/>
    <w:rsid w:val="00C967F9"/>
    <w:rsid w:val="00CA7A66"/>
    <w:rsid w:val="00CD1668"/>
    <w:rsid w:val="00CD5726"/>
    <w:rsid w:val="00CD6954"/>
    <w:rsid w:val="00CE3C6C"/>
    <w:rsid w:val="00D07EAD"/>
    <w:rsid w:val="00D11DE1"/>
    <w:rsid w:val="00D25244"/>
    <w:rsid w:val="00D26146"/>
    <w:rsid w:val="00D2752A"/>
    <w:rsid w:val="00D4079D"/>
    <w:rsid w:val="00D43B1C"/>
    <w:rsid w:val="00D60D09"/>
    <w:rsid w:val="00D63D67"/>
    <w:rsid w:val="00D70C19"/>
    <w:rsid w:val="00D81602"/>
    <w:rsid w:val="00DB26A7"/>
    <w:rsid w:val="00DC5124"/>
    <w:rsid w:val="00DC6819"/>
    <w:rsid w:val="00DD7434"/>
    <w:rsid w:val="00DE1E2D"/>
    <w:rsid w:val="00DE313B"/>
    <w:rsid w:val="00DE63B3"/>
    <w:rsid w:val="00DF30B5"/>
    <w:rsid w:val="00DF5322"/>
    <w:rsid w:val="00E02F10"/>
    <w:rsid w:val="00E07CCA"/>
    <w:rsid w:val="00E325BC"/>
    <w:rsid w:val="00E42925"/>
    <w:rsid w:val="00E54062"/>
    <w:rsid w:val="00E5595A"/>
    <w:rsid w:val="00E5640A"/>
    <w:rsid w:val="00E665CE"/>
    <w:rsid w:val="00E76C00"/>
    <w:rsid w:val="00E76CAD"/>
    <w:rsid w:val="00E8105C"/>
    <w:rsid w:val="00E82C1B"/>
    <w:rsid w:val="00E94B5F"/>
    <w:rsid w:val="00EB125D"/>
    <w:rsid w:val="00EC1609"/>
    <w:rsid w:val="00EC4A1A"/>
    <w:rsid w:val="00ED3D2A"/>
    <w:rsid w:val="00EE06AD"/>
    <w:rsid w:val="00EE230B"/>
    <w:rsid w:val="00EE415B"/>
    <w:rsid w:val="00EF0C7E"/>
    <w:rsid w:val="00EF1687"/>
    <w:rsid w:val="00F05CAA"/>
    <w:rsid w:val="00F14653"/>
    <w:rsid w:val="00F2564F"/>
    <w:rsid w:val="00F5593A"/>
    <w:rsid w:val="00F627E6"/>
    <w:rsid w:val="00F64FAB"/>
    <w:rsid w:val="00F66AA9"/>
    <w:rsid w:val="00F66EBD"/>
    <w:rsid w:val="00F81192"/>
    <w:rsid w:val="00F874C8"/>
    <w:rsid w:val="00F91408"/>
    <w:rsid w:val="00F932DD"/>
    <w:rsid w:val="00FE0C6E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C6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  <w:style w:type="table" w:styleId="Tablaconcuadrcula4-nfasis1">
    <w:name w:val="Grid Table 4 Accent 1"/>
    <w:basedOn w:val="Tablanormal"/>
    <w:uiPriority w:val="49"/>
    <w:rsid w:val="00762BDE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  <w:insideV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  <w:insideV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93C8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C4A9A-651A-4DE3-9E93-3A6779DF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637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242</cp:revision>
  <cp:lastPrinted>2019-11-28T21:37:00Z</cp:lastPrinted>
  <dcterms:created xsi:type="dcterms:W3CDTF">2019-11-16T11:41:00Z</dcterms:created>
  <dcterms:modified xsi:type="dcterms:W3CDTF">2019-12-04T19:32:00Z</dcterms:modified>
</cp:coreProperties>
</file>