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37B64BE2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5548193A" w:rsidR="00C25E72" w:rsidRPr="00895D07" w:rsidRDefault="00B56ECF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B56ECF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Es una fila de datos devuelta por una consulta a una base de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5548193A" w:rsidR="00C25E72" w:rsidRPr="00895D07" w:rsidRDefault="00B56ECF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B56ECF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Es una fila de datos devuelta por una consulta a una base de datos.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075184" w:rsidRPr="00092232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DATA</w:t>
      </w:r>
      <w:r w:rsidR="00DD7434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 xml:space="preserve"> </w:t>
      </w:r>
      <w:r w:rsidR="00993656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ROW</w:t>
      </w:r>
    </w:p>
    <w:tbl>
      <w:tblPr>
        <w:tblStyle w:val="Tablaconcuadrcula4-nfasis1"/>
        <w:tblpPr w:leftFromText="141" w:rightFromText="141" w:vertAnchor="page" w:horzAnchor="margin" w:tblpY="5274"/>
        <w:tblW w:w="10207" w:type="dxa"/>
        <w:tblLook w:val="04A0" w:firstRow="1" w:lastRow="0" w:firstColumn="1" w:lastColumn="0" w:noHBand="0" w:noVBand="1"/>
      </w:tblPr>
      <w:tblGrid>
        <w:gridCol w:w="2702"/>
        <w:gridCol w:w="4732"/>
        <w:gridCol w:w="2773"/>
      </w:tblGrid>
      <w:tr w:rsidR="00B56ECF" w14:paraId="28154BD5" w14:textId="77777777" w:rsidTr="00B56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4" w:type="dxa"/>
            <w:gridSpan w:val="2"/>
            <w:vAlign w:val="center"/>
          </w:tcPr>
          <w:p w14:paraId="19CD08D3" w14:textId="77777777" w:rsidR="00B56ECF" w:rsidRPr="0061520A" w:rsidRDefault="00B56ECF" w:rsidP="00B56ECF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73" w:type="dxa"/>
            <w:shd w:val="clear" w:color="auto" w:fill="F73A7D" w:themeFill="accent1" w:themeFillTint="99"/>
            <w:vAlign w:val="center"/>
          </w:tcPr>
          <w:p w14:paraId="69D83FD2" w14:textId="77777777" w:rsidR="00B56ECF" w:rsidRPr="0061520A" w:rsidRDefault="00B56ECF" w:rsidP="00B56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sz w:val="24"/>
                <w:szCs w:val="24"/>
              </w:rPr>
              <w:t>DataRow</w:t>
            </w:r>
            <w:proofErr w:type="spellEnd"/>
          </w:p>
        </w:tc>
      </w:tr>
      <w:tr w:rsidR="00B56ECF" w14:paraId="6D9EFAAE" w14:textId="77777777" w:rsidTr="00B5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4" w:type="dxa"/>
            <w:gridSpan w:val="2"/>
            <w:vAlign w:val="center"/>
          </w:tcPr>
          <w:p w14:paraId="540AFD79" w14:textId="77777777" w:rsidR="00B56ECF" w:rsidRPr="0061520A" w:rsidRDefault="00B56ECF" w:rsidP="00B56ECF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73" w:type="dxa"/>
            <w:vAlign w:val="center"/>
          </w:tcPr>
          <w:p w14:paraId="44AAF5A8" w14:textId="77777777" w:rsidR="00B56ECF" w:rsidRPr="0061520A" w:rsidRDefault="00B56ECF" w:rsidP="00B5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B56ECF" w14:paraId="3CAD3798" w14:textId="77777777" w:rsidTr="00B56ECF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shd w:val="clear" w:color="auto" w:fill="7A042E" w:themeFill="accent6" w:themeFillShade="BF"/>
            <w:vAlign w:val="center"/>
          </w:tcPr>
          <w:p w14:paraId="0703DE73" w14:textId="77777777" w:rsidR="00B56ECF" w:rsidRPr="0061520A" w:rsidRDefault="00B56ECF" w:rsidP="00B56ECF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732" w:type="dxa"/>
            <w:shd w:val="clear" w:color="auto" w:fill="7A042E" w:themeFill="accent6" w:themeFillShade="BF"/>
            <w:vAlign w:val="center"/>
          </w:tcPr>
          <w:p w14:paraId="3A79915C" w14:textId="77777777" w:rsidR="00B56ECF" w:rsidRPr="0061520A" w:rsidRDefault="00B56ECF" w:rsidP="00B5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73" w:type="dxa"/>
            <w:shd w:val="clear" w:color="auto" w:fill="7A042E" w:themeFill="accent6" w:themeFillShade="BF"/>
            <w:vAlign w:val="center"/>
          </w:tcPr>
          <w:p w14:paraId="64CA3702" w14:textId="77777777" w:rsidR="00B56ECF" w:rsidRPr="0061520A" w:rsidRDefault="00B56ECF" w:rsidP="00B5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B56ECF" w14:paraId="01856391" w14:textId="77777777" w:rsidTr="00B5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center"/>
          </w:tcPr>
          <w:p w14:paraId="5C3AA353" w14:textId="77777777" w:rsidR="00B56ECF" w:rsidRPr="0061520A" w:rsidRDefault="00B56ECF" w:rsidP="00B56ECF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dataList</w:t>
            </w:r>
            <w:proofErr w:type="spellEnd"/>
          </w:p>
        </w:tc>
        <w:tc>
          <w:tcPr>
            <w:tcW w:w="4732" w:type="dxa"/>
            <w:vAlign w:val="center"/>
          </w:tcPr>
          <w:p w14:paraId="50989093" w14:textId="77777777" w:rsidR="00B56ECF" w:rsidRPr="0061520A" w:rsidRDefault="00B56ECF" w:rsidP="00B5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Lista de datos de la fila</w:t>
            </w:r>
          </w:p>
        </w:tc>
        <w:tc>
          <w:tcPr>
            <w:tcW w:w="2773" w:type="dxa"/>
            <w:vAlign w:val="center"/>
          </w:tcPr>
          <w:p w14:paraId="07EF470D" w14:textId="77777777" w:rsidR="00B56ECF" w:rsidRPr="0061520A" w:rsidRDefault="00B56ECF" w:rsidP="00B5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</w:t>
            </w:r>
          </w:p>
        </w:tc>
      </w:tr>
      <w:tr w:rsidR="00B56ECF" w14:paraId="6215AD21" w14:textId="77777777" w:rsidTr="00B56ECF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shd w:val="clear" w:color="auto" w:fill="7A042E" w:themeFill="accent6" w:themeFillShade="BF"/>
            <w:vAlign w:val="center"/>
          </w:tcPr>
          <w:p w14:paraId="75495ABC" w14:textId="77777777" w:rsidR="00B56ECF" w:rsidRPr="0061520A" w:rsidRDefault="00B56ECF" w:rsidP="00B56ECF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732" w:type="dxa"/>
            <w:shd w:val="clear" w:color="auto" w:fill="7A042E" w:themeFill="accent6" w:themeFillShade="BF"/>
            <w:vAlign w:val="center"/>
          </w:tcPr>
          <w:p w14:paraId="1A2ACCD2" w14:textId="77777777" w:rsidR="00B56ECF" w:rsidRPr="0061520A" w:rsidRDefault="00B56ECF" w:rsidP="00B5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73" w:type="dxa"/>
            <w:shd w:val="clear" w:color="auto" w:fill="7A042E" w:themeFill="accent6" w:themeFillShade="BF"/>
            <w:vAlign w:val="center"/>
          </w:tcPr>
          <w:p w14:paraId="7700504E" w14:textId="77777777" w:rsidR="00B56ECF" w:rsidRPr="0061520A" w:rsidRDefault="00B56ECF" w:rsidP="00B5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B56ECF" w14:paraId="0619E08A" w14:textId="77777777" w:rsidTr="00B56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center"/>
          </w:tcPr>
          <w:p w14:paraId="749FC14C" w14:textId="77777777" w:rsidR="00B56ECF" w:rsidRPr="0061520A" w:rsidRDefault="00B56ECF" w:rsidP="00B56ECF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getColumnCount</w:t>
            </w:r>
            <w:proofErr w:type="spellEnd"/>
          </w:p>
        </w:tc>
        <w:tc>
          <w:tcPr>
            <w:tcW w:w="4732" w:type="dxa"/>
            <w:vAlign w:val="center"/>
          </w:tcPr>
          <w:p w14:paraId="2FC7798C" w14:textId="77777777" w:rsidR="00B56ECF" w:rsidRPr="0061520A" w:rsidRDefault="00B56ECF" w:rsidP="00B5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número de columnas</w:t>
            </w:r>
          </w:p>
        </w:tc>
        <w:tc>
          <w:tcPr>
            <w:tcW w:w="2773" w:type="dxa"/>
            <w:vAlign w:val="center"/>
          </w:tcPr>
          <w:p w14:paraId="128EA9EF" w14:textId="77777777" w:rsidR="00B56ECF" w:rsidRPr="0061520A" w:rsidRDefault="00B56ECF" w:rsidP="00B56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B56ECF" w14:paraId="08F75378" w14:textId="77777777" w:rsidTr="00B56ECF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center"/>
          </w:tcPr>
          <w:p w14:paraId="29C7AFC7" w14:textId="77777777" w:rsidR="00B56ECF" w:rsidRDefault="00B56ECF" w:rsidP="00B56ECF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getColumnDataAtIndex</w:t>
            </w:r>
            <w:proofErr w:type="spellEnd"/>
          </w:p>
        </w:tc>
        <w:tc>
          <w:tcPr>
            <w:tcW w:w="4732" w:type="dxa"/>
            <w:vAlign w:val="center"/>
          </w:tcPr>
          <w:p w14:paraId="6CAF2E1F" w14:textId="77777777" w:rsidR="00B56ECF" w:rsidRDefault="00B56ECF" w:rsidP="00B5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dato en el índice dado</w:t>
            </w:r>
          </w:p>
        </w:tc>
        <w:tc>
          <w:tcPr>
            <w:tcW w:w="2773" w:type="dxa"/>
            <w:vAlign w:val="center"/>
          </w:tcPr>
          <w:p w14:paraId="17894A62" w14:textId="77777777" w:rsidR="00B56ECF" w:rsidRDefault="00B56ECF" w:rsidP="00B56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</w:t>
            </w:r>
          </w:p>
        </w:tc>
      </w:tr>
    </w:tbl>
    <w:p w14:paraId="3886512C" w14:textId="4E3C76B6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  <w:bookmarkStart w:id="0" w:name="_GoBack"/>
      <w:bookmarkEnd w:id="0"/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EF7DC" w14:textId="77777777" w:rsidR="004B170C" w:rsidRDefault="004B170C" w:rsidP="004B7E44">
      <w:r>
        <w:separator/>
      </w:r>
    </w:p>
  </w:endnote>
  <w:endnote w:type="continuationSeparator" w:id="0">
    <w:p w14:paraId="69887591" w14:textId="77777777" w:rsidR="004B170C" w:rsidRDefault="004B170C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17505" w14:textId="77777777" w:rsidR="004B170C" w:rsidRDefault="004B170C" w:rsidP="004B7E44">
      <w:r>
        <w:separator/>
      </w:r>
    </w:p>
  </w:footnote>
  <w:footnote w:type="continuationSeparator" w:id="0">
    <w:p w14:paraId="062CEB34" w14:textId="77777777" w:rsidR="004B170C" w:rsidRDefault="004B170C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5029"/>
    <w:rsid w:val="004A3C23"/>
    <w:rsid w:val="004B170C"/>
    <w:rsid w:val="004B7E44"/>
    <w:rsid w:val="004D5252"/>
    <w:rsid w:val="004E01E3"/>
    <w:rsid w:val="004F15ED"/>
    <w:rsid w:val="004F2B86"/>
    <w:rsid w:val="004F2E36"/>
    <w:rsid w:val="004F443B"/>
    <w:rsid w:val="004F5CC6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29638-28ED-4930-8654-2540F1A9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637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229</cp:revision>
  <cp:lastPrinted>2019-11-28T21:37:00Z</cp:lastPrinted>
  <dcterms:created xsi:type="dcterms:W3CDTF">2019-11-16T11:41:00Z</dcterms:created>
  <dcterms:modified xsi:type="dcterms:W3CDTF">2019-11-28T22:27:00Z</dcterms:modified>
</cp:coreProperties>
</file>