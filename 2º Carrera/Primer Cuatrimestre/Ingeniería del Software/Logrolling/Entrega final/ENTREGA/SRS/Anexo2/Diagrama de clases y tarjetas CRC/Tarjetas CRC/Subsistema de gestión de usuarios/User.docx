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187555D9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36FC00EB" w:rsidR="00C25E72" w:rsidRPr="00895D07" w:rsidRDefault="008917E9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8917E9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Usuario que utiliza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36FC00EB" w:rsidR="00C25E72" w:rsidRPr="00895D07" w:rsidRDefault="008917E9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8917E9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Usuario que utiliza la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EF0C7E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USER</w:t>
      </w:r>
    </w:p>
    <w:tbl>
      <w:tblPr>
        <w:tblStyle w:val="Tablaconcuadrcula4-nfasis1"/>
        <w:tblpPr w:leftFromText="141" w:rightFromText="141" w:vertAnchor="page" w:horzAnchor="margin" w:tblpY="5292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3470EA" w14:paraId="18536562" w14:textId="77777777" w:rsidTr="0034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9F395D" w14:textId="77777777" w:rsidR="003470EA" w:rsidRPr="0061520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bookmarkStart w:id="0" w:name="_GoBack"/>
            <w:bookmarkEnd w:id="0"/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3A7D" w:themeFill="accent1" w:themeFillTint="99"/>
            <w:vAlign w:val="center"/>
          </w:tcPr>
          <w:p w14:paraId="43686E11" w14:textId="77777777" w:rsidR="003470EA" w:rsidRPr="0061520A" w:rsidRDefault="003470EA" w:rsidP="00347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User</w:t>
            </w:r>
          </w:p>
        </w:tc>
      </w:tr>
      <w:tr w:rsidR="003470EA" w14:paraId="13405107" w14:textId="77777777" w:rsidTr="0034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526526F5" w14:textId="77777777" w:rsidR="003470EA" w:rsidRPr="0061520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0D94745A" w14:textId="77777777" w:rsidR="003470EA" w:rsidRPr="0061520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3470EA" w14:paraId="5ED3651F" w14:textId="77777777" w:rsidTr="003470E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25713317" w14:textId="77777777" w:rsidR="003470EA" w:rsidRPr="0061520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2C1C004" w14:textId="77777777" w:rsidR="003470EA" w:rsidRPr="0061520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DF017F1" w14:textId="77777777" w:rsidR="003470EA" w:rsidRPr="0061520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3470EA" w14:paraId="5D1D0EA7" w14:textId="77777777" w:rsidTr="0034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EDB4EAB" w14:textId="77777777" w:rsidR="003470EA" w:rsidRPr="0061520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820" w:type="dxa"/>
            <w:vAlign w:val="center"/>
          </w:tcPr>
          <w:p w14:paraId="6E65F25A" w14:textId="77777777" w:rsidR="003470EA" w:rsidRPr="0061520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usuario</w:t>
            </w:r>
          </w:p>
        </w:tc>
        <w:tc>
          <w:tcPr>
            <w:tcW w:w="2792" w:type="dxa"/>
            <w:vAlign w:val="center"/>
          </w:tcPr>
          <w:p w14:paraId="580F46D4" w14:textId="77777777" w:rsidR="003470EA" w:rsidRPr="0061520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052C1B5A" w14:textId="77777777" w:rsidTr="003470E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EC7FC21" w14:textId="77777777" w:rsidR="003470EA" w:rsidRPr="0061520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passwordHash</w:t>
            </w:r>
          </w:p>
        </w:tc>
        <w:tc>
          <w:tcPr>
            <w:tcW w:w="4820" w:type="dxa"/>
            <w:vAlign w:val="center"/>
          </w:tcPr>
          <w:p w14:paraId="19204134" w14:textId="77777777" w:rsidR="003470EA" w:rsidRPr="0061520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Hash seguro almacenado de la contraseña</w:t>
            </w:r>
          </w:p>
        </w:tc>
        <w:tc>
          <w:tcPr>
            <w:tcW w:w="2792" w:type="dxa"/>
            <w:vAlign w:val="center"/>
          </w:tcPr>
          <w:p w14:paraId="057218BF" w14:textId="77777777" w:rsidR="003470EA" w:rsidRPr="0061520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46012D4D" w14:textId="77777777" w:rsidTr="0034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821F582" w14:textId="77777777" w:rsidR="003470E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profilePhoto</w:t>
            </w:r>
          </w:p>
        </w:tc>
        <w:tc>
          <w:tcPr>
            <w:tcW w:w="4820" w:type="dxa"/>
            <w:vAlign w:val="center"/>
          </w:tcPr>
          <w:p w14:paraId="19D43D58" w14:textId="77777777" w:rsidR="003470E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Ruta a la foto de perfil del usuario</w:t>
            </w:r>
          </w:p>
        </w:tc>
        <w:tc>
          <w:tcPr>
            <w:tcW w:w="2792" w:type="dxa"/>
            <w:vAlign w:val="center"/>
          </w:tcPr>
          <w:p w14:paraId="7E420686" w14:textId="77777777" w:rsidR="003470EA" w:rsidRPr="0061520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54DEDD36" w14:textId="77777777" w:rsidTr="003470E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633CF18" w14:textId="77777777" w:rsidR="003470E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strikeNum</w:t>
            </w:r>
          </w:p>
        </w:tc>
        <w:tc>
          <w:tcPr>
            <w:tcW w:w="4820" w:type="dxa"/>
            <w:vAlign w:val="center"/>
          </w:tcPr>
          <w:p w14:paraId="7C9CA9AD" w14:textId="77777777" w:rsidR="003470E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strikes que ha recibido</w:t>
            </w:r>
          </w:p>
        </w:tc>
        <w:tc>
          <w:tcPr>
            <w:tcW w:w="2792" w:type="dxa"/>
            <w:vAlign w:val="center"/>
          </w:tcPr>
          <w:p w14:paraId="21264983" w14:textId="77777777" w:rsidR="003470EA" w:rsidRPr="0061520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0D048314" w14:textId="77777777" w:rsidTr="0034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4D94A6B" w14:textId="77777777" w:rsidR="003470E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grollies</w:t>
            </w:r>
          </w:p>
        </w:tc>
        <w:tc>
          <w:tcPr>
            <w:tcW w:w="4820" w:type="dxa"/>
            <w:vAlign w:val="center"/>
          </w:tcPr>
          <w:p w14:paraId="1F08B0A2" w14:textId="77777777" w:rsidR="003470E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grollies que posee el usuario</w:t>
            </w:r>
          </w:p>
        </w:tc>
        <w:tc>
          <w:tcPr>
            <w:tcW w:w="2792" w:type="dxa"/>
            <w:vAlign w:val="center"/>
          </w:tcPr>
          <w:p w14:paraId="2B6CEE73" w14:textId="77777777" w:rsidR="003470EA" w:rsidRPr="0061520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34570021" w14:textId="77777777" w:rsidTr="003470E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01254CD1" w14:textId="77777777" w:rsidR="003470EA" w:rsidRPr="0061520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F00AA65" w14:textId="77777777" w:rsidR="003470EA" w:rsidRPr="0061520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2795AE93" w14:textId="77777777" w:rsidR="003470EA" w:rsidRPr="0061520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3FB4B0F1" w14:textId="77777777" w:rsidTr="0034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8ACAF19" w14:textId="77777777" w:rsidR="003470E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</w:p>
        </w:tc>
        <w:tc>
          <w:tcPr>
            <w:tcW w:w="4820" w:type="dxa"/>
            <w:vAlign w:val="center"/>
          </w:tcPr>
          <w:p w14:paraId="63C5F748" w14:textId="77777777" w:rsidR="003470E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 del usuario</w:t>
            </w:r>
          </w:p>
        </w:tc>
        <w:tc>
          <w:tcPr>
            <w:tcW w:w="2792" w:type="dxa"/>
            <w:vAlign w:val="center"/>
          </w:tcPr>
          <w:p w14:paraId="3CAC7942" w14:textId="77777777" w:rsidR="003470E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0BB75A2E" w14:textId="77777777" w:rsidTr="003470E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1F4F0D5" w14:textId="77777777" w:rsidR="003470E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changeProfilePhoto</w:t>
            </w:r>
          </w:p>
        </w:tc>
        <w:tc>
          <w:tcPr>
            <w:tcW w:w="4820" w:type="dxa"/>
            <w:vAlign w:val="center"/>
          </w:tcPr>
          <w:p w14:paraId="7CC7E8B4" w14:textId="77777777" w:rsidR="003470E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foto de perfil del usuario</w:t>
            </w:r>
          </w:p>
        </w:tc>
        <w:tc>
          <w:tcPr>
            <w:tcW w:w="2792" w:type="dxa"/>
            <w:vAlign w:val="center"/>
          </w:tcPr>
          <w:p w14:paraId="1C372C9E" w14:textId="77777777" w:rsidR="003470E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14C6F84B" w14:textId="77777777" w:rsidTr="0034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40B53B5" w14:textId="77777777" w:rsidR="003470E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block</w:t>
            </w:r>
          </w:p>
        </w:tc>
        <w:tc>
          <w:tcPr>
            <w:tcW w:w="4820" w:type="dxa"/>
            <w:vAlign w:val="center"/>
          </w:tcPr>
          <w:p w14:paraId="1196F4B0" w14:textId="77777777" w:rsidR="003470E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usuario bloquea a otro usuario</w:t>
            </w:r>
          </w:p>
        </w:tc>
        <w:tc>
          <w:tcPr>
            <w:tcW w:w="2792" w:type="dxa"/>
            <w:vAlign w:val="center"/>
          </w:tcPr>
          <w:p w14:paraId="6735C4AC" w14:textId="77777777" w:rsidR="003470EA" w:rsidRDefault="003470EA" w:rsidP="00347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470EA" w14:paraId="7F88DC93" w14:textId="77777777" w:rsidTr="003470E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03007C0" w14:textId="77777777" w:rsidR="003470EA" w:rsidRDefault="003470EA" w:rsidP="003470E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connectWithFacebook</w:t>
            </w:r>
          </w:p>
        </w:tc>
        <w:tc>
          <w:tcPr>
            <w:tcW w:w="4820" w:type="dxa"/>
            <w:vAlign w:val="center"/>
          </w:tcPr>
          <w:p w14:paraId="3DA61490" w14:textId="77777777" w:rsidR="003470E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Conecta la cuenta con Facebook</w:t>
            </w:r>
          </w:p>
        </w:tc>
        <w:tc>
          <w:tcPr>
            <w:tcW w:w="2792" w:type="dxa"/>
            <w:vAlign w:val="center"/>
          </w:tcPr>
          <w:p w14:paraId="276F9A8D" w14:textId="77777777" w:rsidR="003470EA" w:rsidRDefault="003470EA" w:rsidP="00347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77F3B" w14:textId="77777777" w:rsidR="00D36E17" w:rsidRDefault="00D36E17" w:rsidP="004B7E44">
      <w:r>
        <w:separator/>
      </w:r>
    </w:p>
  </w:endnote>
  <w:endnote w:type="continuationSeparator" w:id="0">
    <w:p w14:paraId="3101E976" w14:textId="77777777" w:rsidR="00D36E17" w:rsidRDefault="00D36E17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01AEE" w14:textId="77777777" w:rsidR="00D36E17" w:rsidRDefault="00D36E17" w:rsidP="004B7E44">
      <w:r>
        <w:separator/>
      </w:r>
    </w:p>
  </w:footnote>
  <w:footnote w:type="continuationSeparator" w:id="0">
    <w:p w14:paraId="10BD0652" w14:textId="77777777" w:rsidR="00D36E17" w:rsidRDefault="00D36E17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470EA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170C"/>
    <w:rsid w:val="004B7E44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36E17"/>
    <w:rsid w:val="00D4079D"/>
    <w:rsid w:val="00D43B1C"/>
    <w:rsid w:val="00D46111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7BCD-0BD8-4978-9038-9FC7C586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234</cp:revision>
  <cp:lastPrinted>2019-11-28T21:37:00Z</cp:lastPrinted>
  <dcterms:created xsi:type="dcterms:W3CDTF">2019-11-16T11:41:00Z</dcterms:created>
  <dcterms:modified xsi:type="dcterms:W3CDTF">2019-12-04T19:33:00Z</dcterms:modified>
</cp:coreProperties>
</file>