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6F2D8916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48B8880A" w:rsidR="00C25E72" w:rsidRPr="00895D07" w:rsidRDefault="00DB407D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DB407D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 xml:space="preserve">Premio que el usuario puede intercambiar si tiene suficientes </w:t>
                            </w:r>
                            <w:proofErr w:type="spellStart"/>
                            <w:r w:rsidRPr="00DB407D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grollies</w:t>
                            </w:r>
                            <w:proofErr w:type="spellEnd"/>
                            <w:r w:rsidRPr="00DB407D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48B8880A" w:rsidR="00C25E72" w:rsidRPr="00895D07" w:rsidRDefault="00DB407D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DB407D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 xml:space="preserve">Premio que el usuario puede intercambiar si tiene suficientes </w:t>
                      </w:r>
                      <w:proofErr w:type="spellStart"/>
                      <w:r w:rsidRPr="00DB407D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grollies</w:t>
                      </w:r>
                      <w:proofErr w:type="spellEnd"/>
                      <w:r w:rsidRPr="00DB407D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342E9A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PRIZE</w:t>
      </w:r>
    </w:p>
    <w:tbl>
      <w:tblPr>
        <w:tblStyle w:val="Tablaconcuadrcula4-nfasis1"/>
        <w:tblpPr w:leftFromText="141" w:rightFromText="141" w:vertAnchor="page" w:horzAnchor="margin" w:tblpY="513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02FC9" w14:paraId="5F22CD0C" w14:textId="77777777" w:rsidTr="0070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A8D51F2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3A8D7087" w14:textId="77777777" w:rsidR="00702FC9" w:rsidRPr="0061520A" w:rsidRDefault="00702FC9" w:rsidP="00702F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Prize</w:t>
            </w:r>
            <w:proofErr w:type="spellEnd"/>
          </w:p>
        </w:tc>
      </w:tr>
      <w:tr w:rsidR="00702FC9" w14:paraId="216FCA1E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552135AD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6151266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02FC9" w14:paraId="7E8502C4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8A9AC80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04B8EE8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6DB61D0A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02FC9" w14:paraId="55DD0B57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FC80446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820" w:type="dxa"/>
            <w:vAlign w:val="center"/>
          </w:tcPr>
          <w:p w14:paraId="4758E0FF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premio</w:t>
            </w:r>
          </w:p>
        </w:tc>
        <w:tc>
          <w:tcPr>
            <w:tcW w:w="2792" w:type="dxa"/>
            <w:vAlign w:val="center"/>
          </w:tcPr>
          <w:p w14:paraId="37BC823C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4D019EC7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C08F6C1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820" w:type="dxa"/>
            <w:vAlign w:val="center"/>
          </w:tcPr>
          <w:p w14:paraId="1EEEFE0A" w14:textId="77777777" w:rsidR="00702FC9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premio</w:t>
            </w:r>
          </w:p>
        </w:tc>
        <w:tc>
          <w:tcPr>
            <w:tcW w:w="2792" w:type="dxa"/>
            <w:vAlign w:val="center"/>
          </w:tcPr>
          <w:p w14:paraId="51949AC0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5523FCEB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23508C4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4820" w:type="dxa"/>
            <w:vAlign w:val="center"/>
          </w:tcPr>
          <w:p w14:paraId="579E2430" w14:textId="77777777" w:rsidR="00702FC9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Identificación del premio (única)</w:t>
            </w:r>
          </w:p>
        </w:tc>
        <w:tc>
          <w:tcPr>
            <w:tcW w:w="2792" w:type="dxa"/>
            <w:vAlign w:val="center"/>
          </w:tcPr>
          <w:p w14:paraId="68DF2F3C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553BB8CE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0AAA154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4820" w:type="dxa"/>
            <w:vAlign w:val="center"/>
          </w:tcPr>
          <w:p w14:paraId="0CFC0B2E" w14:textId="77777777" w:rsidR="00702FC9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Coste en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 del premio</w:t>
            </w:r>
          </w:p>
        </w:tc>
        <w:tc>
          <w:tcPr>
            <w:tcW w:w="2792" w:type="dxa"/>
            <w:vAlign w:val="center"/>
          </w:tcPr>
          <w:p w14:paraId="3C459A42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4FD3C37A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6F2DA713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56F87DA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62BB8B16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0787A984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9FEFC29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  <w:proofErr w:type="spellEnd"/>
          </w:p>
        </w:tc>
        <w:tc>
          <w:tcPr>
            <w:tcW w:w="4820" w:type="dxa"/>
            <w:vAlign w:val="center"/>
          </w:tcPr>
          <w:p w14:paraId="161C6665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</w:t>
            </w:r>
          </w:p>
        </w:tc>
        <w:tc>
          <w:tcPr>
            <w:tcW w:w="2792" w:type="dxa"/>
            <w:vAlign w:val="center"/>
          </w:tcPr>
          <w:p w14:paraId="5A90FEB1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3AB70983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A7EDEED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getDescription</w:t>
            </w:r>
            <w:proofErr w:type="spellEnd"/>
          </w:p>
        </w:tc>
        <w:tc>
          <w:tcPr>
            <w:tcW w:w="4820" w:type="dxa"/>
            <w:vAlign w:val="center"/>
          </w:tcPr>
          <w:p w14:paraId="703B3037" w14:textId="77777777" w:rsidR="00702FC9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descripción</w:t>
            </w:r>
          </w:p>
        </w:tc>
        <w:tc>
          <w:tcPr>
            <w:tcW w:w="2792" w:type="dxa"/>
            <w:vAlign w:val="center"/>
          </w:tcPr>
          <w:p w14:paraId="29B5B394" w14:textId="77777777" w:rsidR="00702FC9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1CCE6327" w14:textId="77777777" w:rsidTr="00702FC9">
        <w:trPr>
          <w:trHeight w:hRule="exact" w:val="397"/>
        </w:trPr>
        <w:tc>
          <w:tcPr>
            <w:tcW w:w="2595" w:type="dxa"/>
            <w:vAlign w:val="center"/>
          </w:tcPr>
          <w:p w14:paraId="1AF4AAC7" w14:textId="77777777" w:rsidR="00702FC9" w:rsidRDefault="00702FC9" w:rsidP="00702FC9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</w:t>
            </w:r>
            <w:proofErr w:type="spellEnd"/>
          </w:p>
        </w:tc>
        <w:tc>
          <w:tcPr>
            <w:tcW w:w="4820" w:type="dxa"/>
            <w:vAlign w:val="center"/>
          </w:tcPr>
          <w:p w14:paraId="37485302" w14:textId="77777777" w:rsidR="00702FC9" w:rsidRDefault="00702FC9" w:rsidP="00702FC9">
            <w:pPr>
              <w:jc w:val="center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premio es comprado por un usuario</w:t>
            </w:r>
          </w:p>
        </w:tc>
        <w:tc>
          <w:tcPr>
            <w:tcW w:w="2792" w:type="dxa"/>
            <w:vAlign w:val="center"/>
          </w:tcPr>
          <w:p w14:paraId="6CA54ED6" w14:textId="3A7535EE" w:rsidR="00702FC9" w:rsidRDefault="000E1C95" w:rsidP="00702FC9">
            <w:pPr>
              <w:jc w:val="center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Common</w:t>
            </w:r>
            <w:bookmarkStart w:id="0" w:name="_GoBack"/>
            <w:bookmarkEnd w:id="0"/>
            <w:r w:rsidR="00702FC9"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6A005" w14:textId="77777777" w:rsidR="00326839" w:rsidRDefault="00326839" w:rsidP="004B7E44">
      <w:r>
        <w:separator/>
      </w:r>
    </w:p>
  </w:endnote>
  <w:endnote w:type="continuationSeparator" w:id="0">
    <w:p w14:paraId="21DED986" w14:textId="77777777" w:rsidR="00326839" w:rsidRDefault="0032683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96AE6" w14:textId="77777777" w:rsidR="00326839" w:rsidRDefault="00326839" w:rsidP="004B7E44">
      <w:r>
        <w:separator/>
      </w:r>
    </w:p>
  </w:footnote>
  <w:footnote w:type="continuationSeparator" w:id="0">
    <w:p w14:paraId="6C19F14A" w14:textId="77777777" w:rsidR="00326839" w:rsidRDefault="0032683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E1C95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1B5885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6839"/>
    <w:rsid w:val="00327773"/>
    <w:rsid w:val="00332B6C"/>
    <w:rsid w:val="00335FE5"/>
    <w:rsid w:val="00337617"/>
    <w:rsid w:val="00342E9A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02FC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B407D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B3AD-7C85-4A49-8F70-6FAF571F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245</cp:revision>
  <cp:lastPrinted>2019-11-28T21:37:00Z</cp:lastPrinted>
  <dcterms:created xsi:type="dcterms:W3CDTF">2019-11-16T11:41:00Z</dcterms:created>
  <dcterms:modified xsi:type="dcterms:W3CDTF">2019-12-04T19:32:00Z</dcterms:modified>
</cp:coreProperties>
</file>