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3E4CB337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3CE3179E" w:rsidR="00C25E72" w:rsidRPr="00895D07" w:rsidRDefault="006967B3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6967B3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Usuario especial que puede pagar por anunciar sus favores.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3CE3179E" w:rsidR="00C25E72" w:rsidRPr="00895D07" w:rsidRDefault="006967B3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6967B3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Usuario especial que puede pagar por anunciar sus favores.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655F5A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ENTERPRISE U</w:t>
      </w:r>
      <w:r w:rsidR="00EF0C7E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SER</w:t>
      </w:r>
    </w:p>
    <w:tbl>
      <w:tblPr>
        <w:tblStyle w:val="Tablaconcuadrcula4-nfasis1"/>
        <w:tblpPr w:leftFromText="141" w:rightFromText="141" w:vertAnchor="page" w:horzAnchor="margin" w:tblpY="5256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6967B3" w14:paraId="44D34C19" w14:textId="77777777" w:rsidTr="00761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2288E633" w14:textId="77777777" w:rsidR="006967B3" w:rsidRPr="0061520A" w:rsidRDefault="006967B3" w:rsidP="00761358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78F40791" w14:textId="77777777" w:rsidR="006967B3" w:rsidRPr="0061520A" w:rsidRDefault="006967B3" w:rsidP="00761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sz w:val="24"/>
                <w:szCs w:val="24"/>
              </w:rPr>
              <w:t>EnterpriseUser</w:t>
            </w:r>
            <w:proofErr w:type="spellEnd"/>
          </w:p>
        </w:tc>
      </w:tr>
      <w:tr w:rsidR="006967B3" w14:paraId="4FA335C1" w14:textId="77777777" w:rsidTr="0076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91B2FD3" w14:textId="77777777" w:rsidR="006967B3" w:rsidRPr="0061520A" w:rsidRDefault="006967B3" w:rsidP="007613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23069C34" w14:textId="77777777" w:rsidR="006967B3" w:rsidRPr="0061520A" w:rsidRDefault="006967B3" w:rsidP="00761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proofErr w:type="spellEnd"/>
          </w:p>
        </w:tc>
      </w:tr>
      <w:tr w:rsidR="006967B3" w14:paraId="04D59788" w14:textId="77777777" w:rsidTr="007613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4352162A" w14:textId="77777777" w:rsidR="006967B3" w:rsidRPr="0061520A" w:rsidRDefault="006967B3" w:rsidP="007613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3F29160F" w14:textId="77777777" w:rsidR="006967B3" w:rsidRPr="0061520A" w:rsidRDefault="006967B3" w:rsidP="00761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26401E42" w14:textId="77777777" w:rsidR="006967B3" w:rsidRPr="0061520A" w:rsidRDefault="006967B3" w:rsidP="00761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6967B3" w14:paraId="433E2AD0" w14:textId="77777777" w:rsidTr="0076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122EFCF" w14:textId="77777777" w:rsidR="006967B3" w:rsidRPr="0061520A" w:rsidRDefault="006967B3" w:rsidP="007613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CIF</w:t>
            </w:r>
          </w:p>
        </w:tc>
        <w:tc>
          <w:tcPr>
            <w:tcW w:w="4820" w:type="dxa"/>
            <w:vAlign w:val="center"/>
          </w:tcPr>
          <w:p w14:paraId="0456A2E8" w14:textId="77777777" w:rsidR="006967B3" w:rsidRPr="0061520A" w:rsidRDefault="006967B3" w:rsidP="00761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CIF de la empresa</w:t>
            </w:r>
          </w:p>
        </w:tc>
        <w:tc>
          <w:tcPr>
            <w:tcW w:w="2792" w:type="dxa"/>
            <w:vAlign w:val="center"/>
          </w:tcPr>
          <w:p w14:paraId="0AB4556F" w14:textId="77777777" w:rsidR="006967B3" w:rsidRPr="0061520A" w:rsidRDefault="006967B3" w:rsidP="00761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967B3" w14:paraId="61C4EC05" w14:textId="77777777" w:rsidTr="007613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42FD3CD6" w14:textId="77777777" w:rsidR="006967B3" w:rsidRPr="0061520A" w:rsidRDefault="006967B3" w:rsidP="007613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813BE54" w14:textId="77777777" w:rsidR="006967B3" w:rsidRPr="0061520A" w:rsidRDefault="006967B3" w:rsidP="00761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78795529" w14:textId="77777777" w:rsidR="006967B3" w:rsidRPr="0061520A" w:rsidRDefault="006967B3" w:rsidP="00761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967B3" w14:paraId="5FE9E3E6" w14:textId="77777777" w:rsidTr="0076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A9F6BD5" w14:textId="77777777" w:rsidR="006967B3" w:rsidRPr="0061520A" w:rsidRDefault="006967B3" w:rsidP="007613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getCIF</w:t>
            </w:r>
            <w:proofErr w:type="spellEnd"/>
          </w:p>
        </w:tc>
        <w:tc>
          <w:tcPr>
            <w:tcW w:w="4820" w:type="dxa"/>
            <w:vAlign w:val="center"/>
          </w:tcPr>
          <w:p w14:paraId="30F8B96D" w14:textId="77777777" w:rsidR="006967B3" w:rsidRPr="0061520A" w:rsidRDefault="006967B3" w:rsidP="00761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CIF de la empresa</w:t>
            </w:r>
          </w:p>
        </w:tc>
        <w:tc>
          <w:tcPr>
            <w:tcW w:w="2792" w:type="dxa"/>
            <w:vAlign w:val="center"/>
          </w:tcPr>
          <w:p w14:paraId="50EE456A" w14:textId="77777777" w:rsidR="006967B3" w:rsidRPr="0061520A" w:rsidRDefault="006967B3" w:rsidP="00761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967B3" w14:paraId="7A90FD6C" w14:textId="77777777" w:rsidTr="007613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AD8DA14" w14:textId="77777777" w:rsidR="006967B3" w:rsidRDefault="006967B3" w:rsidP="007613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changeCIF</w:t>
            </w:r>
            <w:proofErr w:type="spellEnd"/>
          </w:p>
        </w:tc>
        <w:tc>
          <w:tcPr>
            <w:tcW w:w="4820" w:type="dxa"/>
            <w:vAlign w:val="center"/>
          </w:tcPr>
          <w:p w14:paraId="5C32FDD7" w14:textId="77777777" w:rsidR="006967B3" w:rsidRDefault="006967B3" w:rsidP="00761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el CIF de la empresa</w:t>
            </w:r>
          </w:p>
        </w:tc>
        <w:tc>
          <w:tcPr>
            <w:tcW w:w="2792" w:type="dxa"/>
            <w:vAlign w:val="center"/>
          </w:tcPr>
          <w:p w14:paraId="2B41135F" w14:textId="77777777" w:rsidR="006967B3" w:rsidRDefault="006967B3" w:rsidP="00761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bookmarkStart w:id="0" w:name="_GoBack"/>
      <w:bookmarkEnd w:id="0"/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363A1" w14:textId="77777777" w:rsidR="00CD1668" w:rsidRDefault="00CD1668" w:rsidP="004B7E44">
      <w:r>
        <w:separator/>
      </w:r>
    </w:p>
  </w:endnote>
  <w:endnote w:type="continuationSeparator" w:id="0">
    <w:p w14:paraId="0B28EC16" w14:textId="77777777" w:rsidR="00CD1668" w:rsidRDefault="00CD1668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657AB" w14:textId="77777777" w:rsidR="00CD1668" w:rsidRDefault="00CD1668" w:rsidP="004B7E44">
      <w:r>
        <w:separator/>
      </w:r>
    </w:p>
  </w:footnote>
  <w:footnote w:type="continuationSeparator" w:id="0">
    <w:p w14:paraId="76116935" w14:textId="77777777" w:rsidR="00CD1668" w:rsidRDefault="00CD1668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170C"/>
    <w:rsid w:val="004B7E44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55F5A"/>
    <w:rsid w:val="00663ACE"/>
    <w:rsid w:val="0067190B"/>
    <w:rsid w:val="006758B1"/>
    <w:rsid w:val="00683CDC"/>
    <w:rsid w:val="0068652A"/>
    <w:rsid w:val="00687DF6"/>
    <w:rsid w:val="00691E9D"/>
    <w:rsid w:val="006967B3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1358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1668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36A67-78B3-4385-8413-180BEA9A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637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235</cp:revision>
  <cp:lastPrinted>2019-11-28T21:37:00Z</cp:lastPrinted>
  <dcterms:created xsi:type="dcterms:W3CDTF">2019-11-16T11:41:00Z</dcterms:created>
  <dcterms:modified xsi:type="dcterms:W3CDTF">2019-11-28T22:30:00Z</dcterms:modified>
</cp:coreProperties>
</file>