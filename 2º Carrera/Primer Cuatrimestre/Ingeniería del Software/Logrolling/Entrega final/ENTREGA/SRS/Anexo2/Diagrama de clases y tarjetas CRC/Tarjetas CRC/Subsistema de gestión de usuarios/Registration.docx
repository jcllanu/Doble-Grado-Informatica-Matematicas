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13B2B1C6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04C2981E" w:rsidR="00C25E72" w:rsidRPr="00895D07" w:rsidRDefault="00E82C1B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E82C1B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Clase principal que da acceso a todas las funcionalidades.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04C2981E" w:rsidR="00C25E72" w:rsidRPr="00895D07" w:rsidRDefault="00E82C1B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E82C1B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Clase principal que da acceso a todas las funcionalidades.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82254C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REGISTRATION</w:t>
      </w:r>
    </w:p>
    <w:tbl>
      <w:tblPr>
        <w:tblStyle w:val="Tablaconcuadrcula4-nfasis1"/>
        <w:tblpPr w:leftFromText="141" w:rightFromText="141" w:vertAnchor="page" w:horzAnchor="margin" w:tblpY="531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536EFD" w14:paraId="4F14282C" w14:textId="77777777" w:rsidTr="0053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9AB760D" w14:textId="77777777" w:rsidR="00536EFD" w:rsidRPr="0061520A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bookmarkStart w:id="0" w:name="_GoBack"/>
            <w:bookmarkEnd w:id="0"/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41DCCF94" w14:textId="77777777" w:rsidR="00536EFD" w:rsidRPr="0061520A" w:rsidRDefault="00536EFD" w:rsidP="00536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Registration</w:t>
            </w:r>
          </w:p>
        </w:tc>
      </w:tr>
      <w:tr w:rsidR="00536EFD" w14:paraId="15C766C0" w14:textId="77777777" w:rsidTr="0053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5355FDCB" w14:textId="77777777" w:rsidR="00536EFD" w:rsidRPr="0061520A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24F63E79" w14:textId="77777777" w:rsidR="00536EFD" w:rsidRPr="0061520A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536EFD" w14:paraId="141EA60A" w14:textId="77777777" w:rsidTr="00536EFD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1DBD8F78" w14:textId="77777777" w:rsidR="00536EFD" w:rsidRPr="0061520A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C35BF85" w14:textId="77777777" w:rsidR="00536EFD" w:rsidRPr="0061520A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5010B64" w14:textId="77777777" w:rsidR="00536EFD" w:rsidRPr="0061520A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36EFD" w14:paraId="6EF378B4" w14:textId="77777777" w:rsidTr="0053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6D495A3" w14:textId="77777777" w:rsidR="00536EFD" w:rsidRPr="0061520A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main</w:t>
            </w:r>
          </w:p>
        </w:tc>
        <w:tc>
          <w:tcPr>
            <w:tcW w:w="4820" w:type="dxa"/>
            <w:vAlign w:val="center"/>
          </w:tcPr>
          <w:p w14:paraId="547D7D68" w14:textId="77777777" w:rsidR="00536EFD" w:rsidRPr="0061520A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Método principal de la aplicación</w:t>
            </w:r>
          </w:p>
        </w:tc>
        <w:tc>
          <w:tcPr>
            <w:tcW w:w="2792" w:type="dxa"/>
            <w:vAlign w:val="center"/>
          </w:tcPr>
          <w:p w14:paraId="6D40EDE6" w14:textId="77777777" w:rsidR="00536EFD" w:rsidRPr="0061520A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36EFD" w14:paraId="02DC87EF" w14:textId="77777777" w:rsidTr="00536EFD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D6A7DD1" w14:textId="77777777" w:rsidR="00536EFD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4820" w:type="dxa"/>
            <w:vAlign w:val="center"/>
          </w:tcPr>
          <w:p w14:paraId="4969681B" w14:textId="77777777" w:rsidR="00536EFD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Permite al usuario iniciar sesión</w:t>
            </w:r>
          </w:p>
        </w:tc>
        <w:tc>
          <w:tcPr>
            <w:tcW w:w="2792" w:type="dxa"/>
            <w:vAlign w:val="center"/>
          </w:tcPr>
          <w:p w14:paraId="6BCBC1F3" w14:textId="77777777" w:rsidR="00536EFD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36EFD" w14:paraId="14453BFB" w14:textId="77777777" w:rsidTr="0053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1578AA7" w14:textId="77777777" w:rsidR="00536EFD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register</w:t>
            </w:r>
          </w:p>
        </w:tc>
        <w:tc>
          <w:tcPr>
            <w:tcW w:w="4820" w:type="dxa"/>
            <w:vAlign w:val="center"/>
          </w:tcPr>
          <w:p w14:paraId="766F16A9" w14:textId="77777777" w:rsidR="00536EFD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Permite al usuario registrarse</w:t>
            </w:r>
          </w:p>
        </w:tc>
        <w:tc>
          <w:tcPr>
            <w:tcW w:w="2792" w:type="dxa"/>
            <w:vAlign w:val="center"/>
          </w:tcPr>
          <w:p w14:paraId="1EC55B1D" w14:textId="77777777" w:rsidR="00536EFD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536EFD" w14:paraId="08EFBB82" w14:textId="77777777" w:rsidTr="00536EFD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F1ADADC" w14:textId="77777777" w:rsidR="00536EFD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showFavors</w:t>
            </w:r>
          </w:p>
        </w:tc>
        <w:tc>
          <w:tcPr>
            <w:tcW w:w="4820" w:type="dxa"/>
            <w:vAlign w:val="center"/>
          </w:tcPr>
          <w:p w14:paraId="044AF920" w14:textId="77777777" w:rsidR="00536EFD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los favores cercanos</w:t>
            </w:r>
          </w:p>
        </w:tc>
        <w:tc>
          <w:tcPr>
            <w:tcW w:w="2792" w:type="dxa"/>
            <w:vAlign w:val="center"/>
          </w:tcPr>
          <w:p w14:paraId="4B43F3E0" w14:textId="77777777" w:rsidR="00536EFD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FavorManager</w:t>
            </w:r>
          </w:p>
        </w:tc>
      </w:tr>
      <w:tr w:rsidR="00536EFD" w14:paraId="1D04203B" w14:textId="77777777" w:rsidTr="0053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FF9299D" w14:textId="77777777" w:rsidR="00536EFD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showChats</w:t>
            </w:r>
          </w:p>
        </w:tc>
        <w:tc>
          <w:tcPr>
            <w:tcW w:w="4820" w:type="dxa"/>
            <w:vAlign w:val="center"/>
          </w:tcPr>
          <w:p w14:paraId="44BE5F80" w14:textId="77777777" w:rsidR="00536EFD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los chats del usuario</w:t>
            </w:r>
          </w:p>
        </w:tc>
        <w:tc>
          <w:tcPr>
            <w:tcW w:w="2792" w:type="dxa"/>
            <w:vAlign w:val="center"/>
          </w:tcPr>
          <w:p w14:paraId="566287E4" w14:textId="77777777" w:rsidR="00536EFD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UserManager</w:t>
            </w:r>
          </w:p>
        </w:tc>
      </w:tr>
      <w:tr w:rsidR="00536EFD" w14:paraId="7EACD2D9" w14:textId="77777777" w:rsidTr="00536EFD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2552836" w14:textId="77777777" w:rsidR="00536EFD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showPrizes</w:t>
            </w:r>
          </w:p>
        </w:tc>
        <w:tc>
          <w:tcPr>
            <w:tcW w:w="4820" w:type="dxa"/>
            <w:vAlign w:val="center"/>
          </w:tcPr>
          <w:p w14:paraId="57F482F9" w14:textId="77777777" w:rsidR="00536EFD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los premios canjeables</w:t>
            </w:r>
          </w:p>
        </w:tc>
        <w:tc>
          <w:tcPr>
            <w:tcW w:w="2792" w:type="dxa"/>
            <w:vAlign w:val="center"/>
          </w:tcPr>
          <w:p w14:paraId="5A515EC0" w14:textId="77777777" w:rsidR="00536EFD" w:rsidRDefault="00536EFD" w:rsidP="0053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PrizeManager</w:t>
            </w:r>
          </w:p>
        </w:tc>
      </w:tr>
      <w:tr w:rsidR="00536EFD" w14:paraId="38BCB254" w14:textId="77777777" w:rsidTr="0053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721CCA3" w14:textId="77777777" w:rsidR="00536EFD" w:rsidRDefault="00536EFD" w:rsidP="00536EFD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buyGrollies</w:t>
            </w:r>
          </w:p>
        </w:tc>
        <w:tc>
          <w:tcPr>
            <w:tcW w:w="4820" w:type="dxa"/>
            <w:vAlign w:val="center"/>
          </w:tcPr>
          <w:p w14:paraId="76B46227" w14:textId="77777777" w:rsidR="00536EFD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la opción de comprar grollies</w:t>
            </w:r>
          </w:p>
        </w:tc>
        <w:tc>
          <w:tcPr>
            <w:tcW w:w="2792" w:type="dxa"/>
            <w:vAlign w:val="center"/>
          </w:tcPr>
          <w:p w14:paraId="01266350" w14:textId="77777777" w:rsidR="00536EFD" w:rsidRDefault="00536EFD" w:rsidP="00536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Transaction</w:t>
            </w: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8B1B9" w14:textId="77777777" w:rsidR="00F932DD" w:rsidRDefault="00F932DD" w:rsidP="004B7E44">
      <w:r>
        <w:separator/>
      </w:r>
    </w:p>
  </w:endnote>
  <w:endnote w:type="continuationSeparator" w:id="0">
    <w:p w14:paraId="4BFE403F" w14:textId="77777777" w:rsidR="00F932DD" w:rsidRDefault="00F932D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CC357" w14:textId="77777777" w:rsidR="00F932DD" w:rsidRDefault="00F932DD" w:rsidP="004B7E44">
      <w:r>
        <w:separator/>
      </w:r>
    </w:p>
  </w:footnote>
  <w:footnote w:type="continuationSeparator" w:id="0">
    <w:p w14:paraId="022570C2" w14:textId="77777777" w:rsidR="00F932DD" w:rsidRDefault="00F932D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2254C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CBC8B-E7A4-49E6-A367-5DA58570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238</cp:revision>
  <cp:lastPrinted>2019-11-28T21:37:00Z</cp:lastPrinted>
  <dcterms:created xsi:type="dcterms:W3CDTF">2019-11-16T11:41:00Z</dcterms:created>
  <dcterms:modified xsi:type="dcterms:W3CDTF">2019-11-28T22:31:00Z</dcterms:modified>
</cp:coreProperties>
</file>