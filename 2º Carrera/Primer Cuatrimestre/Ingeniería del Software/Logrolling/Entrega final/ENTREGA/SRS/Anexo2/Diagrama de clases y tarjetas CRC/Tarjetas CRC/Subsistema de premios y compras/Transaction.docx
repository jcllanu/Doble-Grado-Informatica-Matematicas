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A7BC04D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0986202B" w:rsidR="00C25E72" w:rsidRPr="00895D07" w:rsidRDefault="00D91E5F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D91E5F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Transacción que representa un intercambio de dinero a cambio de grollies.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0986202B" w:rsidR="00C25E72" w:rsidRPr="00895D07" w:rsidRDefault="00D91E5F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D91E5F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Transacción que representa un intercambio de dinero a cambio de grollies.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A55B52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TRANSACTION</w:t>
      </w:r>
    </w:p>
    <w:tbl>
      <w:tblPr>
        <w:tblStyle w:val="Tablaconcuadrcula4-nfasis1"/>
        <w:tblpPr w:leftFromText="141" w:rightFromText="141" w:vertAnchor="page" w:horzAnchor="margin" w:tblpY="53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5F6995" w14:paraId="3C2C45C1" w14:textId="77777777" w:rsidTr="005F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DB1242B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2FC53919" w14:textId="77777777" w:rsidR="005F6995" w:rsidRPr="0061520A" w:rsidRDefault="005F6995" w:rsidP="005F6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Transaction</w:t>
            </w:r>
          </w:p>
        </w:tc>
      </w:tr>
      <w:tr w:rsidR="005F6995" w14:paraId="01F0FB1D" w14:textId="77777777" w:rsidTr="005F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97CD682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153DE117" w14:textId="77777777" w:rsidR="005F6995" w:rsidRPr="0061520A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5F6995" w14:paraId="45643D72" w14:textId="77777777" w:rsidTr="005F6995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14DE2D27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A76EBB1" w14:textId="77777777" w:rsidR="005F6995" w:rsidRPr="0061520A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F3CAA76" w14:textId="77777777" w:rsidR="005F6995" w:rsidRPr="0061520A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5F6995" w14:paraId="352F3728" w14:textId="77777777" w:rsidTr="005F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1960A51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money</w:t>
            </w:r>
          </w:p>
        </w:tc>
        <w:tc>
          <w:tcPr>
            <w:tcW w:w="4820" w:type="dxa"/>
            <w:vAlign w:val="center"/>
          </w:tcPr>
          <w:p w14:paraId="64169F56" w14:textId="77777777" w:rsidR="005F6995" w:rsidRPr="0061520A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Dinero a cobrar</w:t>
            </w:r>
          </w:p>
        </w:tc>
        <w:tc>
          <w:tcPr>
            <w:tcW w:w="2792" w:type="dxa"/>
            <w:vAlign w:val="center"/>
          </w:tcPr>
          <w:p w14:paraId="52EBA53F" w14:textId="77777777" w:rsidR="005F6995" w:rsidRPr="0061520A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F6995" w14:paraId="3CD8960B" w14:textId="77777777" w:rsidTr="005F6995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63C821" w14:textId="77777777" w:rsidR="005F6995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grollies</w:t>
            </w:r>
          </w:p>
        </w:tc>
        <w:tc>
          <w:tcPr>
            <w:tcW w:w="4820" w:type="dxa"/>
            <w:vAlign w:val="center"/>
          </w:tcPr>
          <w:p w14:paraId="62018895" w14:textId="77777777" w:rsidR="005F6995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Cantidad de grollies a ingresar</w:t>
            </w:r>
          </w:p>
        </w:tc>
        <w:tc>
          <w:tcPr>
            <w:tcW w:w="2792" w:type="dxa"/>
            <w:vAlign w:val="center"/>
          </w:tcPr>
          <w:p w14:paraId="6FE199DD" w14:textId="77777777" w:rsidR="005F6995" w:rsidRPr="0061520A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F6995" w14:paraId="3D442324" w14:textId="77777777" w:rsidTr="005F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C00E70E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9ACF3BB" w14:textId="77777777" w:rsidR="005F6995" w:rsidRPr="0061520A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6B0F1922" w14:textId="77777777" w:rsidR="005F6995" w:rsidRPr="0061520A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F6995" w14:paraId="42C27114" w14:textId="77777777" w:rsidTr="005F6995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A04E43B" w14:textId="77777777" w:rsidR="005F6995" w:rsidRPr="0061520A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getMoney</w:t>
            </w:r>
          </w:p>
        </w:tc>
        <w:tc>
          <w:tcPr>
            <w:tcW w:w="4820" w:type="dxa"/>
            <w:vAlign w:val="center"/>
          </w:tcPr>
          <w:p w14:paraId="28B4A891" w14:textId="77777777" w:rsidR="005F6995" w:rsidRPr="0061520A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dinero real a cobrar</w:t>
            </w:r>
          </w:p>
        </w:tc>
        <w:tc>
          <w:tcPr>
            <w:tcW w:w="2792" w:type="dxa"/>
            <w:vAlign w:val="center"/>
          </w:tcPr>
          <w:p w14:paraId="35B38357" w14:textId="77777777" w:rsidR="005F6995" w:rsidRPr="0061520A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F6995" w14:paraId="5B14FAA4" w14:textId="77777777" w:rsidTr="005F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878E941" w14:textId="77777777" w:rsidR="005F6995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getGrollies</w:t>
            </w:r>
          </w:p>
        </w:tc>
        <w:tc>
          <w:tcPr>
            <w:tcW w:w="4820" w:type="dxa"/>
            <w:vAlign w:val="center"/>
          </w:tcPr>
          <w:p w14:paraId="1199260D" w14:textId="77777777" w:rsidR="005F6995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grollies a ingresar</w:t>
            </w:r>
          </w:p>
        </w:tc>
        <w:tc>
          <w:tcPr>
            <w:tcW w:w="2792" w:type="dxa"/>
            <w:vAlign w:val="center"/>
          </w:tcPr>
          <w:p w14:paraId="3B55867B" w14:textId="77777777" w:rsidR="005F6995" w:rsidRDefault="005F6995" w:rsidP="005F6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F6995" w14:paraId="7BEFC163" w14:textId="77777777" w:rsidTr="005F6995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EE05D3D" w14:textId="77777777" w:rsidR="005F6995" w:rsidRDefault="005F6995" w:rsidP="005F6995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charge</w:t>
            </w:r>
          </w:p>
        </w:tc>
        <w:tc>
          <w:tcPr>
            <w:tcW w:w="4820" w:type="dxa"/>
            <w:vAlign w:val="center"/>
          </w:tcPr>
          <w:p w14:paraId="1065CA13" w14:textId="77777777" w:rsidR="005F6995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Realiza el cargo a un usuario</w:t>
            </w:r>
          </w:p>
        </w:tc>
        <w:tc>
          <w:tcPr>
            <w:tcW w:w="2792" w:type="dxa"/>
            <w:vAlign w:val="center"/>
          </w:tcPr>
          <w:p w14:paraId="2C05F75F" w14:textId="77777777" w:rsidR="005F6995" w:rsidRDefault="005F6995" w:rsidP="005F6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3D6D5" w14:textId="77777777" w:rsidR="00813A76" w:rsidRDefault="00813A76" w:rsidP="004B7E44">
      <w:r>
        <w:separator/>
      </w:r>
    </w:p>
  </w:endnote>
  <w:endnote w:type="continuationSeparator" w:id="0">
    <w:p w14:paraId="5049FBB0" w14:textId="77777777" w:rsidR="00813A76" w:rsidRDefault="00813A7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841D0" w14:textId="77777777" w:rsidR="00813A76" w:rsidRDefault="00813A76" w:rsidP="004B7E44">
      <w:r>
        <w:separator/>
      </w:r>
    </w:p>
  </w:footnote>
  <w:footnote w:type="continuationSeparator" w:id="0">
    <w:p w14:paraId="1EAA29C4" w14:textId="77777777" w:rsidR="00813A76" w:rsidRDefault="00813A7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1B5885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2E9A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5F6995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02FC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3A76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5B52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91E5F"/>
    <w:rsid w:val="00DB26A7"/>
    <w:rsid w:val="00DB407D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46DA-91F8-452C-A33D-8613C13C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247</cp:revision>
  <cp:lastPrinted>2019-11-28T21:37:00Z</cp:lastPrinted>
  <dcterms:created xsi:type="dcterms:W3CDTF">2019-11-16T11:41:00Z</dcterms:created>
  <dcterms:modified xsi:type="dcterms:W3CDTF">2019-11-28T22:33:00Z</dcterms:modified>
</cp:coreProperties>
</file>