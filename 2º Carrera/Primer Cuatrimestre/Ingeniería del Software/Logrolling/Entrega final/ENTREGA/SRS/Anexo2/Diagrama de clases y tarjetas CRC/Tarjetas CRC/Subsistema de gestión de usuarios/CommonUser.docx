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63020" w14:textId="2D8146D9" w:rsidR="00C25E72" w:rsidRPr="00C25E72" w:rsidRDefault="00C25E72" w:rsidP="003D1AA1">
      <w:pPr>
        <w:pStyle w:val="Ttulo2"/>
        <w:spacing w:after="500"/>
        <w:rPr>
          <w:rFonts w:asciiTheme="minorHAnsi" w:hAnsiTheme="minorHAnsi" w:cstheme="minorHAnsi"/>
          <w:sz w:val="24"/>
          <w:szCs w:val="8"/>
          <w:u w:val="single"/>
        </w:rPr>
      </w:pPr>
    </w:p>
    <w:p w14:paraId="7FBA7785" w14:textId="49FFBB09" w:rsidR="00815736" w:rsidRPr="00596379" w:rsidRDefault="00092232" w:rsidP="00092232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jc w:val="center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sz w:val="32"/>
        </w:rPr>
        <w:t>Anexo</w:t>
      </w:r>
    </w:p>
    <w:p w14:paraId="796FA85A" w14:textId="5A0A4912" w:rsidR="00A00787" w:rsidRDefault="007A6CC9" w:rsidP="00092232">
      <w:pPr>
        <w:spacing w:line="360" w:lineRule="auto"/>
        <w:jc w:val="center"/>
        <w:rPr>
          <w:rFonts w:cstheme="minorHAnsi"/>
          <w:b/>
          <w:i/>
          <w:iCs/>
          <w:color w:val="7A042E" w:themeColor="accent6" w:themeShade="BF"/>
          <w:sz w:val="32"/>
          <w:szCs w:val="32"/>
        </w:rPr>
      </w:pPr>
      <w:r w:rsidRPr="00092232">
        <w:rPr>
          <w:rFonts w:ascii="Times New Roman" w:hAnsi="Times New Roman"/>
          <w:noProof/>
          <w:sz w:val="36"/>
          <w:szCs w:val="14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79C6BF48" wp14:editId="2696AA60">
                <wp:simplePos x="0" y="0"/>
                <wp:positionH relativeFrom="margin">
                  <wp:align>right</wp:align>
                </wp:positionH>
                <wp:positionV relativeFrom="paragraph">
                  <wp:posOffset>590418</wp:posOffset>
                </wp:positionV>
                <wp:extent cx="6313170" cy="1586230"/>
                <wp:effectExtent l="0" t="0" r="0" b="1905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158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02B46" w14:textId="2AEF6CD1" w:rsidR="00C25E72" w:rsidRPr="00895D07" w:rsidRDefault="00821093" w:rsidP="00C25E72">
                            <w:pPr>
                              <w:pBdr>
                                <w:top w:val="single" w:sz="36" w:space="6" w:color="161718" w:themeColor="text1"/>
                                <w:bottom w:val="single" w:sz="18" w:space="6" w:color="F73A7D" w:themeColor="accent6" w:themeTint="99"/>
                              </w:pBdr>
                              <w:jc w:val="both"/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Cs w:val="28"/>
                              </w:rPr>
                            </w:pPr>
                            <w:r w:rsidRPr="00821093"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 w:val="27"/>
                                <w:szCs w:val="27"/>
                              </w:rPr>
                              <w:t xml:space="preserve">Usuario común que puede chatear, completar favores y comprar </w:t>
                            </w:r>
                            <w:proofErr w:type="spellStart"/>
                            <w:r w:rsidRPr="00821093"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 w:val="27"/>
                                <w:szCs w:val="27"/>
                              </w:rPr>
                              <w:t>grollies</w:t>
                            </w:r>
                            <w:proofErr w:type="spellEnd"/>
                            <w:r w:rsidR="00467036"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 w:val="27"/>
                                <w:szCs w:val="27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C6BF4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45.9pt;margin-top:46.5pt;width:497.1pt;height:124.9pt;z-index:251659264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" filled="f" stroked="f">
                <v:textbox style="mso-fit-shape-to-text:t">
                  <w:txbxContent>
                    <w:p w14:paraId="51702B46" w14:textId="2AEF6CD1" w:rsidR="00C25E72" w:rsidRPr="00895D07" w:rsidRDefault="00821093" w:rsidP="00C25E72">
                      <w:pPr>
                        <w:pBdr>
                          <w:top w:val="single" w:sz="36" w:space="6" w:color="161718" w:themeColor="text1"/>
                          <w:bottom w:val="single" w:sz="18" w:space="6" w:color="F73A7D" w:themeColor="accent6" w:themeTint="99"/>
                        </w:pBdr>
                        <w:jc w:val="both"/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Cs w:val="28"/>
                        </w:rPr>
                      </w:pPr>
                      <w:r w:rsidRPr="00821093"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 w:val="27"/>
                          <w:szCs w:val="27"/>
                        </w:rPr>
                        <w:t xml:space="preserve">Usuario común que puede chatear, completar favores y comprar </w:t>
                      </w:r>
                      <w:proofErr w:type="spellStart"/>
                      <w:r w:rsidRPr="00821093"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 w:val="27"/>
                          <w:szCs w:val="27"/>
                        </w:rPr>
                        <w:t>grollies</w:t>
                      </w:r>
                      <w:proofErr w:type="spellEnd"/>
                      <w:r w:rsidR="00467036"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 w:val="27"/>
                          <w:szCs w:val="27"/>
                        </w:rPr>
                        <w:t>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2232" w:rsidRPr="00092232">
        <w:rPr>
          <w:rFonts w:cstheme="minorHAnsi"/>
          <w:b/>
          <w:color w:val="7A042E" w:themeColor="accent6" w:themeShade="BF"/>
          <w:sz w:val="32"/>
          <w:szCs w:val="32"/>
        </w:rPr>
        <w:t xml:space="preserve">CLASE </w:t>
      </w:r>
      <w:r w:rsidR="00914388">
        <w:rPr>
          <w:rFonts w:cstheme="minorHAnsi"/>
          <w:b/>
          <w:i/>
          <w:iCs/>
          <w:color w:val="7A042E" w:themeColor="accent6" w:themeShade="BF"/>
          <w:sz w:val="32"/>
          <w:szCs w:val="32"/>
        </w:rPr>
        <w:t>COMMON USER</w:t>
      </w:r>
    </w:p>
    <w:tbl>
      <w:tblPr>
        <w:tblStyle w:val="Tablaconcuadrcula4-nfasis1"/>
        <w:tblpPr w:leftFromText="141" w:rightFromText="141" w:vertAnchor="page" w:horzAnchor="margin" w:tblpY="5242"/>
        <w:tblW w:w="10207" w:type="dxa"/>
        <w:tblLook w:val="04A0" w:firstRow="1" w:lastRow="0" w:firstColumn="1" w:lastColumn="0" w:noHBand="0" w:noVBand="1"/>
      </w:tblPr>
      <w:tblGrid>
        <w:gridCol w:w="2595"/>
        <w:gridCol w:w="4820"/>
        <w:gridCol w:w="2792"/>
      </w:tblGrid>
      <w:tr w:rsidR="007C7EFA" w14:paraId="41DBC51A" w14:textId="77777777" w:rsidTr="007C7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8A2B274" w14:textId="77777777" w:rsidR="007C7EFA" w:rsidRPr="0061520A" w:rsidRDefault="007C7EFA" w:rsidP="007C7EFA">
            <w:pPr>
              <w:jc w:val="center"/>
              <w:rPr>
                <w:rFonts w:eastAsia="Times New Roman" w:cstheme="minorHAnsi"/>
                <w:bCs w:val="0"/>
                <w:color w:val="auto"/>
                <w:szCs w:val="28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Cs w:val="28"/>
              </w:rPr>
              <w:t>Nombre de la clase:</w:t>
            </w:r>
          </w:p>
        </w:tc>
        <w:tc>
          <w:tcPr>
            <w:tcW w:w="27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73A7D" w:themeFill="accent1" w:themeFillTint="99"/>
            <w:vAlign w:val="center"/>
          </w:tcPr>
          <w:p w14:paraId="04A4D067" w14:textId="77777777" w:rsidR="007C7EFA" w:rsidRPr="0061520A" w:rsidRDefault="007C7EFA" w:rsidP="007C7E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sz w:val="24"/>
                <w:szCs w:val="24"/>
              </w:rPr>
              <w:t>CommonUser</w:t>
            </w:r>
            <w:proofErr w:type="spellEnd"/>
          </w:p>
        </w:tc>
      </w:tr>
      <w:tr w:rsidR="007C7EFA" w14:paraId="1369C359" w14:textId="77777777" w:rsidTr="007C7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vAlign w:val="center"/>
          </w:tcPr>
          <w:p w14:paraId="27254D70" w14:textId="77777777" w:rsidR="007C7EFA" w:rsidRPr="0061520A" w:rsidRDefault="007C7EFA" w:rsidP="007C7EFA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Superclase:</w:t>
            </w:r>
          </w:p>
        </w:tc>
        <w:tc>
          <w:tcPr>
            <w:tcW w:w="2792" w:type="dxa"/>
            <w:vAlign w:val="center"/>
          </w:tcPr>
          <w:p w14:paraId="5D18971B" w14:textId="77777777" w:rsidR="007C7EFA" w:rsidRPr="0061520A" w:rsidRDefault="007C7EFA" w:rsidP="007C7E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User</w:t>
            </w:r>
            <w:proofErr w:type="spellEnd"/>
          </w:p>
        </w:tc>
      </w:tr>
      <w:tr w:rsidR="007C7EFA" w14:paraId="6C8BA981" w14:textId="77777777" w:rsidTr="007C7EF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A042E" w:themeFill="accent6" w:themeFillShade="BF"/>
            <w:vAlign w:val="center"/>
          </w:tcPr>
          <w:p w14:paraId="5B77ED52" w14:textId="77777777" w:rsidR="007C7EFA" w:rsidRPr="0061520A" w:rsidRDefault="007C7EFA" w:rsidP="007C7EFA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820" w:type="dxa"/>
            <w:shd w:val="clear" w:color="auto" w:fill="7A042E" w:themeFill="accent6" w:themeFillShade="BF"/>
            <w:vAlign w:val="center"/>
          </w:tcPr>
          <w:p w14:paraId="22D84147" w14:textId="77777777" w:rsidR="007C7EFA" w:rsidRPr="0061520A" w:rsidRDefault="007C7EFA" w:rsidP="007C7E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atributo</w:t>
            </w:r>
          </w:p>
        </w:tc>
        <w:tc>
          <w:tcPr>
            <w:tcW w:w="2792" w:type="dxa"/>
            <w:shd w:val="clear" w:color="auto" w:fill="7A042E" w:themeFill="accent6" w:themeFillShade="BF"/>
            <w:vAlign w:val="center"/>
          </w:tcPr>
          <w:p w14:paraId="5D4CF624" w14:textId="77777777" w:rsidR="007C7EFA" w:rsidRPr="0061520A" w:rsidRDefault="007C7EFA" w:rsidP="007C7E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Colaboraciones</w:t>
            </w:r>
          </w:p>
        </w:tc>
      </w:tr>
      <w:tr w:rsidR="007C7EFA" w14:paraId="3B6C2154" w14:textId="77777777" w:rsidTr="007C7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44F29F51" w14:textId="77777777" w:rsidR="007C7EFA" w:rsidRPr="0061520A" w:rsidRDefault="007C7EFA" w:rsidP="007C7EFA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grollies</w:t>
            </w:r>
            <w:proofErr w:type="spellEnd"/>
          </w:p>
        </w:tc>
        <w:tc>
          <w:tcPr>
            <w:tcW w:w="4820" w:type="dxa"/>
            <w:vAlign w:val="center"/>
          </w:tcPr>
          <w:p w14:paraId="2AD6BE2B" w14:textId="77777777" w:rsidR="007C7EFA" w:rsidRPr="0061520A" w:rsidRDefault="007C7EFA" w:rsidP="007C7E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Grollies</w:t>
            </w:r>
            <w:proofErr w:type="spellEnd"/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 xml:space="preserve"> que tiene el usuario</w:t>
            </w:r>
          </w:p>
        </w:tc>
        <w:tc>
          <w:tcPr>
            <w:tcW w:w="2792" w:type="dxa"/>
            <w:vAlign w:val="center"/>
          </w:tcPr>
          <w:p w14:paraId="0B4A4600" w14:textId="77777777" w:rsidR="007C7EFA" w:rsidRPr="0061520A" w:rsidRDefault="007C7EFA" w:rsidP="007C7E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7C7EFA" w14:paraId="74120A8F" w14:textId="77777777" w:rsidTr="007C7EF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A042E" w:themeFill="accent6" w:themeFillShade="BF"/>
            <w:vAlign w:val="center"/>
          </w:tcPr>
          <w:p w14:paraId="3E475740" w14:textId="77777777" w:rsidR="007C7EFA" w:rsidRPr="0061520A" w:rsidRDefault="007C7EFA" w:rsidP="007C7EFA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820" w:type="dxa"/>
            <w:shd w:val="clear" w:color="auto" w:fill="7A042E" w:themeFill="accent6" w:themeFillShade="BF"/>
            <w:vAlign w:val="center"/>
          </w:tcPr>
          <w:p w14:paraId="51EB13E1" w14:textId="77777777" w:rsidR="007C7EFA" w:rsidRPr="0061520A" w:rsidRDefault="007C7EFA" w:rsidP="007C7E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método</w:t>
            </w:r>
          </w:p>
        </w:tc>
        <w:tc>
          <w:tcPr>
            <w:tcW w:w="2792" w:type="dxa"/>
            <w:shd w:val="clear" w:color="auto" w:fill="7A042E" w:themeFill="accent6" w:themeFillShade="BF"/>
            <w:vAlign w:val="center"/>
          </w:tcPr>
          <w:p w14:paraId="42669294" w14:textId="77777777" w:rsidR="007C7EFA" w:rsidRPr="0061520A" w:rsidRDefault="007C7EFA" w:rsidP="007C7E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7C7EFA" w14:paraId="41FDD680" w14:textId="77777777" w:rsidTr="007C7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732C0522" w14:textId="77777777" w:rsidR="007C7EFA" w:rsidRPr="0061520A" w:rsidRDefault="007C7EFA" w:rsidP="007C7EFA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getGrollies</w:t>
            </w:r>
            <w:proofErr w:type="spellEnd"/>
          </w:p>
        </w:tc>
        <w:tc>
          <w:tcPr>
            <w:tcW w:w="4820" w:type="dxa"/>
            <w:vAlign w:val="center"/>
          </w:tcPr>
          <w:p w14:paraId="7ACDECD9" w14:textId="77777777" w:rsidR="007C7EFA" w:rsidRPr="0061520A" w:rsidRDefault="007C7EFA" w:rsidP="007C7E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 xml:space="preserve">Devuelve los </w:t>
            </w:r>
            <w:proofErr w:type="spellStart"/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grollies</w:t>
            </w:r>
            <w:proofErr w:type="spellEnd"/>
          </w:p>
        </w:tc>
        <w:tc>
          <w:tcPr>
            <w:tcW w:w="2792" w:type="dxa"/>
            <w:vAlign w:val="center"/>
          </w:tcPr>
          <w:p w14:paraId="490438A4" w14:textId="77777777" w:rsidR="007C7EFA" w:rsidRPr="0061520A" w:rsidRDefault="007C7EFA" w:rsidP="007C7E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7C7EFA" w14:paraId="6D10582F" w14:textId="77777777" w:rsidTr="007C7EF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421ACE0F" w14:textId="77777777" w:rsidR="007C7EFA" w:rsidRDefault="007C7EFA" w:rsidP="007C7EFA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addGrollies</w:t>
            </w:r>
            <w:proofErr w:type="spellEnd"/>
          </w:p>
        </w:tc>
        <w:tc>
          <w:tcPr>
            <w:tcW w:w="4820" w:type="dxa"/>
            <w:vAlign w:val="center"/>
          </w:tcPr>
          <w:p w14:paraId="195FDBF6" w14:textId="77777777" w:rsidR="007C7EFA" w:rsidRDefault="007C7EFA" w:rsidP="007C7E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 xml:space="preserve">Añade una cantidad de </w:t>
            </w:r>
            <w:proofErr w:type="spellStart"/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grollies</w:t>
            </w:r>
            <w:proofErr w:type="spellEnd"/>
          </w:p>
        </w:tc>
        <w:tc>
          <w:tcPr>
            <w:tcW w:w="2792" w:type="dxa"/>
            <w:vAlign w:val="center"/>
          </w:tcPr>
          <w:p w14:paraId="0D861CED" w14:textId="77777777" w:rsidR="007C7EFA" w:rsidRDefault="007C7EFA" w:rsidP="007C7E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7C7EFA" w14:paraId="33B2B268" w14:textId="77777777" w:rsidTr="007C7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2713E3BC" w14:textId="77777777" w:rsidR="007C7EFA" w:rsidRDefault="007C7EFA" w:rsidP="007C7EFA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sendMessage</w:t>
            </w:r>
            <w:proofErr w:type="spellEnd"/>
          </w:p>
        </w:tc>
        <w:tc>
          <w:tcPr>
            <w:tcW w:w="4820" w:type="dxa"/>
            <w:vAlign w:val="center"/>
          </w:tcPr>
          <w:p w14:paraId="41146310" w14:textId="77777777" w:rsidR="007C7EFA" w:rsidRDefault="007C7EFA" w:rsidP="007C7E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Envía un mensaje a otro usuario</w:t>
            </w:r>
          </w:p>
        </w:tc>
        <w:tc>
          <w:tcPr>
            <w:tcW w:w="2792" w:type="dxa"/>
            <w:vAlign w:val="center"/>
          </w:tcPr>
          <w:p w14:paraId="46292664" w14:textId="77777777" w:rsidR="007C7EFA" w:rsidRDefault="007C7EFA" w:rsidP="007C7E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</w:tbl>
    <w:p w14:paraId="3886512C" w14:textId="4895E524" w:rsidR="00F14653" w:rsidRDefault="00F14653" w:rsidP="00092232">
      <w:pPr>
        <w:spacing w:line="360" w:lineRule="auto"/>
        <w:jc w:val="center"/>
        <w:rPr>
          <w:rFonts w:cstheme="minorHAnsi"/>
          <w:b/>
          <w:i/>
          <w:iCs/>
          <w:color w:val="7A042E" w:themeColor="accent6" w:themeShade="BF"/>
          <w:sz w:val="32"/>
          <w:szCs w:val="32"/>
        </w:rPr>
      </w:pPr>
    </w:p>
    <w:p w14:paraId="39845F0F" w14:textId="77777777" w:rsidR="008F2B5B" w:rsidRDefault="008F2B5B" w:rsidP="00092232">
      <w:pPr>
        <w:spacing w:line="360" w:lineRule="auto"/>
        <w:jc w:val="center"/>
        <w:rPr>
          <w:rFonts w:cstheme="minorHAnsi"/>
          <w:b/>
          <w:i/>
          <w:iCs/>
          <w:color w:val="7A042E" w:themeColor="accent6" w:themeShade="BF"/>
          <w:sz w:val="32"/>
          <w:szCs w:val="32"/>
        </w:rPr>
      </w:pPr>
    </w:p>
    <w:p w14:paraId="00A309E0" w14:textId="77777777" w:rsidR="00F14653" w:rsidRPr="00092232" w:rsidRDefault="00F14653" w:rsidP="00092232">
      <w:pPr>
        <w:spacing w:line="360" w:lineRule="auto"/>
        <w:jc w:val="center"/>
        <w:rPr>
          <w:rFonts w:cstheme="minorHAnsi"/>
          <w:bCs/>
          <w:color w:val="auto"/>
          <w:sz w:val="24"/>
          <w:szCs w:val="24"/>
        </w:rPr>
      </w:pPr>
    </w:p>
    <w:sectPr w:rsidR="00F14653" w:rsidRPr="00092232" w:rsidSect="006D3A1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20" w:right="1152" w:bottom="720" w:left="1152" w:header="0" w:footer="0" w:gutter="0"/>
      <w:pgNumType w:start="1"/>
      <w:cols w:space="720"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2">
      <wne:fci wne:fciName="TableInsertRowBelow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2B7DB" w14:textId="77777777" w:rsidR="00BE1D70" w:rsidRDefault="00BE1D70" w:rsidP="004B7E44">
      <w:r>
        <w:separator/>
      </w:r>
    </w:p>
  </w:endnote>
  <w:endnote w:type="continuationSeparator" w:id="0">
    <w:p w14:paraId="459D1144" w14:textId="77777777" w:rsidR="00BE1D70" w:rsidRDefault="00BE1D70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1D144144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55404141" w14:textId="77777777" w:rsidR="004B7E44" w:rsidRDefault="006A5643" w:rsidP="006A5643">
          <w:pPr>
            <w:pStyle w:val="Piedepgina"/>
          </w:pPr>
          <w:r>
            <w:t>LOGROLLING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DDA981" w14:textId="77777777" w:rsidR="005A718F" w:rsidRDefault="005A718F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5F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28E6F" w14:textId="77777777" w:rsidR="00BE1D70" w:rsidRDefault="00BE1D70" w:rsidP="004B7E44">
      <w:r>
        <w:separator/>
      </w:r>
    </w:p>
  </w:footnote>
  <w:footnote w:type="continuationSeparator" w:id="0">
    <w:p w14:paraId="463CED48" w14:textId="77777777" w:rsidR="00BE1D70" w:rsidRDefault="00BE1D70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4BD1D26A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5EE68038" w14:textId="4C2A162B" w:rsidR="004B7E44" w:rsidRDefault="00B87F0E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A14C16" wp14:editId="5D17E4D0">
                    <wp:simplePos x="0" y="0"/>
                    <wp:positionH relativeFrom="column">
                      <wp:posOffset>7422002</wp:posOffset>
                    </wp:positionH>
                    <wp:positionV relativeFrom="paragraph">
                      <wp:posOffset>6350</wp:posOffset>
                    </wp:positionV>
                    <wp:extent cx="324000" cy="9576000"/>
                    <wp:effectExtent l="0" t="0" r="19050" b="25400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4000" cy="9576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39D0A85" id="Rectángulo 1" o:spid="_x0000_s1026" style="position:absolute;margin-left:584.4pt;margin-top:.5pt;width:25.5pt;height:7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" fillcolor="#a4063e [3204]" strokecolor="#a4063e [3209]" strokeweight="2pt"/>
                </w:pict>
              </mc:Fallback>
            </mc:AlternateContent>
          </w:r>
          <w:r w:rsidR="004B7E44"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6A40C8C5" wp14:editId="526320CE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ABD55F" w14:textId="77777777" w:rsidR="00E54062" w:rsidRPr="004B7E44" w:rsidRDefault="007958DA" w:rsidP="00E5406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958DA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7958DA">
                                  <w:rPr>
                                    <w:b/>
                                  </w:rPr>
                                  <w:instrText>PAGE   \* MERGEFORMAT</w:instrTex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435FB7">
                                  <w:rPr>
                                    <w:b/>
                                    <w:noProof/>
                                  </w:rPr>
                                  <w:t>4</w: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A40C8C5" id="Rectangle 11" o:spid="_x0000_s1027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14:paraId="28ABD55F" w14:textId="77777777" w:rsidR="00E54062" w:rsidRPr="004B7E44" w:rsidRDefault="007958DA" w:rsidP="00E54062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435FB7">
                            <w:rPr>
                              <w:b/>
                              <w:noProof/>
                            </w:rPr>
                            <w:t>4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01B42" w14:textId="77777777" w:rsidR="00C558CE" w:rsidRDefault="00C558CE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EE669D" wp14:editId="37E35E77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94C992" w14:textId="77777777" w:rsidR="00C558CE" w:rsidRPr="004B7E44" w:rsidRDefault="007958DA" w:rsidP="00C558CE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435FB7">
                            <w:rPr>
                              <w:b/>
                              <w:noProof/>
                            </w:rPr>
                            <w:t>1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EE669D" id="_x0000_s1028" style="position:absolute;margin-left:0;margin-top:0;width:106.45pt;height:46.6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" fillcolor="#a4063e [3204]" stroked="f" strokeweight="2pt">
              <v:textbox>
                <w:txbxContent>
                  <w:p w14:paraId="2C94C992" w14:textId="77777777" w:rsidR="00C558CE" w:rsidRPr="004B7E44" w:rsidRDefault="007958DA" w:rsidP="00C558CE">
                    <w:pPr>
                      <w:jc w:val="center"/>
                      <w:rPr>
                        <w:b/>
                      </w:rPr>
                    </w:pPr>
                    <w:r w:rsidRPr="007958DA">
                      <w:rPr>
                        <w:b/>
                      </w:rPr>
                      <w:fldChar w:fldCharType="begin"/>
                    </w:r>
                    <w:r w:rsidRPr="007958DA">
                      <w:rPr>
                        <w:b/>
                      </w:rPr>
                      <w:instrText>PAGE   \* MERGEFORMAT</w:instrText>
                    </w:r>
                    <w:r w:rsidRPr="007958DA">
                      <w:rPr>
                        <w:b/>
                      </w:rPr>
                      <w:fldChar w:fldCharType="separate"/>
                    </w:r>
                    <w:r w:rsidR="00435FB7">
                      <w:rPr>
                        <w:b/>
                        <w:noProof/>
                      </w:rPr>
                      <w:t>1</w:t>
                    </w:r>
                    <w:r w:rsidRPr="007958DA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7BFEF50"/>
    <w:multiLevelType w:val="multilevel"/>
    <w:tmpl w:val="F7BFEF50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A9F31BC"/>
    <w:multiLevelType w:val="hybridMultilevel"/>
    <w:tmpl w:val="56C057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A3BDB"/>
    <w:multiLevelType w:val="hybridMultilevel"/>
    <w:tmpl w:val="21B0AE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E3CCD"/>
    <w:multiLevelType w:val="hybridMultilevel"/>
    <w:tmpl w:val="125C9E6C"/>
    <w:lvl w:ilvl="0" w:tplc="B4245C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94AE1"/>
    <w:multiLevelType w:val="hybridMultilevel"/>
    <w:tmpl w:val="CD444C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641A0"/>
    <w:multiLevelType w:val="multilevel"/>
    <w:tmpl w:val="152A6E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6" w15:restartNumberingAfterBreak="0">
    <w:nsid w:val="3F917175"/>
    <w:multiLevelType w:val="hybridMultilevel"/>
    <w:tmpl w:val="B82A9E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8397A"/>
    <w:multiLevelType w:val="hybridMultilevel"/>
    <w:tmpl w:val="9A4A7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47475"/>
    <w:multiLevelType w:val="multilevel"/>
    <w:tmpl w:val="ACF607EC"/>
    <w:lvl w:ilvl="0">
      <w:start w:val="1"/>
      <w:numFmt w:val="decimal"/>
      <w:lvlText w:val="%1."/>
      <w:lvlJc w:val="left"/>
      <w:pPr>
        <w:ind w:left="643" w:hanging="360"/>
      </w:pPr>
      <w:rPr>
        <w:rFonts w:asciiTheme="minorHAnsi" w:hAnsiTheme="minorHAnsi" w:cstheme="minorHAnsi" w:hint="default"/>
        <w:b/>
        <w:sz w:val="36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4460A4"/>
    <w:multiLevelType w:val="hybridMultilevel"/>
    <w:tmpl w:val="125C9E6C"/>
    <w:lvl w:ilvl="0" w:tplc="B4245C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AA1"/>
    <w:rsid w:val="000101E0"/>
    <w:rsid w:val="00020478"/>
    <w:rsid w:val="00022B44"/>
    <w:rsid w:val="000248B7"/>
    <w:rsid w:val="00075184"/>
    <w:rsid w:val="0008634A"/>
    <w:rsid w:val="00092232"/>
    <w:rsid w:val="0009366A"/>
    <w:rsid w:val="000A3418"/>
    <w:rsid w:val="000B0255"/>
    <w:rsid w:val="000B0892"/>
    <w:rsid w:val="000B10C9"/>
    <w:rsid w:val="000B3EDB"/>
    <w:rsid w:val="000C0F42"/>
    <w:rsid w:val="000C444E"/>
    <w:rsid w:val="000D5922"/>
    <w:rsid w:val="000D627D"/>
    <w:rsid w:val="000F5343"/>
    <w:rsid w:val="000F7AF1"/>
    <w:rsid w:val="00102335"/>
    <w:rsid w:val="00110DF6"/>
    <w:rsid w:val="00121C97"/>
    <w:rsid w:val="0012525C"/>
    <w:rsid w:val="001279F7"/>
    <w:rsid w:val="001354B9"/>
    <w:rsid w:val="001357BF"/>
    <w:rsid w:val="00142D91"/>
    <w:rsid w:val="001454D1"/>
    <w:rsid w:val="0016160C"/>
    <w:rsid w:val="00162A44"/>
    <w:rsid w:val="00164DED"/>
    <w:rsid w:val="00173A7B"/>
    <w:rsid w:val="00175AF2"/>
    <w:rsid w:val="001A2A1A"/>
    <w:rsid w:val="002004AE"/>
    <w:rsid w:val="002239A1"/>
    <w:rsid w:val="00224CE1"/>
    <w:rsid w:val="00237CC3"/>
    <w:rsid w:val="00245CAA"/>
    <w:rsid w:val="00246509"/>
    <w:rsid w:val="00250515"/>
    <w:rsid w:val="002521F6"/>
    <w:rsid w:val="002574E6"/>
    <w:rsid w:val="002804B2"/>
    <w:rsid w:val="00281B96"/>
    <w:rsid w:val="00283B9C"/>
    <w:rsid w:val="002858E7"/>
    <w:rsid w:val="00293B83"/>
    <w:rsid w:val="0029526A"/>
    <w:rsid w:val="002D1AEB"/>
    <w:rsid w:val="002D4402"/>
    <w:rsid w:val="002E79AE"/>
    <w:rsid w:val="002F08A4"/>
    <w:rsid w:val="00302EBB"/>
    <w:rsid w:val="00304E56"/>
    <w:rsid w:val="003105F7"/>
    <w:rsid w:val="0031294A"/>
    <w:rsid w:val="003236E9"/>
    <w:rsid w:val="00327773"/>
    <w:rsid w:val="00332B6C"/>
    <w:rsid w:val="00335FE5"/>
    <w:rsid w:val="00337617"/>
    <w:rsid w:val="0034479D"/>
    <w:rsid w:val="00362D1E"/>
    <w:rsid w:val="00364697"/>
    <w:rsid w:val="003A45C9"/>
    <w:rsid w:val="003B2611"/>
    <w:rsid w:val="003B66B6"/>
    <w:rsid w:val="003C5BC9"/>
    <w:rsid w:val="003D0398"/>
    <w:rsid w:val="003D1AA1"/>
    <w:rsid w:val="003E5520"/>
    <w:rsid w:val="003E6C0E"/>
    <w:rsid w:val="003F5C9E"/>
    <w:rsid w:val="003F6AA4"/>
    <w:rsid w:val="0040014B"/>
    <w:rsid w:val="00404147"/>
    <w:rsid w:val="00414085"/>
    <w:rsid w:val="004218A4"/>
    <w:rsid w:val="00421E5C"/>
    <w:rsid w:val="004309E3"/>
    <w:rsid w:val="00435FB7"/>
    <w:rsid w:val="00451A3F"/>
    <w:rsid w:val="00456955"/>
    <w:rsid w:val="00467036"/>
    <w:rsid w:val="00474903"/>
    <w:rsid w:val="00485029"/>
    <w:rsid w:val="004A3C23"/>
    <w:rsid w:val="004B170C"/>
    <w:rsid w:val="004B7E44"/>
    <w:rsid w:val="004D5252"/>
    <w:rsid w:val="004E01E3"/>
    <w:rsid w:val="004F15ED"/>
    <w:rsid w:val="004F2B86"/>
    <w:rsid w:val="004F2E36"/>
    <w:rsid w:val="004F443B"/>
    <w:rsid w:val="004F5CC6"/>
    <w:rsid w:val="00510A7B"/>
    <w:rsid w:val="005168E3"/>
    <w:rsid w:val="00531259"/>
    <w:rsid w:val="00547DE4"/>
    <w:rsid w:val="005508B7"/>
    <w:rsid w:val="0056208B"/>
    <w:rsid w:val="005851F4"/>
    <w:rsid w:val="00594DC4"/>
    <w:rsid w:val="005A718F"/>
    <w:rsid w:val="005B0A80"/>
    <w:rsid w:val="005B1EA1"/>
    <w:rsid w:val="005B4835"/>
    <w:rsid w:val="005C1300"/>
    <w:rsid w:val="005D7861"/>
    <w:rsid w:val="0061520A"/>
    <w:rsid w:val="0062142E"/>
    <w:rsid w:val="00623783"/>
    <w:rsid w:val="00625ED3"/>
    <w:rsid w:val="00630494"/>
    <w:rsid w:val="00634356"/>
    <w:rsid w:val="00647FE1"/>
    <w:rsid w:val="00663ACE"/>
    <w:rsid w:val="0067190B"/>
    <w:rsid w:val="006758B1"/>
    <w:rsid w:val="00683CDC"/>
    <w:rsid w:val="0068652A"/>
    <w:rsid w:val="00687DF6"/>
    <w:rsid w:val="00691E9D"/>
    <w:rsid w:val="006A14E8"/>
    <w:rsid w:val="006A3CE7"/>
    <w:rsid w:val="006A5643"/>
    <w:rsid w:val="006A6324"/>
    <w:rsid w:val="006A69E0"/>
    <w:rsid w:val="006A74B1"/>
    <w:rsid w:val="006C4A91"/>
    <w:rsid w:val="006C4C9E"/>
    <w:rsid w:val="006C4D6C"/>
    <w:rsid w:val="006D03EE"/>
    <w:rsid w:val="006D0813"/>
    <w:rsid w:val="006D3A18"/>
    <w:rsid w:val="006D5166"/>
    <w:rsid w:val="006D5D8A"/>
    <w:rsid w:val="006E654D"/>
    <w:rsid w:val="006E6C1A"/>
    <w:rsid w:val="006F23B9"/>
    <w:rsid w:val="006F30B9"/>
    <w:rsid w:val="00721D94"/>
    <w:rsid w:val="00730111"/>
    <w:rsid w:val="00740A7D"/>
    <w:rsid w:val="00741606"/>
    <w:rsid w:val="007516CF"/>
    <w:rsid w:val="00762BDE"/>
    <w:rsid w:val="00781330"/>
    <w:rsid w:val="00786D74"/>
    <w:rsid w:val="007955A3"/>
    <w:rsid w:val="007958DA"/>
    <w:rsid w:val="007A6CC9"/>
    <w:rsid w:val="007C6CCE"/>
    <w:rsid w:val="007C7EFA"/>
    <w:rsid w:val="007E0C8E"/>
    <w:rsid w:val="007F08C6"/>
    <w:rsid w:val="0080149E"/>
    <w:rsid w:val="008030A5"/>
    <w:rsid w:val="008032E9"/>
    <w:rsid w:val="00815736"/>
    <w:rsid w:val="00821093"/>
    <w:rsid w:val="008331EA"/>
    <w:rsid w:val="008676D8"/>
    <w:rsid w:val="008917E9"/>
    <w:rsid w:val="008930A7"/>
    <w:rsid w:val="008945D1"/>
    <w:rsid w:val="00895D07"/>
    <w:rsid w:val="0089795F"/>
    <w:rsid w:val="008A5176"/>
    <w:rsid w:val="008B33BC"/>
    <w:rsid w:val="008B5042"/>
    <w:rsid w:val="008C15CC"/>
    <w:rsid w:val="008C7D55"/>
    <w:rsid w:val="008D41FC"/>
    <w:rsid w:val="008D72FA"/>
    <w:rsid w:val="008E24C8"/>
    <w:rsid w:val="008F2B5B"/>
    <w:rsid w:val="00903F7B"/>
    <w:rsid w:val="009120E9"/>
    <w:rsid w:val="00914388"/>
    <w:rsid w:val="00920670"/>
    <w:rsid w:val="00945900"/>
    <w:rsid w:val="009479D7"/>
    <w:rsid w:val="009529DA"/>
    <w:rsid w:val="0095691D"/>
    <w:rsid w:val="00993656"/>
    <w:rsid w:val="009A4C0A"/>
    <w:rsid w:val="009C396C"/>
    <w:rsid w:val="009C5B14"/>
    <w:rsid w:val="009E7114"/>
    <w:rsid w:val="009F528E"/>
    <w:rsid w:val="009F6927"/>
    <w:rsid w:val="00A00787"/>
    <w:rsid w:val="00A057FB"/>
    <w:rsid w:val="00A13450"/>
    <w:rsid w:val="00A1496B"/>
    <w:rsid w:val="00A158E8"/>
    <w:rsid w:val="00A307FD"/>
    <w:rsid w:val="00A30A07"/>
    <w:rsid w:val="00A35E54"/>
    <w:rsid w:val="00A42C17"/>
    <w:rsid w:val="00A57B79"/>
    <w:rsid w:val="00A91458"/>
    <w:rsid w:val="00A9787E"/>
    <w:rsid w:val="00AA3806"/>
    <w:rsid w:val="00AA4B91"/>
    <w:rsid w:val="00AB51AB"/>
    <w:rsid w:val="00AB5BE7"/>
    <w:rsid w:val="00AB6141"/>
    <w:rsid w:val="00AC6654"/>
    <w:rsid w:val="00AF647F"/>
    <w:rsid w:val="00B324F1"/>
    <w:rsid w:val="00B56ECF"/>
    <w:rsid w:val="00B572B4"/>
    <w:rsid w:val="00B87F0E"/>
    <w:rsid w:val="00BB3DCC"/>
    <w:rsid w:val="00BC694F"/>
    <w:rsid w:val="00BD09A6"/>
    <w:rsid w:val="00BE1D70"/>
    <w:rsid w:val="00BE5F53"/>
    <w:rsid w:val="00BF0AFA"/>
    <w:rsid w:val="00BF69FB"/>
    <w:rsid w:val="00C07FBF"/>
    <w:rsid w:val="00C14E1D"/>
    <w:rsid w:val="00C168CD"/>
    <w:rsid w:val="00C24EE1"/>
    <w:rsid w:val="00C25CCF"/>
    <w:rsid w:val="00C25E72"/>
    <w:rsid w:val="00C33972"/>
    <w:rsid w:val="00C558CE"/>
    <w:rsid w:val="00C967F9"/>
    <w:rsid w:val="00CA7A66"/>
    <w:rsid w:val="00CD5726"/>
    <w:rsid w:val="00CD6954"/>
    <w:rsid w:val="00CE3C6C"/>
    <w:rsid w:val="00D07EAD"/>
    <w:rsid w:val="00D11DE1"/>
    <w:rsid w:val="00D25244"/>
    <w:rsid w:val="00D26146"/>
    <w:rsid w:val="00D2752A"/>
    <w:rsid w:val="00D4079D"/>
    <w:rsid w:val="00D43B1C"/>
    <w:rsid w:val="00D46111"/>
    <w:rsid w:val="00D60D09"/>
    <w:rsid w:val="00D63D67"/>
    <w:rsid w:val="00D70C19"/>
    <w:rsid w:val="00D81602"/>
    <w:rsid w:val="00DB26A7"/>
    <w:rsid w:val="00DC5124"/>
    <w:rsid w:val="00DC6819"/>
    <w:rsid w:val="00DD7434"/>
    <w:rsid w:val="00DE1E2D"/>
    <w:rsid w:val="00DE313B"/>
    <w:rsid w:val="00DE63B3"/>
    <w:rsid w:val="00DF30B5"/>
    <w:rsid w:val="00DF5322"/>
    <w:rsid w:val="00E02F10"/>
    <w:rsid w:val="00E07CCA"/>
    <w:rsid w:val="00E325BC"/>
    <w:rsid w:val="00E42925"/>
    <w:rsid w:val="00E54062"/>
    <w:rsid w:val="00E5595A"/>
    <w:rsid w:val="00E5640A"/>
    <w:rsid w:val="00E665CE"/>
    <w:rsid w:val="00E76C00"/>
    <w:rsid w:val="00E76CAD"/>
    <w:rsid w:val="00E8105C"/>
    <w:rsid w:val="00E94B5F"/>
    <w:rsid w:val="00EB125D"/>
    <w:rsid w:val="00EC1609"/>
    <w:rsid w:val="00EC4A1A"/>
    <w:rsid w:val="00ED3D2A"/>
    <w:rsid w:val="00EE06AD"/>
    <w:rsid w:val="00EE230B"/>
    <w:rsid w:val="00EF0C7E"/>
    <w:rsid w:val="00EF1687"/>
    <w:rsid w:val="00F05CAA"/>
    <w:rsid w:val="00F14653"/>
    <w:rsid w:val="00F2564F"/>
    <w:rsid w:val="00F5593A"/>
    <w:rsid w:val="00F627E6"/>
    <w:rsid w:val="00F64FAB"/>
    <w:rsid w:val="00F66AA9"/>
    <w:rsid w:val="00F66EBD"/>
    <w:rsid w:val="00F81192"/>
    <w:rsid w:val="00F874C8"/>
    <w:rsid w:val="00F91408"/>
    <w:rsid w:val="00FE0C6E"/>
    <w:rsid w:val="00FE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6677C6"/>
  <w15:chartTrackingRefBased/>
  <w15:docId w15:val="{E8039258-814C-41E1-AEFC-81A3C148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8C6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table" w:styleId="Tablaconcuadrcula">
    <w:name w:val="Table Grid"/>
    <w:basedOn w:val="Tablanormal"/>
    <w:uiPriority w:val="39"/>
    <w:rsid w:val="00EC1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E54062"/>
    <w:pPr>
      <w:ind w:left="720"/>
      <w:contextualSpacing/>
    </w:pPr>
  </w:style>
  <w:style w:type="table" w:styleId="Tablaconcuadrcula5oscura-nfasis4">
    <w:name w:val="Grid Table 5 Dark Accent 4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character" w:customStyle="1" w:styleId="Textodemarcadordeposicin">
    <w:name w:val="Texto de marcador de posición"/>
    <w:basedOn w:val="Fuentedeprrafopredeter"/>
    <w:uiPriority w:val="99"/>
    <w:semiHidden/>
    <w:rsid w:val="00C25E72"/>
    <w:rPr>
      <w:color w:val="808080"/>
    </w:rPr>
  </w:style>
  <w:style w:type="table" w:styleId="Tablaconcuadrcula4-nfasis1">
    <w:name w:val="Grid Table 4 Accent 1"/>
    <w:basedOn w:val="Tablanormal"/>
    <w:uiPriority w:val="49"/>
    <w:rsid w:val="00762BDE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1" w:themeTint="99"/>
        <w:left w:val="single" w:sz="4" w:space="0" w:color="F73A7D" w:themeColor="accent1" w:themeTint="99"/>
        <w:bottom w:val="single" w:sz="4" w:space="0" w:color="F73A7D" w:themeColor="accent1" w:themeTint="99"/>
        <w:right w:val="single" w:sz="4" w:space="0" w:color="F73A7D" w:themeColor="accent1" w:themeTint="99"/>
        <w:insideH w:val="single" w:sz="4" w:space="0" w:color="F73A7D" w:themeColor="accent1" w:themeTint="99"/>
        <w:insideV w:val="single" w:sz="4" w:space="0" w:color="F73A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063E" w:themeColor="accent1"/>
          <w:left w:val="single" w:sz="4" w:space="0" w:color="A4063E" w:themeColor="accent1"/>
          <w:bottom w:val="single" w:sz="4" w:space="0" w:color="A4063E" w:themeColor="accent1"/>
          <w:right w:val="single" w:sz="4" w:space="0" w:color="A4063E" w:themeColor="accent1"/>
          <w:insideH w:val="nil"/>
          <w:insideV w:val="nil"/>
        </w:tcBorders>
        <w:shd w:val="clear" w:color="auto" w:fill="A4063E" w:themeFill="accent1"/>
      </w:tcPr>
    </w:tblStylePr>
    <w:tblStylePr w:type="lastRow">
      <w:rPr>
        <w:b/>
        <w:bCs/>
      </w:rPr>
      <w:tblPr/>
      <w:tcPr>
        <w:tcBorders>
          <w:top w:val="double" w:sz="4" w:space="0" w:color="A4063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1" w:themeFillTint="33"/>
      </w:tcPr>
    </w:tblStylePr>
    <w:tblStylePr w:type="band1Horz">
      <w:tblPr/>
      <w:tcPr>
        <w:shd w:val="clear" w:color="auto" w:fill="FCBDD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61520A"/>
    <w:pPr>
      <w:spacing w:after="0" w:line="240" w:lineRule="auto"/>
    </w:pPr>
    <w:tblPr>
      <w:tblStyleRowBandSize w:val="1"/>
      <w:tblStyleColBandSize w:val="1"/>
      <w:tblBorders>
        <w:top w:val="single" w:sz="4" w:space="0" w:color="BEDE8D" w:themeColor="accent5" w:themeTint="99"/>
        <w:left w:val="single" w:sz="4" w:space="0" w:color="BEDE8D" w:themeColor="accent5" w:themeTint="99"/>
        <w:bottom w:val="single" w:sz="4" w:space="0" w:color="BEDE8D" w:themeColor="accent5" w:themeTint="99"/>
        <w:right w:val="single" w:sz="4" w:space="0" w:color="BEDE8D" w:themeColor="accent5" w:themeTint="99"/>
        <w:insideH w:val="single" w:sz="4" w:space="0" w:color="BEDE8D" w:themeColor="accent5" w:themeTint="99"/>
        <w:insideV w:val="single" w:sz="4" w:space="0" w:color="BED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3C842" w:themeColor="accent5"/>
          <w:left w:val="single" w:sz="4" w:space="0" w:color="93C842" w:themeColor="accent5"/>
          <w:bottom w:val="single" w:sz="4" w:space="0" w:color="93C842" w:themeColor="accent5"/>
          <w:right w:val="single" w:sz="4" w:space="0" w:color="93C842" w:themeColor="accent5"/>
          <w:insideH w:val="nil"/>
          <w:insideV w:val="nil"/>
        </w:tcBorders>
        <w:shd w:val="clear" w:color="auto" w:fill="93C842" w:themeFill="accent5"/>
      </w:tcPr>
    </w:tblStylePr>
    <w:tblStylePr w:type="lastRow">
      <w:rPr>
        <w:b/>
        <w:bCs/>
      </w:rPr>
      <w:tblPr/>
      <w:tcPr>
        <w:tcBorders>
          <w:top w:val="double" w:sz="4" w:space="0" w:color="93C8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D9" w:themeFill="accent5" w:themeFillTint="33"/>
      </w:tcPr>
    </w:tblStylePr>
    <w:tblStylePr w:type="band1Horz">
      <w:tblPr/>
      <w:tcPr>
        <w:shd w:val="clear" w:color="auto" w:fill="E9F4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1520A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6" w:themeTint="99"/>
        <w:left w:val="single" w:sz="4" w:space="0" w:color="F73A7D" w:themeColor="accent6" w:themeTint="99"/>
        <w:bottom w:val="single" w:sz="4" w:space="0" w:color="F73A7D" w:themeColor="accent6" w:themeTint="99"/>
        <w:right w:val="single" w:sz="4" w:space="0" w:color="F73A7D" w:themeColor="accent6" w:themeTint="99"/>
        <w:insideH w:val="single" w:sz="4" w:space="0" w:color="F73A7D" w:themeColor="accent6" w:themeTint="99"/>
        <w:insideV w:val="single" w:sz="4" w:space="0" w:color="F73A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063E" w:themeColor="accent6"/>
          <w:left w:val="single" w:sz="4" w:space="0" w:color="A4063E" w:themeColor="accent6"/>
          <w:bottom w:val="single" w:sz="4" w:space="0" w:color="A4063E" w:themeColor="accent6"/>
          <w:right w:val="single" w:sz="4" w:space="0" w:color="A4063E" w:themeColor="accent6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</w:rPr>
      <w:tblPr/>
      <w:tcPr>
        <w:tcBorders>
          <w:top w:val="double" w:sz="4" w:space="0" w:color="A4063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6" w:themeFillTint="33"/>
      </w:tcPr>
    </w:tblStylePr>
    <w:tblStylePr w:type="band1Horz">
      <w:tblPr/>
      <w:tcPr>
        <w:shd w:val="clear" w:color="auto" w:fill="FCBDD3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47CFB-993F-48CF-A1ED-68FC32C5E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tf16392796.dotx</Template>
  <TotalTime>637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Pedro</cp:lastModifiedBy>
  <cp:revision>238</cp:revision>
  <cp:lastPrinted>2019-11-28T21:37:00Z</cp:lastPrinted>
  <dcterms:created xsi:type="dcterms:W3CDTF">2019-11-16T11:41:00Z</dcterms:created>
  <dcterms:modified xsi:type="dcterms:W3CDTF">2019-12-04T19:34:00Z</dcterms:modified>
</cp:coreProperties>
</file>