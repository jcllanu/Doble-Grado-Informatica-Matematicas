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F6105A2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690A069C" w:rsidR="00C25E72" w:rsidRPr="00895D07" w:rsidRDefault="006F1054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6F1054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Posición en el globo terráqueo.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690A069C" w:rsidR="00C25E72" w:rsidRPr="00895D07" w:rsidRDefault="006F1054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6F1054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Posición en el globo terráqueo.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D002C8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LOCATION</w:t>
      </w:r>
    </w:p>
    <w:tbl>
      <w:tblPr>
        <w:tblStyle w:val="Tablaconcuadrcula4-nfasis1"/>
        <w:tblpPr w:leftFromText="141" w:rightFromText="141" w:vertAnchor="text" w:horzAnchor="margin" w:tblpY="176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FF1881" w14:paraId="208CF674" w14:textId="77777777" w:rsidTr="00FF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C5B9332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202AAF1F" w14:textId="67BCBCDF" w:rsidR="00FF1881" w:rsidRPr="0061520A" w:rsidRDefault="00754386" w:rsidP="00FF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Location</w:t>
            </w:r>
            <w:bookmarkStart w:id="0" w:name="_GoBack"/>
            <w:bookmarkEnd w:id="0"/>
          </w:p>
        </w:tc>
      </w:tr>
      <w:tr w:rsidR="00FF1881" w14:paraId="11814B4A" w14:textId="77777777" w:rsidTr="00FF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AD790D6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1ADC53A3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FF1881" w14:paraId="13806EEB" w14:textId="77777777" w:rsidTr="00FF1881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8321CC4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5865E9A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EE7F3CB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FF1881" w14:paraId="71CA4909" w14:textId="77777777" w:rsidTr="00FF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12BDB61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latitude</w:t>
            </w:r>
          </w:p>
        </w:tc>
        <w:tc>
          <w:tcPr>
            <w:tcW w:w="4820" w:type="dxa"/>
            <w:vAlign w:val="center"/>
          </w:tcPr>
          <w:p w14:paraId="4A8BDFF2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Latitud</w:t>
            </w:r>
          </w:p>
        </w:tc>
        <w:tc>
          <w:tcPr>
            <w:tcW w:w="2792" w:type="dxa"/>
            <w:vAlign w:val="center"/>
          </w:tcPr>
          <w:p w14:paraId="731B1A3B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7489E0C8" w14:textId="77777777" w:rsidTr="00FF1881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860C4FE" w14:textId="77777777" w:rsidR="00FF1881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longitude</w:t>
            </w:r>
          </w:p>
        </w:tc>
        <w:tc>
          <w:tcPr>
            <w:tcW w:w="4820" w:type="dxa"/>
            <w:vAlign w:val="center"/>
          </w:tcPr>
          <w:p w14:paraId="337245AD" w14:textId="77777777" w:rsidR="00FF1881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Longitud</w:t>
            </w:r>
          </w:p>
        </w:tc>
        <w:tc>
          <w:tcPr>
            <w:tcW w:w="2792" w:type="dxa"/>
            <w:vAlign w:val="center"/>
          </w:tcPr>
          <w:p w14:paraId="41E7CC00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3CF9876E" w14:textId="77777777" w:rsidTr="00FF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68814F1E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3C5127B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7A62D7B0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61639BCE" w14:textId="77777777" w:rsidTr="00FF1881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BCD509D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getLatitude</w:t>
            </w:r>
          </w:p>
        </w:tc>
        <w:tc>
          <w:tcPr>
            <w:tcW w:w="4820" w:type="dxa"/>
            <w:vAlign w:val="center"/>
          </w:tcPr>
          <w:p w14:paraId="1E9A8615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latitud</w:t>
            </w:r>
          </w:p>
        </w:tc>
        <w:tc>
          <w:tcPr>
            <w:tcW w:w="2792" w:type="dxa"/>
            <w:vAlign w:val="center"/>
          </w:tcPr>
          <w:p w14:paraId="29168E73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58EE79D5" w14:textId="77777777" w:rsidTr="00FF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55D195C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setLatitude</w:t>
            </w:r>
          </w:p>
        </w:tc>
        <w:tc>
          <w:tcPr>
            <w:tcW w:w="4820" w:type="dxa"/>
            <w:vAlign w:val="center"/>
          </w:tcPr>
          <w:p w14:paraId="1FA2AB00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latitud</w:t>
            </w:r>
          </w:p>
        </w:tc>
        <w:tc>
          <w:tcPr>
            <w:tcW w:w="2792" w:type="dxa"/>
            <w:vAlign w:val="center"/>
          </w:tcPr>
          <w:p w14:paraId="3E86EAE7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7DE39B72" w14:textId="77777777" w:rsidTr="00FF1881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FC4B905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getLongitude</w:t>
            </w:r>
          </w:p>
        </w:tc>
        <w:tc>
          <w:tcPr>
            <w:tcW w:w="4820" w:type="dxa"/>
            <w:vAlign w:val="center"/>
          </w:tcPr>
          <w:p w14:paraId="48FACA16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longitud</w:t>
            </w:r>
          </w:p>
        </w:tc>
        <w:tc>
          <w:tcPr>
            <w:tcW w:w="2792" w:type="dxa"/>
            <w:vAlign w:val="center"/>
          </w:tcPr>
          <w:p w14:paraId="58277C97" w14:textId="77777777" w:rsidR="00FF1881" w:rsidRPr="0061520A" w:rsidRDefault="00FF1881" w:rsidP="00FF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F1881" w14:paraId="6BD65745" w14:textId="77777777" w:rsidTr="00FF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FCF6884" w14:textId="77777777" w:rsidR="00FF1881" w:rsidRPr="0061520A" w:rsidRDefault="00FF1881" w:rsidP="00FF1881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setLongitude</w:t>
            </w:r>
          </w:p>
        </w:tc>
        <w:tc>
          <w:tcPr>
            <w:tcW w:w="4820" w:type="dxa"/>
            <w:vAlign w:val="center"/>
          </w:tcPr>
          <w:p w14:paraId="72E94C6B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longitud</w:t>
            </w:r>
          </w:p>
        </w:tc>
        <w:tc>
          <w:tcPr>
            <w:tcW w:w="2792" w:type="dxa"/>
            <w:vAlign w:val="center"/>
          </w:tcPr>
          <w:p w14:paraId="7B25951C" w14:textId="77777777" w:rsidR="00FF1881" w:rsidRPr="0061520A" w:rsidRDefault="00FF1881" w:rsidP="00FF1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7A53" w14:textId="77777777" w:rsidR="00CA4C03" w:rsidRDefault="00CA4C03" w:rsidP="004B7E44">
      <w:r>
        <w:separator/>
      </w:r>
    </w:p>
  </w:endnote>
  <w:endnote w:type="continuationSeparator" w:id="0">
    <w:p w14:paraId="2B041D4A" w14:textId="77777777" w:rsidR="00CA4C03" w:rsidRDefault="00CA4C0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A890" w14:textId="77777777" w:rsidR="00CA4C03" w:rsidRDefault="00CA4C03" w:rsidP="004B7E44">
      <w:r>
        <w:separator/>
      </w:r>
    </w:p>
  </w:footnote>
  <w:footnote w:type="continuationSeparator" w:id="0">
    <w:p w14:paraId="584EE425" w14:textId="77777777" w:rsidR="00CA4C03" w:rsidRDefault="00CA4C0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1B5885"/>
    <w:rsid w:val="002004AE"/>
    <w:rsid w:val="002239A1"/>
    <w:rsid w:val="00224CE1"/>
    <w:rsid w:val="00237CC3"/>
    <w:rsid w:val="00240CA2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2E9A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47F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5F6995"/>
    <w:rsid w:val="00605306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1054"/>
    <w:rsid w:val="006F23B9"/>
    <w:rsid w:val="006F30B9"/>
    <w:rsid w:val="00702FC9"/>
    <w:rsid w:val="00721D94"/>
    <w:rsid w:val="00730111"/>
    <w:rsid w:val="00740A7D"/>
    <w:rsid w:val="00741606"/>
    <w:rsid w:val="007516CF"/>
    <w:rsid w:val="00754386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3A76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5B52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D4B7E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4C03"/>
    <w:rsid w:val="00CA7A66"/>
    <w:rsid w:val="00CD1668"/>
    <w:rsid w:val="00CD5726"/>
    <w:rsid w:val="00CD6954"/>
    <w:rsid w:val="00CE3C6C"/>
    <w:rsid w:val="00D002C8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91E5F"/>
    <w:rsid w:val="00DB26A7"/>
    <w:rsid w:val="00DB407D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40A0F-1D83-4CCD-BD34-3897EF2E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254</cp:revision>
  <cp:lastPrinted>2019-11-28T21:37:00Z</cp:lastPrinted>
  <dcterms:created xsi:type="dcterms:W3CDTF">2019-11-16T11:41:00Z</dcterms:created>
  <dcterms:modified xsi:type="dcterms:W3CDTF">2019-11-28T22:35:00Z</dcterms:modified>
</cp:coreProperties>
</file>