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6D792FF1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1E1A7676" w:rsidR="00C25E72" w:rsidRPr="00895D07" w:rsidRDefault="00EF0C7E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EF0C7E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 xml:space="preserve">Clase con métodos estáticos que representa una lista de usuarios. Está conectada a una base de datos mediante un </w:t>
                            </w:r>
                            <w:proofErr w:type="spellStart"/>
                            <w:r w:rsidRPr="00EF0C7E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DatabaseService</w:t>
                            </w:r>
                            <w:proofErr w:type="spellEnd"/>
                            <w:r w:rsidRPr="00EF0C7E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1E1A7676" w:rsidR="00C25E72" w:rsidRPr="00895D07" w:rsidRDefault="00EF0C7E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EF0C7E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 xml:space="preserve">Clase con métodos estáticos que representa una lista de usuarios. Está conectada a una base de datos mediante un </w:t>
                      </w:r>
                      <w:proofErr w:type="spellStart"/>
                      <w:r w:rsidRPr="00EF0C7E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DatabaseService</w:t>
                      </w:r>
                      <w:proofErr w:type="spellEnd"/>
                      <w:r w:rsidRPr="00EF0C7E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EF0C7E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USER MANAGER</w:t>
      </w:r>
    </w:p>
    <w:tbl>
      <w:tblPr>
        <w:tblStyle w:val="Tablaconcuadrcula4-nfasis1"/>
        <w:tblpPr w:leftFromText="141" w:rightFromText="141" w:vertAnchor="page" w:horzAnchor="margin" w:tblpY="5687"/>
        <w:tblW w:w="10207" w:type="dxa"/>
        <w:tblLook w:val="04A0" w:firstRow="1" w:lastRow="0" w:firstColumn="1" w:lastColumn="0" w:noHBand="0" w:noVBand="1"/>
      </w:tblPr>
      <w:tblGrid>
        <w:gridCol w:w="2410"/>
        <w:gridCol w:w="4962"/>
        <w:gridCol w:w="2835"/>
      </w:tblGrid>
      <w:tr w:rsidR="008F2B5B" w14:paraId="34B93513" w14:textId="77777777" w:rsidTr="008F2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785FBCAD" w14:textId="77777777" w:rsidR="008F2B5B" w:rsidRPr="0061520A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835" w:type="dxa"/>
            <w:shd w:val="clear" w:color="auto" w:fill="F73A7D" w:themeFill="accent1" w:themeFillTint="99"/>
            <w:vAlign w:val="center"/>
          </w:tcPr>
          <w:p w14:paraId="0BD63B9A" w14:textId="77777777" w:rsidR="008F2B5B" w:rsidRPr="0061520A" w:rsidRDefault="008F2B5B" w:rsidP="008F2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UserManager</w:t>
            </w:r>
            <w:proofErr w:type="spellEnd"/>
          </w:p>
        </w:tc>
      </w:tr>
      <w:tr w:rsidR="008F2B5B" w14:paraId="3FF6080F" w14:textId="77777777" w:rsidTr="008F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gridSpan w:val="2"/>
            <w:vAlign w:val="center"/>
          </w:tcPr>
          <w:p w14:paraId="4035E13C" w14:textId="77777777" w:rsidR="008F2B5B" w:rsidRPr="0061520A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835" w:type="dxa"/>
            <w:vAlign w:val="center"/>
          </w:tcPr>
          <w:p w14:paraId="6E0E91A3" w14:textId="77777777" w:rsidR="008F2B5B" w:rsidRPr="0061520A" w:rsidRDefault="008F2B5B" w:rsidP="008F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8F2B5B" w14:paraId="166B700F" w14:textId="77777777" w:rsidTr="008F2B5B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5CA00C60" w14:textId="77777777" w:rsidR="008F2B5B" w:rsidRPr="0061520A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0307B26B" w14:textId="77777777" w:rsidR="008F2B5B" w:rsidRPr="0061520A" w:rsidRDefault="008F2B5B" w:rsidP="008F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  <w:r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 estático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595469CB" w14:textId="77777777" w:rsidR="008F2B5B" w:rsidRPr="0061520A" w:rsidRDefault="008F2B5B" w:rsidP="008F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8F2B5B" w14:paraId="2C0A4559" w14:textId="77777777" w:rsidTr="008F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32B6BBBA" w14:textId="77777777" w:rsidR="008F2B5B" w:rsidRPr="0061520A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4962" w:type="dxa"/>
            <w:vAlign w:val="center"/>
          </w:tcPr>
          <w:p w14:paraId="274CA4F7" w14:textId="77777777" w:rsidR="008F2B5B" w:rsidRPr="0061520A" w:rsidRDefault="008F2B5B" w:rsidP="008F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Tipo de dato que representa</w:t>
            </w:r>
          </w:p>
        </w:tc>
        <w:tc>
          <w:tcPr>
            <w:tcW w:w="2835" w:type="dxa"/>
            <w:vAlign w:val="center"/>
          </w:tcPr>
          <w:p w14:paraId="42615BC4" w14:textId="77777777" w:rsidR="008F2B5B" w:rsidRPr="0061520A" w:rsidRDefault="008F2B5B" w:rsidP="008F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DatabaseService</w:t>
            </w:r>
            <w:proofErr w:type="spellEnd"/>
          </w:p>
        </w:tc>
      </w:tr>
      <w:tr w:rsidR="008F2B5B" w14:paraId="57F74365" w14:textId="77777777" w:rsidTr="008F2B5B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shd w:val="clear" w:color="auto" w:fill="7A042E" w:themeFill="accent6" w:themeFillShade="BF"/>
            <w:vAlign w:val="center"/>
          </w:tcPr>
          <w:p w14:paraId="21132453" w14:textId="77777777" w:rsidR="008F2B5B" w:rsidRPr="0061520A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962" w:type="dxa"/>
            <w:shd w:val="clear" w:color="auto" w:fill="7A042E" w:themeFill="accent6" w:themeFillShade="BF"/>
            <w:vAlign w:val="center"/>
          </w:tcPr>
          <w:p w14:paraId="76655872" w14:textId="77777777" w:rsidR="008F2B5B" w:rsidRPr="0061520A" w:rsidRDefault="008F2B5B" w:rsidP="008F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  <w:r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 xml:space="preserve"> estático</w:t>
            </w:r>
          </w:p>
        </w:tc>
        <w:tc>
          <w:tcPr>
            <w:tcW w:w="2835" w:type="dxa"/>
            <w:shd w:val="clear" w:color="auto" w:fill="7A042E" w:themeFill="accent6" w:themeFillShade="BF"/>
            <w:vAlign w:val="center"/>
          </w:tcPr>
          <w:p w14:paraId="28FEF484" w14:textId="77777777" w:rsidR="008F2B5B" w:rsidRPr="0061520A" w:rsidRDefault="008F2B5B" w:rsidP="008F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8F2B5B" w14:paraId="410E0A9F" w14:textId="77777777" w:rsidTr="008F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43E1528E" w14:textId="77777777" w:rsidR="008F2B5B" w:rsidRPr="0061520A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4962" w:type="dxa"/>
            <w:vAlign w:val="center"/>
          </w:tcPr>
          <w:p w14:paraId="3628FBC3" w14:textId="77777777" w:rsidR="008F2B5B" w:rsidRPr="0061520A" w:rsidRDefault="008F2B5B" w:rsidP="008F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un usuario buscado</w:t>
            </w:r>
          </w:p>
        </w:tc>
        <w:tc>
          <w:tcPr>
            <w:tcW w:w="2835" w:type="dxa"/>
            <w:vAlign w:val="center"/>
          </w:tcPr>
          <w:p w14:paraId="5D4F2A13" w14:textId="77777777" w:rsidR="008F2B5B" w:rsidRPr="0061520A" w:rsidRDefault="008F2B5B" w:rsidP="008F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Data</w:t>
            </w:r>
          </w:p>
        </w:tc>
      </w:tr>
      <w:tr w:rsidR="008F2B5B" w14:paraId="30673790" w14:textId="77777777" w:rsidTr="008F2B5B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52BA48EE" w14:textId="77777777" w:rsidR="008F2B5B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deleteUser</w:t>
            </w:r>
            <w:proofErr w:type="spellEnd"/>
          </w:p>
        </w:tc>
        <w:tc>
          <w:tcPr>
            <w:tcW w:w="4962" w:type="dxa"/>
            <w:vAlign w:val="center"/>
          </w:tcPr>
          <w:p w14:paraId="4F8CC420" w14:textId="77777777" w:rsidR="008F2B5B" w:rsidRDefault="008F2B5B" w:rsidP="008F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Borra un usuario dado</w:t>
            </w:r>
          </w:p>
        </w:tc>
        <w:tc>
          <w:tcPr>
            <w:tcW w:w="2835" w:type="dxa"/>
            <w:vAlign w:val="center"/>
          </w:tcPr>
          <w:p w14:paraId="664CEE84" w14:textId="77777777" w:rsidR="008F2B5B" w:rsidRDefault="008F2B5B" w:rsidP="008F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  <w:tr w:rsidR="008F2B5B" w14:paraId="005633E4" w14:textId="77777777" w:rsidTr="008F2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2CB6196" w14:textId="77777777" w:rsidR="008F2B5B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modifyUser</w:t>
            </w:r>
            <w:proofErr w:type="spellEnd"/>
          </w:p>
        </w:tc>
        <w:tc>
          <w:tcPr>
            <w:tcW w:w="4962" w:type="dxa"/>
            <w:vAlign w:val="center"/>
          </w:tcPr>
          <w:p w14:paraId="4F6B7BE7" w14:textId="77777777" w:rsidR="008F2B5B" w:rsidRDefault="008F2B5B" w:rsidP="008F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un usuario dado actualizándolo</w:t>
            </w:r>
          </w:p>
        </w:tc>
        <w:tc>
          <w:tcPr>
            <w:tcW w:w="2835" w:type="dxa"/>
            <w:vAlign w:val="center"/>
          </w:tcPr>
          <w:p w14:paraId="697D208A" w14:textId="77777777" w:rsidR="008F2B5B" w:rsidRDefault="008F2B5B" w:rsidP="008F2B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Data,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  <w:tr w:rsidR="008F2B5B" w14:paraId="046D40E2" w14:textId="77777777" w:rsidTr="008F2B5B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06115892" w14:textId="77777777" w:rsidR="008F2B5B" w:rsidRDefault="008F2B5B" w:rsidP="008F2B5B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insertUser</w:t>
            </w:r>
            <w:proofErr w:type="spellEnd"/>
          </w:p>
        </w:tc>
        <w:tc>
          <w:tcPr>
            <w:tcW w:w="4962" w:type="dxa"/>
            <w:vAlign w:val="center"/>
          </w:tcPr>
          <w:p w14:paraId="627F88FE" w14:textId="77777777" w:rsidR="008F2B5B" w:rsidRDefault="008F2B5B" w:rsidP="008F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Inserta un nuevo usuario</w:t>
            </w:r>
          </w:p>
        </w:tc>
        <w:tc>
          <w:tcPr>
            <w:tcW w:w="2835" w:type="dxa"/>
            <w:vAlign w:val="center"/>
          </w:tcPr>
          <w:p w14:paraId="51B76A13" w14:textId="77777777" w:rsidR="008F2B5B" w:rsidRDefault="008F2B5B" w:rsidP="008F2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bookmarkStart w:id="0" w:name="_GoBack"/>
      <w:bookmarkEnd w:id="0"/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08802" w14:textId="77777777" w:rsidR="00510A7B" w:rsidRDefault="00510A7B" w:rsidP="004B7E44">
      <w:r>
        <w:separator/>
      </w:r>
    </w:p>
  </w:endnote>
  <w:endnote w:type="continuationSeparator" w:id="0">
    <w:p w14:paraId="1E1FD17B" w14:textId="77777777" w:rsidR="00510A7B" w:rsidRDefault="00510A7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867E7" w14:textId="77777777" w:rsidR="00510A7B" w:rsidRDefault="00510A7B" w:rsidP="004B7E44">
      <w:r>
        <w:separator/>
      </w:r>
    </w:p>
  </w:footnote>
  <w:footnote w:type="continuationSeparator" w:id="0">
    <w:p w14:paraId="7B980A9E" w14:textId="77777777" w:rsidR="00510A7B" w:rsidRDefault="00510A7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5029"/>
    <w:rsid w:val="004A3C23"/>
    <w:rsid w:val="004B170C"/>
    <w:rsid w:val="004B7E44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63ACE"/>
    <w:rsid w:val="0067190B"/>
    <w:rsid w:val="006758B1"/>
    <w:rsid w:val="00683CDC"/>
    <w:rsid w:val="0068652A"/>
    <w:rsid w:val="00687DF6"/>
    <w:rsid w:val="00691E9D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331EA"/>
    <w:rsid w:val="008676D8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94B5F"/>
    <w:rsid w:val="00EB125D"/>
    <w:rsid w:val="00EC1609"/>
    <w:rsid w:val="00EC4A1A"/>
    <w:rsid w:val="00ED3D2A"/>
    <w:rsid w:val="00EE06AD"/>
    <w:rsid w:val="00EE230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E52CA-44FD-4E0E-8EC7-3BD7145EE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231</cp:revision>
  <cp:lastPrinted>2019-11-28T21:37:00Z</cp:lastPrinted>
  <dcterms:created xsi:type="dcterms:W3CDTF">2019-11-16T11:41:00Z</dcterms:created>
  <dcterms:modified xsi:type="dcterms:W3CDTF">2019-11-28T22:28:00Z</dcterms:modified>
</cp:coreProperties>
</file>