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F63020" w14:textId="2D8146D9" w:rsidR="00C25E72" w:rsidRPr="00C25E72" w:rsidRDefault="00C25E72" w:rsidP="003D1AA1">
      <w:pPr>
        <w:pStyle w:val="Ttulo2"/>
        <w:spacing w:after="500"/>
        <w:rPr>
          <w:rFonts w:asciiTheme="minorHAnsi" w:hAnsiTheme="minorHAnsi" w:cstheme="minorHAnsi"/>
          <w:sz w:val="24"/>
          <w:szCs w:val="8"/>
          <w:u w:val="single"/>
        </w:rPr>
      </w:pPr>
    </w:p>
    <w:p w14:paraId="7FBA7785" w14:textId="49FFBB09" w:rsidR="00815736" w:rsidRPr="00596379" w:rsidRDefault="00092232" w:rsidP="00092232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A042E" w:themeFill="accent6" w:themeFillShade="BF"/>
        <w:spacing w:after="500"/>
        <w:jc w:val="center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sz w:val="32"/>
        </w:rPr>
        <w:t>Anexo</w:t>
      </w:r>
    </w:p>
    <w:p w14:paraId="796FA85A" w14:textId="1156584E" w:rsidR="00A00787" w:rsidRDefault="007A6CC9" w:rsidP="00092232">
      <w:pPr>
        <w:spacing w:line="360" w:lineRule="auto"/>
        <w:jc w:val="center"/>
        <w:rPr>
          <w:rFonts w:cstheme="minorHAnsi"/>
          <w:b/>
          <w:i/>
          <w:iCs/>
          <w:color w:val="7A042E" w:themeColor="accent6" w:themeShade="BF"/>
          <w:sz w:val="32"/>
          <w:szCs w:val="32"/>
        </w:rPr>
      </w:pPr>
      <w:r w:rsidRPr="00092232">
        <w:rPr>
          <w:rFonts w:ascii="Times New Roman" w:hAnsi="Times New Roman"/>
          <w:noProof/>
          <w:sz w:val="36"/>
          <w:szCs w:val="14"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79C6BF48" wp14:editId="2696AA60">
                <wp:simplePos x="0" y="0"/>
                <wp:positionH relativeFrom="margin">
                  <wp:align>right</wp:align>
                </wp:positionH>
                <wp:positionV relativeFrom="paragraph">
                  <wp:posOffset>590418</wp:posOffset>
                </wp:positionV>
                <wp:extent cx="6313170" cy="1586230"/>
                <wp:effectExtent l="0" t="0" r="0" b="1905"/>
                <wp:wrapSquare wrapText="bothSides"/>
                <wp:docPr id="20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3170" cy="1586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02B46" w14:textId="30002C59" w:rsidR="00C25E72" w:rsidRPr="00895D07" w:rsidRDefault="00AA4B91" w:rsidP="00C25E72">
                            <w:pPr>
                              <w:pBdr>
                                <w:top w:val="single" w:sz="36" w:space="6" w:color="161718" w:themeColor="text1"/>
                                <w:bottom w:val="single" w:sz="18" w:space="6" w:color="F73A7D" w:themeColor="accent6" w:themeTint="99"/>
                              </w:pBdr>
                              <w:jc w:val="both"/>
                              <w:rPr>
                                <w:rStyle w:val="Textodemarcadordeposicin"/>
                                <w:i/>
                                <w:iCs/>
                                <w:color w:val="4D5154" w:themeColor="text1" w:themeTint="BF"/>
                                <w:szCs w:val="28"/>
                              </w:rPr>
                            </w:pPr>
                            <w:r w:rsidRPr="00AA4B91">
                              <w:rPr>
                                <w:rStyle w:val="Textodemarcadordeposicin"/>
                                <w:i/>
                                <w:iCs/>
                                <w:color w:val="4D5154" w:themeColor="text1" w:themeTint="BF"/>
                                <w:sz w:val="27"/>
                                <w:szCs w:val="27"/>
                              </w:rPr>
                              <w:t>Tipo enumerado que representa un tipo de datos.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9C6BF4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445.9pt;margin-top:46.5pt;width:497.1pt;height:124.9pt;z-index:251659264;visibility:visible;mso-wrap-style:square;mso-width-percent:0;mso-height-percent:20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" filled="f" stroked="f">
                <v:textbox style="mso-fit-shape-to-text:t">
                  <w:txbxContent>
                    <w:p w14:paraId="51702B46" w14:textId="30002C59" w:rsidR="00C25E72" w:rsidRPr="00895D07" w:rsidRDefault="00AA4B91" w:rsidP="00C25E72">
                      <w:pPr>
                        <w:pBdr>
                          <w:top w:val="single" w:sz="36" w:space="6" w:color="161718" w:themeColor="text1"/>
                          <w:bottom w:val="single" w:sz="18" w:space="6" w:color="F73A7D" w:themeColor="accent6" w:themeTint="99"/>
                        </w:pBdr>
                        <w:jc w:val="both"/>
                        <w:rPr>
                          <w:rStyle w:val="Textodemarcadordeposicin"/>
                          <w:i/>
                          <w:iCs/>
                          <w:color w:val="4D5154" w:themeColor="text1" w:themeTint="BF"/>
                          <w:szCs w:val="28"/>
                        </w:rPr>
                      </w:pPr>
                      <w:r w:rsidRPr="00AA4B91">
                        <w:rPr>
                          <w:rStyle w:val="Textodemarcadordeposicin"/>
                          <w:i/>
                          <w:iCs/>
                          <w:color w:val="4D5154" w:themeColor="text1" w:themeTint="BF"/>
                          <w:sz w:val="27"/>
                          <w:szCs w:val="27"/>
                        </w:rPr>
                        <w:t>Tipo enumerado que representa un tipo de datos.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92232" w:rsidRPr="00092232">
        <w:rPr>
          <w:rFonts w:cstheme="minorHAnsi"/>
          <w:b/>
          <w:color w:val="7A042E" w:themeColor="accent6" w:themeShade="BF"/>
          <w:sz w:val="32"/>
          <w:szCs w:val="32"/>
        </w:rPr>
        <w:t xml:space="preserve">CLASE </w:t>
      </w:r>
      <w:r w:rsidR="00075184" w:rsidRPr="00092232">
        <w:rPr>
          <w:rFonts w:cstheme="minorHAnsi"/>
          <w:b/>
          <w:i/>
          <w:iCs/>
          <w:color w:val="7A042E" w:themeColor="accent6" w:themeShade="BF"/>
          <w:sz w:val="32"/>
          <w:szCs w:val="32"/>
        </w:rPr>
        <w:t>DATA</w:t>
      </w:r>
      <w:r w:rsidR="00DD7434">
        <w:rPr>
          <w:rFonts w:cstheme="minorHAnsi"/>
          <w:b/>
          <w:i/>
          <w:iCs/>
          <w:color w:val="7A042E" w:themeColor="accent6" w:themeShade="BF"/>
          <w:sz w:val="32"/>
          <w:szCs w:val="32"/>
        </w:rPr>
        <w:t xml:space="preserve"> TYPE</w:t>
      </w:r>
    </w:p>
    <w:tbl>
      <w:tblPr>
        <w:tblStyle w:val="Tablaconcuadrcula4-nfasis1"/>
        <w:tblpPr w:leftFromText="141" w:rightFromText="141" w:vertAnchor="page" w:horzAnchor="margin" w:tblpY="5200"/>
        <w:tblW w:w="10207" w:type="dxa"/>
        <w:tblLook w:val="04A0" w:firstRow="1" w:lastRow="0" w:firstColumn="1" w:lastColumn="0" w:noHBand="0" w:noVBand="1"/>
      </w:tblPr>
      <w:tblGrid>
        <w:gridCol w:w="2410"/>
        <w:gridCol w:w="4962"/>
        <w:gridCol w:w="2835"/>
      </w:tblGrid>
      <w:tr w:rsidR="00F14653" w14:paraId="593E3D31" w14:textId="77777777" w:rsidTr="00F146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2" w:type="dxa"/>
            <w:gridSpan w:val="2"/>
            <w:vAlign w:val="center"/>
          </w:tcPr>
          <w:p w14:paraId="3B1C2241" w14:textId="77777777" w:rsidR="00F14653" w:rsidRPr="0061520A" w:rsidRDefault="00F14653" w:rsidP="00F14653">
            <w:pPr>
              <w:jc w:val="center"/>
              <w:rPr>
                <w:rFonts w:eastAsia="Times New Roman" w:cstheme="minorHAnsi"/>
                <w:bCs w:val="0"/>
                <w:color w:val="auto"/>
                <w:szCs w:val="28"/>
              </w:rPr>
            </w:pPr>
            <w:r w:rsidRPr="0061520A">
              <w:rPr>
                <w:rFonts w:eastAsia="Times New Roman" w:cstheme="minorHAnsi"/>
                <w:bCs w:val="0"/>
                <w:color w:val="auto"/>
                <w:szCs w:val="28"/>
              </w:rPr>
              <w:t>Nombre d</w:t>
            </w:r>
            <w:r>
              <w:rPr>
                <w:rFonts w:eastAsia="Times New Roman" w:cstheme="minorHAnsi"/>
                <w:bCs w:val="0"/>
                <w:color w:val="auto"/>
                <w:szCs w:val="28"/>
              </w:rPr>
              <w:t>el enumerado</w:t>
            </w:r>
            <w:r w:rsidRPr="0061520A">
              <w:rPr>
                <w:rFonts w:eastAsia="Times New Roman" w:cstheme="minorHAnsi"/>
                <w:bCs w:val="0"/>
                <w:color w:val="auto"/>
                <w:szCs w:val="28"/>
              </w:rPr>
              <w:t>:</w:t>
            </w:r>
          </w:p>
        </w:tc>
        <w:tc>
          <w:tcPr>
            <w:tcW w:w="2835" w:type="dxa"/>
            <w:shd w:val="clear" w:color="auto" w:fill="F73A7D" w:themeFill="accent1" w:themeFillTint="99"/>
            <w:vAlign w:val="center"/>
          </w:tcPr>
          <w:p w14:paraId="415AF38D" w14:textId="77777777" w:rsidR="00F14653" w:rsidRPr="0061520A" w:rsidRDefault="00F14653" w:rsidP="00F146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bCs w:val="0"/>
                <w:sz w:val="24"/>
                <w:szCs w:val="24"/>
              </w:rPr>
              <w:t>DataType</w:t>
            </w:r>
            <w:proofErr w:type="spellEnd"/>
          </w:p>
        </w:tc>
      </w:tr>
      <w:tr w:rsidR="00F14653" w14:paraId="14D0A8BC" w14:textId="77777777" w:rsidTr="00F14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2" w:type="dxa"/>
            <w:gridSpan w:val="2"/>
            <w:vAlign w:val="center"/>
          </w:tcPr>
          <w:p w14:paraId="43BE59E4" w14:textId="77777777" w:rsidR="00F14653" w:rsidRPr="0061520A" w:rsidRDefault="00F14653" w:rsidP="00F14653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Superclase:</w:t>
            </w:r>
          </w:p>
        </w:tc>
        <w:tc>
          <w:tcPr>
            <w:tcW w:w="2835" w:type="dxa"/>
            <w:vAlign w:val="center"/>
          </w:tcPr>
          <w:p w14:paraId="788B588A" w14:textId="77777777" w:rsidR="00F14653" w:rsidRPr="0061520A" w:rsidRDefault="00F14653" w:rsidP="00F146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-</w:t>
            </w:r>
          </w:p>
        </w:tc>
      </w:tr>
      <w:tr w:rsidR="00F14653" w14:paraId="6EBFF0EB" w14:textId="77777777" w:rsidTr="00F14653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shd w:val="clear" w:color="auto" w:fill="7A042E" w:themeFill="accent6" w:themeFillShade="BF"/>
            <w:vAlign w:val="center"/>
          </w:tcPr>
          <w:p w14:paraId="23E5FEDA" w14:textId="77777777" w:rsidR="00F14653" w:rsidRPr="0061520A" w:rsidRDefault="00F14653" w:rsidP="00F14653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Nombre</w:t>
            </w:r>
          </w:p>
        </w:tc>
        <w:tc>
          <w:tcPr>
            <w:tcW w:w="4962" w:type="dxa"/>
            <w:shd w:val="clear" w:color="auto" w:fill="7A042E" w:themeFill="accent6" w:themeFillShade="BF"/>
            <w:vAlign w:val="center"/>
          </w:tcPr>
          <w:p w14:paraId="496EC0C5" w14:textId="77777777" w:rsidR="00F14653" w:rsidRPr="0061520A" w:rsidRDefault="00F14653" w:rsidP="00F146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/>
                <w:color w:val="auto"/>
                <w:sz w:val="24"/>
                <w:szCs w:val="24"/>
              </w:rPr>
              <w:t xml:space="preserve">Descripción </w:t>
            </w:r>
            <w:r>
              <w:rPr>
                <w:rFonts w:eastAsia="Times New Roman" w:cstheme="minorHAnsi"/>
                <w:b/>
                <w:color w:val="auto"/>
                <w:sz w:val="24"/>
                <w:szCs w:val="24"/>
              </w:rPr>
              <w:t>literal</w:t>
            </w:r>
          </w:p>
        </w:tc>
        <w:tc>
          <w:tcPr>
            <w:tcW w:w="2835" w:type="dxa"/>
            <w:shd w:val="clear" w:color="auto" w:fill="7A042E" w:themeFill="accent6" w:themeFillShade="BF"/>
            <w:vAlign w:val="center"/>
          </w:tcPr>
          <w:p w14:paraId="38E61BA9" w14:textId="77777777" w:rsidR="00F14653" w:rsidRPr="0061520A" w:rsidRDefault="00F14653" w:rsidP="00F146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/>
                <w:color w:val="auto"/>
                <w:sz w:val="24"/>
                <w:szCs w:val="24"/>
              </w:rPr>
              <w:t>Colaboraciones</w:t>
            </w:r>
          </w:p>
        </w:tc>
      </w:tr>
      <w:tr w:rsidR="00F14653" w14:paraId="1474C0DC" w14:textId="77777777" w:rsidTr="00F14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548A4EFF" w14:textId="77777777" w:rsidR="00F14653" w:rsidRPr="0061520A" w:rsidRDefault="00F14653" w:rsidP="00F14653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4962" w:type="dxa"/>
            <w:vAlign w:val="center"/>
          </w:tcPr>
          <w:p w14:paraId="59056E91" w14:textId="77777777" w:rsidR="00F14653" w:rsidRPr="0061520A" w:rsidRDefault="00F14653" w:rsidP="00F146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Entero</w:t>
            </w:r>
          </w:p>
        </w:tc>
        <w:tc>
          <w:tcPr>
            <w:tcW w:w="2835" w:type="dxa"/>
            <w:vAlign w:val="center"/>
          </w:tcPr>
          <w:p w14:paraId="406F9A06" w14:textId="77777777" w:rsidR="00F14653" w:rsidRPr="0061520A" w:rsidRDefault="00F14653" w:rsidP="00F146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F14653" w14:paraId="22C03AD8" w14:textId="77777777" w:rsidTr="00F14653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5E1761E1" w14:textId="77777777" w:rsidR="00F14653" w:rsidRPr="0061520A" w:rsidRDefault="00F14653" w:rsidP="00F14653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4962" w:type="dxa"/>
            <w:vAlign w:val="center"/>
          </w:tcPr>
          <w:p w14:paraId="4212EA27" w14:textId="77777777" w:rsidR="00F14653" w:rsidRPr="0061520A" w:rsidRDefault="00F14653" w:rsidP="00F146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Número de coma flotante</w:t>
            </w:r>
          </w:p>
        </w:tc>
        <w:tc>
          <w:tcPr>
            <w:tcW w:w="2835" w:type="dxa"/>
            <w:vAlign w:val="center"/>
          </w:tcPr>
          <w:p w14:paraId="6AADA5D8" w14:textId="77777777" w:rsidR="00F14653" w:rsidRPr="0061520A" w:rsidRDefault="00F14653" w:rsidP="00F146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F14653" w14:paraId="1839AD8B" w14:textId="77777777" w:rsidTr="00F14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439E2F1C" w14:textId="77777777" w:rsidR="00F14653" w:rsidRPr="0061520A" w:rsidRDefault="00F14653" w:rsidP="00F14653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Double</w:t>
            </w:r>
            <w:proofErr w:type="spellEnd"/>
          </w:p>
        </w:tc>
        <w:tc>
          <w:tcPr>
            <w:tcW w:w="4962" w:type="dxa"/>
            <w:vAlign w:val="center"/>
          </w:tcPr>
          <w:p w14:paraId="26821951" w14:textId="77777777" w:rsidR="00F14653" w:rsidRPr="0061520A" w:rsidRDefault="00F14653" w:rsidP="00F146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Número de coma flotante de doble precisión</w:t>
            </w:r>
          </w:p>
        </w:tc>
        <w:tc>
          <w:tcPr>
            <w:tcW w:w="2835" w:type="dxa"/>
            <w:vAlign w:val="center"/>
          </w:tcPr>
          <w:p w14:paraId="68121197" w14:textId="77777777" w:rsidR="00F14653" w:rsidRPr="0061520A" w:rsidRDefault="00F14653" w:rsidP="00F146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F14653" w14:paraId="1E2353AC" w14:textId="77777777" w:rsidTr="00F14653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77C35F3F" w14:textId="77777777" w:rsidR="00F14653" w:rsidRDefault="00F14653" w:rsidP="00F14653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4962" w:type="dxa"/>
            <w:vAlign w:val="center"/>
          </w:tcPr>
          <w:p w14:paraId="1D29E51B" w14:textId="77777777" w:rsidR="00F14653" w:rsidRDefault="00F14653" w:rsidP="00F146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Valor de sí o no</w:t>
            </w:r>
          </w:p>
        </w:tc>
        <w:tc>
          <w:tcPr>
            <w:tcW w:w="2835" w:type="dxa"/>
            <w:vAlign w:val="center"/>
          </w:tcPr>
          <w:p w14:paraId="6B4701F7" w14:textId="77777777" w:rsidR="00F14653" w:rsidRPr="0061520A" w:rsidRDefault="00F14653" w:rsidP="00F146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F14653" w14:paraId="65FA52E9" w14:textId="77777777" w:rsidTr="00F14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4C4DB989" w14:textId="77777777" w:rsidR="00F14653" w:rsidRDefault="00F14653" w:rsidP="00F14653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4962" w:type="dxa"/>
            <w:vAlign w:val="center"/>
          </w:tcPr>
          <w:p w14:paraId="5CD3A49E" w14:textId="77777777" w:rsidR="00F14653" w:rsidRDefault="00F14653" w:rsidP="00F146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Cadena de texto</w:t>
            </w:r>
          </w:p>
        </w:tc>
        <w:tc>
          <w:tcPr>
            <w:tcW w:w="2835" w:type="dxa"/>
            <w:vAlign w:val="center"/>
          </w:tcPr>
          <w:p w14:paraId="3E5F3829" w14:textId="77777777" w:rsidR="00F14653" w:rsidRPr="0061520A" w:rsidRDefault="00F14653" w:rsidP="00F146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F14653" w14:paraId="1E0FDA5E" w14:textId="77777777" w:rsidTr="00F14653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4F4BA290" w14:textId="77777777" w:rsidR="00F14653" w:rsidRDefault="00F14653" w:rsidP="00F14653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File</w:t>
            </w:r>
          </w:p>
        </w:tc>
        <w:tc>
          <w:tcPr>
            <w:tcW w:w="4962" w:type="dxa"/>
            <w:vAlign w:val="center"/>
          </w:tcPr>
          <w:p w14:paraId="23A85A10" w14:textId="77777777" w:rsidR="00F14653" w:rsidRDefault="00F14653" w:rsidP="00F146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Archivo</w:t>
            </w:r>
          </w:p>
        </w:tc>
        <w:tc>
          <w:tcPr>
            <w:tcW w:w="2835" w:type="dxa"/>
            <w:vAlign w:val="center"/>
          </w:tcPr>
          <w:p w14:paraId="0C93D2EF" w14:textId="77777777" w:rsidR="00F14653" w:rsidRPr="0061520A" w:rsidRDefault="00F14653" w:rsidP="00F146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</w:tbl>
    <w:p w14:paraId="3886512C" w14:textId="4E3C76B6" w:rsidR="00F14653" w:rsidRDefault="00F14653" w:rsidP="00092232">
      <w:pPr>
        <w:spacing w:line="360" w:lineRule="auto"/>
        <w:jc w:val="center"/>
        <w:rPr>
          <w:rFonts w:cstheme="minorHAnsi"/>
          <w:b/>
          <w:i/>
          <w:iCs/>
          <w:color w:val="7A042E" w:themeColor="accent6" w:themeShade="BF"/>
          <w:sz w:val="32"/>
          <w:szCs w:val="32"/>
        </w:rPr>
      </w:pPr>
    </w:p>
    <w:p w14:paraId="00A309E0" w14:textId="77777777" w:rsidR="00F14653" w:rsidRPr="00092232" w:rsidRDefault="00F14653" w:rsidP="00092232">
      <w:pPr>
        <w:spacing w:line="360" w:lineRule="auto"/>
        <w:jc w:val="center"/>
        <w:rPr>
          <w:rFonts w:cstheme="minorHAnsi"/>
          <w:bCs/>
          <w:color w:val="auto"/>
          <w:sz w:val="24"/>
          <w:szCs w:val="24"/>
        </w:rPr>
      </w:pPr>
      <w:bookmarkStart w:id="0" w:name="_GoBack"/>
      <w:bookmarkEnd w:id="0"/>
    </w:p>
    <w:sectPr w:rsidR="00F14653" w:rsidRPr="00092232" w:rsidSect="006D3A18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720" w:right="1152" w:bottom="720" w:left="1152" w:header="0" w:footer="0" w:gutter="0"/>
      <w:pgNumType w:start="1"/>
      <w:cols w:space="720"/>
      <w:docGrid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52">
      <wne:fci wne:fciName="TableInsertRowBelow" wne:swArg="0000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10EF90" w14:textId="77777777" w:rsidR="00246509" w:rsidRDefault="00246509" w:rsidP="004B7E44">
      <w:r>
        <w:separator/>
      </w:r>
    </w:p>
  </w:endnote>
  <w:endnote w:type="continuationSeparator" w:id="0">
    <w:p w14:paraId="6BAAD4C0" w14:textId="77777777" w:rsidR="00246509" w:rsidRDefault="00246509" w:rsidP="004B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225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2258"/>
    </w:tblGrid>
    <w:tr w:rsidR="004B7E44" w14:paraId="1D144144" w14:textId="77777777" w:rsidTr="004B7E44">
      <w:trPr>
        <w:trHeight w:val="730"/>
        <w:jc w:val="center"/>
      </w:trPr>
      <w:tc>
        <w:tcPr>
          <w:tcW w:w="12258" w:type="dxa"/>
          <w:tcBorders>
            <w:top w:val="nil"/>
            <w:left w:val="nil"/>
            <w:bottom w:val="nil"/>
            <w:right w:val="nil"/>
          </w:tcBorders>
          <w:shd w:val="clear" w:color="auto" w:fill="161718" w:themeFill="text1"/>
          <w:vAlign w:val="center"/>
        </w:tcPr>
        <w:p w14:paraId="55404141" w14:textId="77777777" w:rsidR="004B7E44" w:rsidRDefault="006A5643" w:rsidP="006A5643">
          <w:pPr>
            <w:pStyle w:val="Piedepgina"/>
          </w:pPr>
          <w:r>
            <w:t>LOGROLLING</w:t>
          </w:r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261910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DDA981" w14:textId="77777777" w:rsidR="005A718F" w:rsidRDefault="005A718F" w:rsidP="004B7E44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5FB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419D57" w14:textId="77777777" w:rsidR="00246509" w:rsidRDefault="00246509" w:rsidP="004B7E44">
      <w:r>
        <w:separator/>
      </w:r>
    </w:p>
  </w:footnote>
  <w:footnote w:type="continuationSeparator" w:id="0">
    <w:p w14:paraId="079E60D1" w14:textId="77777777" w:rsidR="00246509" w:rsidRDefault="00246509" w:rsidP="004B7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2210" w:type="dxa"/>
      <w:tblInd w:w="-1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210"/>
    </w:tblGrid>
    <w:tr w:rsidR="004B7E44" w14:paraId="4BD1D26A" w14:textId="77777777" w:rsidTr="004B7E44">
      <w:trPr>
        <w:trHeight w:val="1318"/>
      </w:trPr>
      <w:tc>
        <w:tcPr>
          <w:tcW w:w="12210" w:type="dxa"/>
          <w:tcBorders>
            <w:top w:val="nil"/>
            <w:left w:val="nil"/>
            <w:bottom w:val="nil"/>
            <w:right w:val="nil"/>
          </w:tcBorders>
        </w:tcPr>
        <w:p w14:paraId="5EE68038" w14:textId="4C2A162B" w:rsidR="004B7E44" w:rsidRDefault="00B87F0E" w:rsidP="004B7E44">
          <w:pPr>
            <w:pStyle w:val="Encabezado"/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5A14C16" wp14:editId="5D17E4D0">
                    <wp:simplePos x="0" y="0"/>
                    <wp:positionH relativeFrom="column">
                      <wp:posOffset>7422002</wp:posOffset>
                    </wp:positionH>
                    <wp:positionV relativeFrom="paragraph">
                      <wp:posOffset>6350</wp:posOffset>
                    </wp:positionV>
                    <wp:extent cx="324000" cy="9576000"/>
                    <wp:effectExtent l="0" t="0" r="19050" b="25400"/>
                    <wp:wrapNone/>
                    <wp:docPr id="1" name="Rectángul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24000" cy="95760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39D0A85" id="Rectángulo 1" o:spid="_x0000_s1026" style="position:absolute;margin-left:584.4pt;margin-top:.5pt;width:25.5pt;height:7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" fillcolor="#a4063e [3204]" strokecolor="#a4063e [3209]" strokeweight="2pt"/>
                </w:pict>
              </mc:Fallback>
            </mc:AlternateContent>
          </w:r>
          <w:r w:rsidR="004B7E44">
            <w:rPr>
              <w:noProof/>
              <w:lang w:eastAsia="es-ES"/>
            </w:rPr>
            <mc:AlternateContent>
              <mc:Choice Requires="wps">
                <w:drawing>
                  <wp:inline distT="0" distB="0" distL="0" distR="0" wp14:anchorId="6A40C8C5" wp14:editId="526320CE">
                    <wp:extent cx="1352282" cy="592428"/>
                    <wp:effectExtent l="0" t="0" r="635" b="0"/>
                    <wp:docPr id="11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52282" cy="592428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8ABD55F" w14:textId="77777777" w:rsidR="00E54062" w:rsidRPr="004B7E44" w:rsidRDefault="007958DA" w:rsidP="00E54062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958DA">
                                  <w:rPr>
                                    <w:b/>
                                  </w:rPr>
                                  <w:fldChar w:fldCharType="begin"/>
                                </w:r>
                                <w:r w:rsidRPr="007958DA">
                                  <w:rPr>
                                    <w:b/>
                                  </w:rPr>
                                  <w:instrText>PAGE   \* MERGEFORMAT</w:instrText>
                                </w:r>
                                <w:r w:rsidRPr="007958DA">
                                  <w:rPr>
                                    <w:b/>
                                  </w:rPr>
                                  <w:fldChar w:fldCharType="separate"/>
                                </w:r>
                                <w:r w:rsidR="00435FB7">
                                  <w:rPr>
                                    <w:b/>
                                    <w:noProof/>
                                  </w:rPr>
                                  <w:t>4</w:t>
                                </w:r>
                                <w:r w:rsidRPr="007958DA">
                                  <w:rPr>
                                    <w:b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6A40C8C5" id="Rectangle 11" o:spid="_x0000_s1027" style="width:106.5pt;height:4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" fillcolor="#a4063e [3204]" stroked="f" strokeweight="2pt">
                    <v:textbox>
                      <w:txbxContent>
                        <w:p w14:paraId="28ABD55F" w14:textId="77777777" w:rsidR="00E54062" w:rsidRPr="004B7E44" w:rsidRDefault="007958DA" w:rsidP="00E54062">
                          <w:pPr>
                            <w:jc w:val="center"/>
                            <w:rPr>
                              <w:b/>
                            </w:rPr>
                          </w:pPr>
                          <w:r w:rsidRPr="007958DA">
                            <w:rPr>
                              <w:b/>
                            </w:rPr>
                            <w:fldChar w:fldCharType="begin"/>
                          </w:r>
                          <w:r w:rsidRPr="007958DA">
                            <w:rPr>
                              <w:b/>
                            </w:rPr>
                            <w:instrText>PAGE   \* MERGEFORMAT</w:instrText>
                          </w:r>
                          <w:r w:rsidRPr="007958DA">
                            <w:rPr>
                              <w:b/>
                            </w:rPr>
                            <w:fldChar w:fldCharType="separate"/>
                          </w:r>
                          <w:r w:rsidR="00435FB7">
                            <w:rPr>
                              <w:b/>
                              <w:noProof/>
                            </w:rPr>
                            <w:t>4</w:t>
                          </w:r>
                          <w:r w:rsidRPr="007958DA">
                            <w:rPr>
                              <w:b/>
                            </w:rPr>
                            <w:fldChar w:fldCharType="end"/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001B42" w14:textId="77777777" w:rsidR="00C558CE" w:rsidRDefault="00C558CE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FEE669D" wp14:editId="37E35E77">
              <wp:simplePos x="0" y="0"/>
              <wp:positionH relativeFrom="page">
                <wp:align>left</wp:align>
              </wp:positionH>
              <wp:positionV relativeFrom="paragraph">
                <wp:posOffset>0</wp:posOffset>
              </wp:positionV>
              <wp:extent cx="1351915" cy="591820"/>
              <wp:effectExtent l="0" t="0" r="635" b="0"/>
              <wp:wrapSquare wrapText="bothSides"/>
              <wp:docPr id="4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51915" cy="59182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C94C992" w14:textId="77777777" w:rsidR="00C558CE" w:rsidRPr="004B7E44" w:rsidRDefault="007958DA" w:rsidP="00C558CE">
                          <w:pPr>
                            <w:jc w:val="center"/>
                            <w:rPr>
                              <w:b/>
                            </w:rPr>
                          </w:pPr>
                          <w:r w:rsidRPr="007958DA">
                            <w:rPr>
                              <w:b/>
                            </w:rPr>
                            <w:fldChar w:fldCharType="begin"/>
                          </w:r>
                          <w:r w:rsidRPr="007958DA">
                            <w:rPr>
                              <w:b/>
                            </w:rPr>
                            <w:instrText>PAGE   \* MERGEFORMAT</w:instrText>
                          </w:r>
                          <w:r w:rsidRPr="007958DA">
                            <w:rPr>
                              <w:b/>
                            </w:rPr>
                            <w:fldChar w:fldCharType="separate"/>
                          </w:r>
                          <w:r w:rsidR="00435FB7">
                            <w:rPr>
                              <w:b/>
                              <w:noProof/>
                            </w:rPr>
                            <w:t>1</w:t>
                          </w:r>
                          <w:r w:rsidRPr="007958DA">
                            <w:rPr>
                              <w:b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FEE669D" id="_x0000_s1028" style="position:absolute;margin-left:0;margin-top:0;width:106.45pt;height:46.6pt;z-index:251658240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" fillcolor="#a4063e [3204]" stroked="f" strokeweight="2pt">
              <v:textbox>
                <w:txbxContent>
                  <w:p w14:paraId="2C94C992" w14:textId="77777777" w:rsidR="00C558CE" w:rsidRPr="004B7E44" w:rsidRDefault="007958DA" w:rsidP="00C558CE">
                    <w:pPr>
                      <w:jc w:val="center"/>
                      <w:rPr>
                        <w:b/>
                      </w:rPr>
                    </w:pPr>
                    <w:r w:rsidRPr="007958DA">
                      <w:rPr>
                        <w:b/>
                      </w:rPr>
                      <w:fldChar w:fldCharType="begin"/>
                    </w:r>
                    <w:r w:rsidRPr="007958DA">
                      <w:rPr>
                        <w:b/>
                      </w:rPr>
                      <w:instrText>PAGE   \* MERGEFORMAT</w:instrText>
                    </w:r>
                    <w:r w:rsidRPr="007958DA">
                      <w:rPr>
                        <w:b/>
                      </w:rPr>
                      <w:fldChar w:fldCharType="separate"/>
                    </w:r>
                    <w:r w:rsidR="00435FB7">
                      <w:rPr>
                        <w:b/>
                        <w:noProof/>
                      </w:rPr>
                      <w:t>1</w:t>
                    </w:r>
                    <w:r w:rsidRPr="007958DA">
                      <w:rPr>
                        <w:b/>
                      </w:rPr>
                      <w:fldChar w:fldCharType="end"/>
                    </w:r>
                  </w:p>
                </w:txbxContent>
              </v:textbox>
              <w10:wrap type="square"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7BFEF50"/>
    <w:multiLevelType w:val="multilevel"/>
    <w:tmpl w:val="F7BFEF50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0A9F31BC"/>
    <w:multiLevelType w:val="hybridMultilevel"/>
    <w:tmpl w:val="56C057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0A3BDB"/>
    <w:multiLevelType w:val="hybridMultilevel"/>
    <w:tmpl w:val="21B0AE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1E3CCD"/>
    <w:multiLevelType w:val="hybridMultilevel"/>
    <w:tmpl w:val="125C9E6C"/>
    <w:lvl w:ilvl="0" w:tplc="B4245CC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B94AE1"/>
    <w:multiLevelType w:val="hybridMultilevel"/>
    <w:tmpl w:val="CD444C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7641A0"/>
    <w:multiLevelType w:val="multilevel"/>
    <w:tmpl w:val="152A6E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2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  <w:b/>
        <w:sz w:val="32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  <w:sz w:val="32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/>
        <w:sz w:val="32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  <w:sz w:val="32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/>
        <w:sz w:val="32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/>
        <w:sz w:val="32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b/>
        <w:sz w:val="32"/>
      </w:rPr>
    </w:lvl>
  </w:abstractNum>
  <w:abstractNum w:abstractNumId="6" w15:restartNumberingAfterBreak="0">
    <w:nsid w:val="3F917175"/>
    <w:multiLevelType w:val="hybridMultilevel"/>
    <w:tmpl w:val="B82A9E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A8397A"/>
    <w:multiLevelType w:val="hybridMultilevel"/>
    <w:tmpl w:val="9A4A75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247475"/>
    <w:multiLevelType w:val="multilevel"/>
    <w:tmpl w:val="ACF607EC"/>
    <w:lvl w:ilvl="0">
      <w:start w:val="1"/>
      <w:numFmt w:val="decimal"/>
      <w:lvlText w:val="%1."/>
      <w:lvlJc w:val="left"/>
      <w:pPr>
        <w:ind w:left="643" w:hanging="360"/>
      </w:pPr>
      <w:rPr>
        <w:rFonts w:asciiTheme="minorHAnsi" w:hAnsiTheme="minorHAnsi" w:cstheme="minorHAnsi" w:hint="default"/>
        <w:b/>
        <w:sz w:val="36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D4460A4"/>
    <w:multiLevelType w:val="hybridMultilevel"/>
    <w:tmpl w:val="125C9E6C"/>
    <w:lvl w:ilvl="0" w:tplc="B4245CC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9"/>
  </w:num>
  <w:num w:numId="8">
    <w:abstractNumId w:val="3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AA1"/>
    <w:rsid w:val="000101E0"/>
    <w:rsid w:val="00020478"/>
    <w:rsid w:val="00022B44"/>
    <w:rsid w:val="000248B7"/>
    <w:rsid w:val="00075184"/>
    <w:rsid w:val="0008634A"/>
    <w:rsid w:val="00092232"/>
    <w:rsid w:val="0009366A"/>
    <w:rsid w:val="000A3418"/>
    <w:rsid w:val="000B10C9"/>
    <w:rsid w:val="000B3EDB"/>
    <w:rsid w:val="000C0F42"/>
    <w:rsid w:val="000C444E"/>
    <w:rsid w:val="000D5922"/>
    <w:rsid w:val="000D627D"/>
    <w:rsid w:val="000F5343"/>
    <w:rsid w:val="000F7AF1"/>
    <w:rsid w:val="00102335"/>
    <w:rsid w:val="00110DF6"/>
    <w:rsid w:val="00121C97"/>
    <w:rsid w:val="0012525C"/>
    <w:rsid w:val="001279F7"/>
    <w:rsid w:val="001354B9"/>
    <w:rsid w:val="001357BF"/>
    <w:rsid w:val="00142D91"/>
    <w:rsid w:val="001454D1"/>
    <w:rsid w:val="00162A44"/>
    <w:rsid w:val="00164DED"/>
    <w:rsid w:val="00173A7B"/>
    <w:rsid w:val="00175AF2"/>
    <w:rsid w:val="001A2A1A"/>
    <w:rsid w:val="002004AE"/>
    <w:rsid w:val="002239A1"/>
    <w:rsid w:val="00224CE1"/>
    <w:rsid w:val="00237CC3"/>
    <w:rsid w:val="00245CAA"/>
    <w:rsid w:val="00246509"/>
    <w:rsid w:val="00250515"/>
    <w:rsid w:val="002521F6"/>
    <w:rsid w:val="002574E6"/>
    <w:rsid w:val="002804B2"/>
    <w:rsid w:val="00281B96"/>
    <w:rsid w:val="00283B9C"/>
    <w:rsid w:val="002858E7"/>
    <w:rsid w:val="00293B83"/>
    <w:rsid w:val="0029526A"/>
    <w:rsid w:val="002D1AEB"/>
    <w:rsid w:val="002D4402"/>
    <w:rsid w:val="002E79AE"/>
    <w:rsid w:val="002F08A4"/>
    <w:rsid w:val="00302EBB"/>
    <w:rsid w:val="00304E56"/>
    <w:rsid w:val="003105F7"/>
    <w:rsid w:val="0031294A"/>
    <w:rsid w:val="003236E9"/>
    <w:rsid w:val="00327773"/>
    <w:rsid w:val="00332B6C"/>
    <w:rsid w:val="00335FE5"/>
    <w:rsid w:val="00337617"/>
    <w:rsid w:val="0034479D"/>
    <w:rsid w:val="00362D1E"/>
    <w:rsid w:val="00364697"/>
    <w:rsid w:val="003A45C9"/>
    <w:rsid w:val="003B2611"/>
    <w:rsid w:val="003B66B6"/>
    <w:rsid w:val="003C5BC9"/>
    <w:rsid w:val="003D0398"/>
    <w:rsid w:val="003D1AA1"/>
    <w:rsid w:val="003E5520"/>
    <w:rsid w:val="003E6C0E"/>
    <w:rsid w:val="003F5C9E"/>
    <w:rsid w:val="003F6AA4"/>
    <w:rsid w:val="0040014B"/>
    <w:rsid w:val="00404147"/>
    <w:rsid w:val="00414085"/>
    <w:rsid w:val="004218A4"/>
    <w:rsid w:val="00421E5C"/>
    <w:rsid w:val="004309E3"/>
    <w:rsid w:val="00435FB7"/>
    <w:rsid w:val="00451A3F"/>
    <w:rsid w:val="00456955"/>
    <w:rsid w:val="00474903"/>
    <w:rsid w:val="00485029"/>
    <w:rsid w:val="004A3C23"/>
    <w:rsid w:val="004B7E44"/>
    <w:rsid w:val="004D5252"/>
    <w:rsid w:val="004E01E3"/>
    <w:rsid w:val="004F15ED"/>
    <w:rsid w:val="004F2B86"/>
    <w:rsid w:val="004F2E36"/>
    <w:rsid w:val="004F443B"/>
    <w:rsid w:val="004F5CC6"/>
    <w:rsid w:val="005168E3"/>
    <w:rsid w:val="00531259"/>
    <w:rsid w:val="00547DE4"/>
    <w:rsid w:val="005508B7"/>
    <w:rsid w:val="0056208B"/>
    <w:rsid w:val="005851F4"/>
    <w:rsid w:val="00594DC4"/>
    <w:rsid w:val="005A718F"/>
    <w:rsid w:val="005B0A80"/>
    <w:rsid w:val="005B1EA1"/>
    <w:rsid w:val="005C1300"/>
    <w:rsid w:val="005D7861"/>
    <w:rsid w:val="0061520A"/>
    <w:rsid w:val="0062142E"/>
    <w:rsid w:val="00623783"/>
    <w:rsid w:val="00625ED3"/>
    <w:rsid w:val="00630494"/>
    <w:rsid w:val="00634356"/>
    <w:rsid w:val="00647FE1"/>
    <w:rsid w:val="00663ACE"/>
    <w:rsid w:val="0067190B"/>
    <w:rsid w:val="006758B1"/>
    <w:rsid w:val="00683CDC"/>
    <w:rsid w:val="0068652A"/>
    <w:rsid w:val="00687DF6"/>
    <w:rsid w:val="00691E9D"/>
    <w:rsid w:val="006A14E8"/>
    <w:rsid w:val="006A3CE7"/>
    <w:rsid w:val="006A5643"/>
    <w:rsid w:val="006A6324"/>
    <w:rsid w:val="006A69E0"/>
    <w:rsid w:val="006A74B1"/>
    <w:rsid w:val="006C4A91"/>
    <w:rsid w:val="006C4C9E"/>
    <w:rsid w:val="006C4D6C"/>
    <w:rsid w:val="006D03EE"/>
    <w:rsid w:val="006D0813"/>
    <w:rsid w:val="006D3A18"/>
    <w:rsid w:val="006D5166"/>
    <w:rsid w:val="006D5D8A"/>
    <w:rsid w:val="006E654D"/>
    <w:rsid w:val="006E6C1A"/>
    <w:rsid w:val="006F23B9"/>
    <w:rsid w:val="006F30B9"/>
    <w:rsid w:val="00721D94"/>
    <w:rsid w:val="00730111"/>
    <w:rsid w:val="00740A7D"/>
    <w:rsid w:val="00741606"/>
    <w:rsid w:val="007516CF"/>
    <w:rsid w:val="00762BDE"/>
    <w:rsid w:val="00781330"/>
    <w:rsid w:val="00786D74"/>
    <w:rsid w:val="007955A3"/>
    <w:rsid w:val="007958DA"/>
    <w:rsid w:val="007A6CC9"/>
    <w:rsid w:val="007C6CCE"/>
    <w:rsid w:val="007E0C8E"/>
    <w:rsid w:val="007F08C6"/>
    <w:rsid w:val="0080149E"/>
    <w:rsid w:val="008030A5"/>
    <w:rsid w:val="008032E9"/>
    <w:rsid w:val="00815736"/>
    <w:rsid w:val="008331EA"/>
    <w:rsid w:val="008676D8"/>
    <w:rsid w:val="008930A7"/>
    <w:rsid w:val="008945D1"/>
    <w:rsid w:val="00895D07"/>
    <w:rsid w:val="0089795F"/>
    <w:rsid w:val="008A5176"/>
    <w:rsid w:val="008B33BC"/>
    <w:rsid w:val="008B5042"/>
    <w:rsid w:val="008C15CC"/>
    <w:rsid w:val="008C7D55"/>
    <w:rsid w:val="008D41FC"/>
    <w:rsid w:val="008D72FA"/>
    <w:rsid w:val="008E24C8"/>
    <w:rsid w:val="00903F7B"/>
    <w:rsid w:val="009120E9"/>
    <w:rsid w:val="00920670"/>
    <w:rsid w:val="00945900"/>
    <w:rsid w:val="009479D7"/>
    <w:rsid w:val="009529DA"/>
    <w:rsid w:val="0095691D"/>
    <w:rsid w:val="009A4C0A"/>
    <w:rsid w:val="009C396C"/>
    <w:rsid w:val="009C5B14"/>
    <w:rsid w:val="009E7114"/>
    <w:rsid w:val="009F528E"/>
    <w:rsid w:val="009F6927"/>
    <w:rsid w:val="00A00787"/>
    <w:rsid w:val="00A057FB"/>
    <w:rsid w:val="00A13450"/>
    <w:rsid w:val="00A1496B"/>
    <w:rsid w:val="00A158E8"/>
    <w:rsid w:val="00A307FD"/>
    <w:rsid w:val="00A30A07"/>
    <w:rsid w:val="00A35E54"/>
    <w:rsid w:val="00A42C17"/>
    <w:rsid w:val="00A57B79"/>
    <w:rsid w:val="00A91458"/>
    <w:rsid w:val="00A9787E"/>
    <w:rsid w:val="00AA3806"/>
    <w:rsid w:val="00AA4B91"/>
    <w:rsid w:val="00AB51AB"/>
    <w:rsid w:val="00AB5BE7"/>
    <w:rsid w:val="00AB6141"/>
    <w:rsid w:val="00AC6654"/>
    <w:rsid w:val="00AF647F"/>
    <w:rsid w:val="00B324F1"/>
    <w:rsid w:val="00B572B4"/>
    <w:rsid w:val="00B87F0E"/>
    <w:rsid w:val="00BB3DCC"/>
    <w:rsid w:val="00BC694F"/>
    <w:rsid w:val="00BD09A6"/>
    <w:rsid w:val="00BE5F53"/>
    <w:rsid w:val="00BF0AFA"/>
    <w:rsid w:val="00BF69FB"/>
    <w:rsid w:val="00C07FBF"/>
    <w:rsid w:val="00C14E1D"/>
    <w:rsid w:val="00C168CD"/>
    <w:rsid w:val="00C24EE1"/>
    <w:rsid w:val="00C25CCF"/>
    <w:rsid w:val="00C25E72"/>
    <w:rsid w:val="00C33972"/>
    <w:rsid w:val="00C558CE"/>
    <w:rsid w:val="00C967F9"/>
    <w:rsid w:val="00CA7A66"/>
    <w:rsid w:val="00CD5726"/>
    <w:rsid w:val="00CD6954"/>
    <w:rsid w:val="00CE3C6C"/>
    <w:rsid w:val="00D07EAD"/>
    <w:rsid w:val="00D11DE1"/>
    <w:rsid w:val="00D25244"/>
    <w:rsid w:val="00D26146"/>
    <w:rsid w:val="00D2752A"/>
    <w:rsid w:val="00D4079D"/>
    <w:rsid w:val="00D43B1C"/>
    <w:rsid w:val="00D60D09"/>
    <w:rsid w:val="00D63D67"/>
    <w:rsid w:val="00D70C19"/>
    <w:rsid w:val="00D81602"/>
    <w:rsid w:val="00DB26A7"/>
    <w:rsid w:val="00DC5124"/>
    <w:rsid w:val="00DC6819"/>
    <w:rsid w:val="00DD7434"/>
    <w:rsid w:val="00DE1E2D"/>
    <w:rsid w:val="00DE313B"/>
    <w:rsid w:val="00DE63B3"/>
    <w:rsid w:val="00DF30B5"/>
    <w:rsid w:val="00DF5322"/>
    <w:rsid w:val="00E02F10"/>
    <w:rsid w:val="00E07CCA"/>
    <w:rsid w:val="00E325BC"/>
    <w:rsid w:val="00E42925"/>
    <w:rsid w:val="00E54062"/>
    <w:rsid w:val="00E5595A"/>
    <w:rsid w:val="00E5640A"/>
    <w:rsid w:val="00E665CE"/>
    <w:rsid w:val="00E76C00"/>
    <w:rsid w:val="00E76CAD"/>
    <w:rsid w:val="00E8105C"/>
    <w:rsid w:val="00E94B5F"/>
    <w:rsid w:val="00EB125D"/>
    <w:rsid w:val="00EC1609"/>
    <w:rsid w:val="00EC4A1A"/>
    <w:rsid w:val="00ED3D2A"/>
    <w:rsid w:val="00EE06AD"/>
    <w:rsid w:val="00EE230B"/>
    <w:rsid w:val="00EF1687"/>
    <w:rsid w:val="00F05CAA"/>
    <w:rsid w:val="00F14653"/>
    <w:rsid w:val="00F2564F"/>
    <w:rsid w:val="00F5593A"/>
    <w:rsid w:val="00F627E6"/>
    <w:rsid w:val="00F64FAB"/>
    <w:rsid w:val="00F66AA9"/>
    <w:rsid w:val="00F66EBD"/>
    <w:rsid w:val="00F81192"/>
    <w:rsid w:val="00F874C8"/>
    <w:rsid w:val="00F91408"/>
    <w:rsid w:val="00FE0C6E"/>
    <w:rsid w:val="00FE4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6677C6"/>
  <w15:chartTrackingRefBased/>
  <w15:docId w15:val="{E8039258-814C-41E1-AEFC-81A3C1487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18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08C6"/>
    <w:pPr>
      <w:spacing w:after="0"/>
    </w:pPr>
    <w:rPr>
      <w:rFonts w:eastAsiaTheme="minorEastAsia"/>
      <w:color w:val="FFFFFF" w:themeColor="background1"/>
      <w:sz w:val="28"/>
      <w:szCs w:val="22"/>
      <w:lang w:val="es-ES"/>
    </w:rPr>
  </w:style>
  <w:style w:type="paragraph" w:styleId="Ttulo1">
    <w:name w:val="heading 1"/>
    <w:basedOn w:val="Normal"/>
    <w:link w:val="Ttulo1Car"/>
    <w:uiPriority w:val="2"/>
    <w:qFormat/>
    <w:rsid w:val="004B7E44"/>
    <w:pPr>
      <w:keepNext/>
      <w:outlineLvl w:val="0"/>
    </w:pPr>
    <w:rPr>
      <w:rFonts w:asciiTheme="majorHAnsi" w:eastAsia="Times New Roman" w:hAnsiTheme="majorHAnsi" w:cs="Times New Roman"/>
      <w:b/>
      <w:sz w:val="48"/>
      <w:szCs w:val="24"/>
    </w:rPr>
  </w:style>
  <w:style w:type="paragraph" w:styleId="Ttulo2">
    <w:name w:val="heading 2"/>
    <w:basedOn w:val="Normal"/>
    <w:link w:val="Ttulo2Car"/>
    <w:uiPriority w:val="2"/>
    <w:unhideWhenUsed/>
    <w:qFormat/>
    <w:rsid w:val="004B7E44"/>
    <w:pPr>
      <w:keepNext/>
      <w:spacing w:line="240" w:lineRule="auto"/>
      <w:outlineLvl w:val="1"/>
    </w:pPr>
    <w:rPr>
      <w:rFonts w:asciiTheme="majorHAnsi" w:eastAsia="Times New Roman" w:hAnsiTheme="majorHAnsi" w:cs="Times New Roman"/>
      <w:b/>
      <w:color w:val="auto"/>
      <w:sz w:val="52"/>
    </w:rPr>
  </w:style>
  <w:style w:type="paragraph" w:styleId="Ttulo3">
    <w:name w:val="heading 3"/>
    <w:basedOn w:val="Normal"/>
    <w:link w:val="Ttulo3Car"/>
    <w:uiPriority w:val="2"/>
    <w:unhideWhenUsed/>
    <w:qFormat/>
    <w:rsid w:val="004B7E44"/>
    <w:pPr>
      <w:spacing w:line="240" w:lineRule="auto"/>
      <w:outlineLvl w:val="2"/>
    </w:pPr>
    <w:rPr>
      <w:rFonts w:asciiTheme="majorHAnsi" w:eastAsia="Times New Roman" w:hAnsiTheme="majorHAnsi" w:cs="Times New Roman"/>
      <w:i/>
      <w:color w:val="auto"/>
      <w:sz w:val="24"/>
    </w:rPr>
  </w:style>
  <w:style w:type="paragraph" w:styleId="Ttulo4">
    <w:name w:val="heading 4"/>
    <w:basedOn w:val="Normal"/>
    <w:link w:val="Ttulo4Car"/>
    <w:uiPriority w:val="2"/>
    <w:unhideWhenUsed/>
    <w:qFormat/>
    <w:rsid w:val="004B7E44"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aps/>
      <w:color w:val="161718" w:themeColor="text1"/>
      <w:spacing w:val="20"/>
      <w:kern w:val="28"/>
      <w:sz w:val="24"/>
    </w:rPr>
  </w:style>
  <w:style w:type="paragraph" w:styleId="Ttulo5">
    <w:name w:val="heading 5"/>
    <w:basedOn w:val="Normal"/>
    <w:next w:val="Normal"/>
    <w:link w:val="Ttulo5Car"/>
    <w:uiPriority w:val="2"/>
    <w:semiHidden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2"/>
    <w:rsid w:val="004B7E44"/>
    <w:rPr>
      <w:rFonts w:asciiTheme="majorHAnsi" w:eastAsia="Times New Roman" w:hAnsiTheme="majorHAnsi" w:cs="Times New Roman"/>
      <w:b/>
      <w:color w:val="FFFFFF" w:themeColor="background1"/>
      <w:sz w:val="48"/>
      <w:szCs w:val="24"/>
    </w:rPr>
  </w:style>
  <w:style w:type="paragraph" w:styleId="Ttulo">
    <w:name w:val="Title"/>
    <w:basedOn w:val="Normal"/>
    <w:link w:val="TtuloCar"/>
    <w:uiPriority w:val="1"/>
    <w:qFormat/>
    <w:rsid w:val="004B7E44"/>
    <w:pPr>
      <w:spacing w:line="240" w:lineRule="auto"/>
      <w:contextualSpacing/>
    </w:pPr>
    <w:rPr>
      <w:rFonts w:asciiTheme="majorHAnsi" w:eastAsia="Times New Roman" w:hAnsiTheme="majorHAnsi" w:cs="Times New Roman"/>
      <w:b/>
      <w:caps/>
      <w:sz w:val="100"/>
      <w:szCs w:val="40"/>
    </w:rPr>
  </w:style>
  <w:style w:type="character" w:customStyle="1" w:styleId="TtuloCar">
    <w:name w:val="Título Car"/>
    <w:basedOn w:val="Fuentedeprrafopredeter"/>
    <w:link w:val="Ttulo"/>
    <w:uiPriority w:val="1"/>
    <w:rsid w:val="004B7E44"/>
    <w:rPr>
      <w:rFonts w:asciiTheme="majorHAnsi" w:eastAsia="Times New Roman" w:hAnsiTheme="majorHAnsi" w:cs="Times New Roman"/>
      <w:b/>
      <w:caps/>
      <w:color w:val="FFFFFF" w:themeColor="background1"/>
      <w:sz w:val="100"/>
      <w:szCs w:val="40"/>
    </w:rPr>
  </w:style>
  <w:style w:type="paragraph" w:styleId="Subttulo">
    <w:name w:val="Subtitle"/>
    <w:basedOn w:val="Normal"/>
    <w:link w:val="SubttuloCar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ubttuloCar">
    <w:name w:val="Subtítulo Car"/>
    <w:basedOn w:val="Fuentedeprrafopredeter"/>
    <w:link w:val="Subttulo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Sinespaciado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Ttulo2Car">
    <w:name w:val="Título 2 Car"/>
    <w:basedOn w:val="Fuentedeprrafopredeter"/>
    <w:link w:val="Ttulo2"/>
    <w:uiPriority w:val="2"/>
    <w:rsid w:val="004B7E44"/>
    <w:rPr>
      <w:rFonts w:asciiTheme="majorHAnsi" w:eastAsia="Times New Roman" w:hAnsiTheme="majorHAnsi" w:cs="Times New Roman"/>
      <w:b/>
      <w:sz w:val="52"/>
      <w:szCs w:val="22"/>
    </w:rPr>
  </w:style>
  <w:style w:type="character" w:customStyle="1" w:styleId="Ttulo3Car">
    <w:name w:val="Título 3 Car"/>
    <w:basedOn w:val="Fuentedeprrafopredeter"/>
    <w:link w:val="Ttulo3"/>
    <w:uiPriority w:val="2"/>
    <w:rsid w:val="004B7E44"/>
    <w:rPr>
      <w:rFonts w:asciiTheme="majorHAnsi" w:eastAsia="Times New Roman" w:hAnsiTheme="majorHAnsi" w:cs="Times New Roman"/>
      <w:i/>
      <w:sz w:val="24"/>
      <w:szCs w:val="22"/>
    </w:rPr>
  </w:style>
  <w:style w:type="character" w:customStyle="1" w:styleId="Ttulo4Car">
    <w:name w:val="Título 4 Car"/>
    <w:basedOn w:val="Fuentedeprrafopredeter"/>
    <w:link w:val="Ttulo4"/>
    <w:uiPriority w:val="2"/>
    <w:rsid w:val="004B7E44"/>
    <w:rPr>
      <w:rFonts w:eastAsia="Times New Roman" w:cs="Times New Roman"/>
      <w:b/>
      <w:caps/>
      <w:color w:val="161718" w:themeColor="text1"/>
      <w:spacing w:val="20"/>
      <w:kern w:val="28"/>
      <w:sz w:val="24"/>
      <w:szCs w:val="22"/>
    </w:rPr>
  </w:style>
  <w:style w:type="paragraph" w:customStyle="1" w:styleId="Chapter">
    <w:name w:val="Chapter"/>
    <w:basedOn w:val="Normal"/>
    <w:uiPriority w:val="5"/>
    <w:unhideWhenUsed/>
    <w:qFormat/>
    <w:rsid w:val="00E76CAD"/>
    <w:pPr>
      <w:spacing w:before="20"/>
    </w:pPr>
    <w:rPr>
      <w:rFonts w:asciiTheme="majorHAnsi" w:eastAsia="Times New Roman" w:hAnsiTheme="majorHAnsi" w:cs="Times New Roman"/>
      <w:caps/>
      <w:color w:val="63676C" w:themeColor="text1" w:themeTint="A6"/>
      <w:szCs w:val="17"/>
    </w:rPr>
  </w:style>
  <w:style w:type="character" w:customStyle="1" w:styleId="Ttulo5Car">
    <w:name w:val="Título 5 Car"/>
    <w:basedOn w:val="Fuentedeprrafopredeter"/>
    <w:link w:val="Ttulo5"/>
    <w:uiPriority w:val="2"/>
    <w:semiHidden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A718F"/>
    <w:pPr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718F"/>
  </w:style>
  <w:style w:type="paragraph" w:styleId="Piedepgina">
    <w:name w:val="footer"/>
    <w:basedOn w:val="Normal"/>
    <w:link w:val="PiedepginaCar"/>
    <w:uiPriority w:val="99"/>
    <w:unhideWhenUsed/>
    <w:rsid w:val="005A718F"/>
    <w:pPr>
      <w:spacing w:line="240" w:lineRule="auto"/>
      <w:jc w:val="center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718F"/>
  </w:style>
  <w:style w:type="character" w:styleId="Textodelmarcadordeposicin">
    <w:name w:val="Placeholder Text"/>
    <w:basedOn w:val="Fuentedeprrafopredeter"/>
    <w:uiPriority w:val="99"/>
    <w:semiHidden/>
    <w:rsid w:val="00945900"/>
    <w:rPr>
      <w:color w:val="808080"/>
    </w:rPr>
  </w:style>
  <w:style w:type="table" w:styleId="Tablaconcuadrcula">
    <w:name w:val="Table Grid"/>
    <w:basedOn w:val="Tablanormal"/>
    <w:uiPriority w:val="39"/>
    <w:rsid w:val="00EC16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unhideWhenUsed/>
    <w:qFormat/>
    <w:rsid w:val="00E54062"/>
    <w:pPr>
      <w:ind w:left="720"/>
      <w:contextualSpacing/>
    </w:pPr>
  </w:style>
  <w:style w:type="table" w:styleId="Tablaconcuadrcula5oscura-nfasis4">
    <w:name w:val="Grid Table 5 Dark Accent 4"/>
    <w:basedOn w:val="Tablanormal"/>
    <w:uiPriority w:val="50"/>
    <w:rsid w:val="00F66A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C0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07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07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07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0745" w:themeFill="accent4"/>
      </w:tcPr>
    </w:tblStylePr>
    <w:tblStylePr w:type="band1Vert">
      <w:tblPr/>
      <w:tcPr>
        <w:shd w:val="clear" w:color="auto" w:fill="FA82AC" w:themeFill="accent4" w:themeFillTint="66"/>
      </w:tcPr>
    </w:tblStylePr>
    <w:tblStylePr w:type="band1Horz">
      <w:tblPr/>
      <w:tcPr>
        <w:shd w:val="clear" w:color="auto" w:fill="FA82AC" w:themeFill="accent4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F66A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BD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063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063E" w:themeFill="accent6"/>
      </w:tcPr>
    </w:tblStylePr>
    <w:tblStylePr w:type="band1Vert">
      <w:tblPr/>
      <w:tcPr>
        <w:shd w:val="clear" w:color="auto" w:fill="FA7BA8" w:themeFill="accent6" w:themeFillTint="66"/>
      </w:tcPr>
    </w:tblStylePr>
    <w:tblStylePr w:type="band1Horz">
      <w:tblPr/>
      <w:tcPr>
        <w:shd w:val="clear" w:color="auto" w:fill="FA7BA8" w:themeFill="accent6" w:themeFillTint="66"/>
      </w:tcPr>
    </w:tblStylePr>
  </w:style>
  <w:style w:type="character" w:customStyle="1" w:styleId="Textodemarcadordeposicin">
    <w:name w:val="Texto de marcador de posición"/>
    <w:basedOn w:val="Fuentedeprrafopredeter"/>
    <w:uiPriority w:val="99"/>
    <w:semiHidden/>
    <w:rsid w:val="00C25E72"/>
    <w:rPr>
      <w:color w:val="808080"/>
    </w:rPr>
  </w:style>
  <w:style w:type="table" w:styleId="Tablaconcuadrcula4-nfasis1">
    <w:name w:val="Grid Table 4 Accent 1"/>
    <w:basedOn w:val="Tablanormal"/>
    <w:uiPriority w:val="49"/>
    <w:rsid w:val="00762BDE"/>
    <w:pPr>
      <w:spacing w:after="0" w:line="240" w:lineRule="auto"/>
    </w:pPr>
    <w:tblPr>
      <w:tblStyleRowBandSize w:val="1"/>
      <w:tblStyleColBandSize w:val="1"/>
      <w:tblBorders>
        <w:top w:val="single" w:sz="4" w:space="0" w:color="F73A7D" w:themeColor="accent1" w:themeTint="99"/>
        <w:left w:val="single" w:sz="4" w:space="0" w:color="F73A7D" w:themeColor="accent1" w:themeTint="99"/>
        <w:bottom w:val="single" w:sz="4" w:space="0" w:color="F73A7D" w:themeColor="accent1" w:themeTint="99"/>
        <w:right w:val="single" w:sz="4" w:space="0" w:color="F73A7D" w:themeColor="accent1" w:themeTint="99"/>
        <w:insideH w:val="single" w:sz="4" w:space="0" w:color="F73A7D" w:themeColor="accent1" w:themeTint="99"/>
        <w:insideV w:val="single" w:sz="4" w:space="0" w:color="F73A7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063E" w:themeColor="accent1"/>
          <w:left w:val="single" w:sz="4" w:space="0" w:color="A4063E" w:themeColor="accent1"/>
          <w:bottom w:val="single" w:sz="4" w:space="0" w:color="A4063E" w:themeColor="accent1"/>
          <w:right w:val="single" w:sz="4" w:space="0" w:color="A4063E" w:themeColor="accent1"/>
          <w:insideH w:val="nil"/>
          <w:insideV w:val="nil"/>
        </w:tcBorders>
        <w:shd w:val="clear" w:color="auto" w:fill="A4063E" w:themeFill="accent1"/>
      </w:tcPr>
    </w:tblStylePr>
    <w:tblStylePr w:type="lastRow">
      <w:rPr>
        <w:b/>
        <w:bCs/>
      </w:rPr>
      <w:tblPr/>
      <w:tcPr>
        <w:tcBorders>
          <w:top w:val="double" w:sz="4" w:space="0" w:color="A4063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BDD3" w:themeFill="accent1" w:themeFillTint="33"/>
      </w:tcPr>
    </w:tblStylePr>
    <w:tblStylePr w:type="band1Horz">
      <w:tblPr/>
      <w:tcPr>
        <w:shd w:val="clear" w:color="auto" w:fill="FCBDD3" w:themeFill="accent1" w:themeFillTint="33"/>
      </w:tcPr>
    </w:tblStylePr>
  </w:style>
  <w:style w:type="table" w:styleId="Tablaconcuadrcula4-nfasis5">
    <w:name w:val="Grid Table 4 Accent 5"/>
    <w:basedOn w:val="Tablanormal"/>
    <w:uiPriority w:val="49"/>
    <w:rsid w:val="0061520A"/>
    <w:pPr>
      <w:spacing w:after="0" w:line="240" w:lineRule="auto"/>
    </w:pPr>
    <w:tblPr>
      <w:tblStyleRowBandSize w:val="1"/>
      <w:tblStyleColBandSize w:val="1"/>
      <w:tblBorders>
        <w:top w:val="single" w:sz="4" w:space="0" w:color="BEDE8D" w:themeColor="accent5" w:themeTint="99"/>
        <w:left w:val="single" w:sz="4" w:space="0" w:color="BEDE8D" w:themeColor="accent5" w:themeTint="99"/>
        <w:bottom w:val="single" w:sz="4" w:space="0" w:color="BEDE8D" w:themeColor="accent5" w:themeTint="99"/>
        <w:right w:val="single" w:sz="4" w:space="0" w:color="BEDE8D" w:themeColor="accent5" w:themeTint="99"/>
        <w:insideH w:val="single" w:sz="4" w:space="0" w:color="BEDE8D" w:themeColor="accent5" w:themeTint="99"/>
        <w:insideV w:val="single" w:sz="4" w:space="0" w:color="BED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3C842" w:themeColor="accent5"/>
          <w:left w:val="single" w:sz="4" w:space="0" w:color="93C842" w:themeColor="accent5"/>
          <w:bottom w:val="single" w:sz="4" w:space="0" w:color="93C842" w:themeColor="accent5"/>
          <w:right w:val="single" w:sz="4" w:space="0" w:color="93C842" w:themeColor="accent5"/>
          <w:insideH w:val="nil"/>
          <w:insideV w:val="nil"/>
        </w:tcBorders>
        <w:shd w:val="clear" w:color="auto" w:fill="93C842" w:themeFill="accent5"/>
      </w:tcPr>
    </w:tblStylePr>
    <w:tblStylePr w:type="lastRow">
      <w:rPr>
        <w:b/>
        <w:bCs/>
      </w:rPr>
      <w:tblPr/>
      <w:tcPr>
        <w:tcBorders>
          <w:top w:val="double" w:sz="4" w:space="0" w:color="93C84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4D9" w:themeFill="accent5" w:themeFillTint="33"/>
      </w:tcPr>
    </w:tblStylePr>
    <w:tblStylePr w:type="band1Horz">
      <w:tblPr/>
      <w:tcPr>
        <w:shd w:val="clear" w:color="auto" w:fill="E9F4D9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61520A"/>
    <w:pPr>
      <w:spacing w:after="0" w:line="240" w:lineRule="auto"/>
    </w:pPr>
    <w:tblPr>
      <w:tblStyleRowBandSize w:val="1"/>
      <w:tblStyleColBandSize w:val="1"/>
      <w:tblBorders>
        <w:top w:val="single" w:sz="4" w:space="0" w:color="F73A7D" w:themeColor="accent6" w:themeTint="99"/>
        <w:left w:val="single" w:sz="4" w:space="0" w:color="F73A7D" w:themeColor="accent6" w:themeTint="99"/>
        <w:bottom w:val="single" w:sz="4" w:space="0" w:color="F73A7D" w:themeColor="accent6" w:themeTint="99"/>
        <w:right w:val="single" w:sz="4" w:space="0" w:color="F73A7D" w:themeColor="accent6" w:themeTint="99"/>
        <w:insideH w:val="single" w:sz="4" w:space="0" w:color="F73A7D" w:themeColor="accent6" w:themeTint="99"/>
        <w:insideV w:val="single" w:sz="4" w:space="0" w:color="F73A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063E" w:themeColor="accent6"/>
          <w:left w:val="single" w:sz="4" w:space="0" w:color="A4063E" w:themeColor="accent6"/>
          <w:bottom w:val="single" w:sz="4" w:space="0" w:color="A4063E" w:themeColor="accent6"/>
          <w:right w:val="single" w:sz="4" w:space="0" w:color="A4063E" w:themeColor="accent6"/>
          <w:insideH w:val="nil"/>
          <w:insideV w:val="nil"/>
        </w:tcBorders>
        <w:shd w:val="clear" w:color="auto" w:fill="A4063E" w:themeFill="accent6"/>
      </w:tcPr>
    </w:tblStylePr>
    <w:tblStylePr w:type="lastRow">
      <w:rPr>
        <w:b/>
        <w:bCs/>
      </w:rPr>
      <w:tblPr/>
      <w:tcPr>
        <w:tcBorders>
          <w:top w:val="double" w:sz="4" w:space="0" w:color="A4063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BDD3" w:themeFill="accent6" w:themeFillTint="33"/>
      </w:tcPr>
    </w:tblStylePr>
    <w:tblStylePr w:type="band1Horz">
      <w:tblPr/>
      <w:tcPr>
        <w:shd w:val="clear" w:color="auto" w:fill="FCBDD3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ocumentos\Ingenieria%20del%20Software\Desktop%20github\logrolling\tf16392796.dotx" TargetMode="External"/></Relationships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D36E9E-246D-489F-A150-1334D4B9F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tf16392796.dotx</Template>
  <TotalTime>636</TotalTime>
  <Pages>1</Pages>
  <Words>43</Words>
  <Characters>241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Pedro</cp:lastModifiedBy>
  <cp:revision>227</cp:revision>
  <cp:lastPrinted>2019-11-28T21:37:00Z</cp:lastPrinted>
  <dcterms:created xsi:type="dcterms:W3CDTF">2019-11-16T11:41:00Z</dcterms:created>
  <dcterms:modified xsi:type="dcterms:W3CDTF">2019-11-28T22:26:00Z</dcterms:modified>
</cp:coreProperties>
</file>