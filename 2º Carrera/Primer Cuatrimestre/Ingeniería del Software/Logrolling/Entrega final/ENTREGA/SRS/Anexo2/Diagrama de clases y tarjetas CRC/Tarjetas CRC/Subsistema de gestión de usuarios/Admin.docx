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0CD395BB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6DA6E615" w:rsidR="00C25E72" w:rsidRPr="00895D07" w:rsidRDefault="005D491C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5D491C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>Administrador que puede dar un strike a otro usuario</w:t>
                            </w:r>
                            <w:r w:rsidR="004E6414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6DA6E615" w:rsidR="00C25E72" w:rsidRPr="00895D07" w:rsidRDefault="005D491C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5D491C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>Administrador que puede dar un strike a otro usuario</w:t>
                      </w:r>
                      <w:r w:rsidR="004E6414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242577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ADMIN</w:t>
      </w:r>
    </w:p>
    <w:tbl>
      <w:tblPr>
        <w:tblStyle w:val="Tablaconcuadrcula4-nfasis1"/>
        <w:tblpPr w:leftFromText="141" w:rightFromText="141" w:vertAnchor="page" w:horzAnchor="margin" w:tblpY="5265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D87439" w14:paraId="79989D0E" w14:textId="77777777" w:rsidTr="00D87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5C484B" w14:textId="77777777" w:rsidR="00D87439" w:rsidRPr="0061520A" w:rsidRDefault="00D87439" w:rsidP="00D87439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3A7D" w:themeFill="accent1" w:themeFillTint="99"/>
            <w:vAlign w:val="center"/>
          </w:tcPr>
          <w:p w14:paraId="324E1C18" w14:textId="77777777" w:rsidR="00D87439" w:rsidRPr="0061520A" w:rsidRDefault="00D87439" w:rsidP="00D87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Admin</w:t>
            </w:r>
          </w:p>
        </w:tc>
      </w:tr>
      <w:tr w:rsidR="00D87439" w14:paraId="13F48828" w14:textId="77777777" w:rsidTr="00D8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6ECE2834" w14:textId="77777777" w:rsidR="00D87439" w:rsidRPr="0061520A" w:rsidRDefault="00D87439" w:rsidP="00D8743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75E9587C" w14:textId="77777777" w:rsidR="00D87439" w:rsidRPr="0061520A" w:rsidRDefault="00D87439" w:rsidP="00D87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CommonUser</w:t>
            </w:r>
          </w:p>
        </w:tc>
      </w:tr>
      <w:tr w:rsidR="00D87439" w14:paraId="58637B0F" w14:textId="77777777" w:rsidTr="00D8743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27182ACB" w14:textId="77777777" w:rsidR="00D87439" w:rsidRPr="0061520A" w:rsidRDefault="00D87439" w:rsidP="00D8743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652E736D" w14:textId="77777777" w:rsidR="00D87439" w:rsidRPr="0061520A" w:rsidRDefault="00D87439" w:rsidP="00D87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420F19F4" w14:textId="77777777" w:rsidR="00D87439" w:rsidRPr="0061520A" w:rsidRDefault="00D87439" w:rsidP="00D87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D87439" w14:paraId="7FADFC15" w14:textId="77777777" w:rsidTr="00D8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B74CAFB" w14:textId="77777777" w:rsidR="00D87439" w:rsidRPr="0061520A" w:rsidRDefault="00D87439" w:rsidP="00D8743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strike</w:t>
            </w:r>
          </w:p>
        </w:tc>
        <w:tc>
          <w:tcPr>
            <w:tcW w:w="4820" w:type="dxa"/>
            <w:vAlign w:val="center"/>
          </w:tcPr>
          <w:p w14:paraId="4A9C0BE6" w14:textId="77777777" w:rsidR="00D87439" w:rsidRPr="0061520A" w:rsidRDefault="00D87439" w:rsidP="00D87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 un strike al otro usuario</w:t>
            </w:r>
          </w:p>
        </w:tc>
        <w:tc>
          <w:tcPr>
            <w:tcW w:w="2792" w:type="dxa"/>
            <w:vAlign w:val="center"/>
          </w:tcPr>
          <w:p w14:paraId="5F815530" w14:textId="6BB68BF4" w:rsidR="00D87439" w:rsidRPr="0061520A" w:rsidRDefault="00E216D4" w:rsidP="00D87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  <w:bookmarkStart w:id="0" w:name="_GoBack"/>
            <w:bookmarkEnd w:id="0"/>
          </w:p>
        </w:tc>
      </w:tr>
    </w:tbl>
    <w:p w14:paraId="00A309E0" w14:textId="77777777" w:rsidR="00F14653" w:rsidRPr="00092232" w:rsidRDefault="00F14653" w:rsidP="00143522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2EB99" w14:textId="77777777" w:rsidR="0020387E" w:rsidRDefault="0020387E" w:rsidP="004B7E44">
      <w:r>
        <w:separator/>
      </w:r>
    </w:p>
  </w:endnote>
  <w:endnote w:type="continuationSeparator" w:id="0">
    <w:p w14:paraId="6D5CF970" w14:textId="77777777" w:rsidR="0020387E" w:rsidRDefault="0020387E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4942E" w14:textId="77777777" w:rsidR="0020387E" w:rsidRDefault="0020387E" w:rsidP="004B7E44">
      <w:r>
        <w:separator/>
      </w:r>
    </w:p>
  </w:footnote>
  <w:footnote w:type="continuationSeparator" w:id="0">
    <w:p w14:paraId="0AEBB2B4" w14:textId="77777777" w:rsidR="0020387E" w:rsidRDefault="0020387E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3522"/>
    <w:rsid w:val="001454D1"/>
    <w:rsid w:val="00162A44"/>
    <w:rsid w:val="00164DED"/>
    <w:rsid w:val="00173A7B"/>
    <w:rsid w:val="00175AF2"/>
    <w:rsid w:val="001A2A1A"/>
    <w:rsid w:val="002004AE"/>
    <w:rsid w:val="0020387E"/>
    <w:rsid w:val="002239A1"/>
    <w:rsid w:val="00224CE1"/>
    <w:rsid w:val="00237CC3"/>
    <w:rsid w:val="00242577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5029"/>
    <w:rsid w:val="004A3C23"/>
    <w:rsid w:val="004B170C"/>
    <w:rsid w:val="004B7E44"/>
    <w:rsid w:val="004D5252"/>
    <w:rsid w:val="004E01E3"/>
    <w:rsid w:val="004E6414"/>
    <w:rsid w:val="004F15ED"/>
    <w:rsid w:val="004F2B86"/>
    <w:rsid w:val="004F2E36"/>
    <w:rsid w:val="004F443B"/>
    <w:rsid w:val="004F5CC6"/>
    <w:rsid w:val="00510A7B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B4835"/>
    <w:rsid w:val="005C1300"/>
    <w:rsid w:val="005D491C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97A5A"/>
    <w:rsid w:val="007A6CC9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46111"/>
    <w:rsid w:val="00D60D09"/>
    <w:rsid w:val="00D63D67"/>
    <w:rsid w:val="00D70C19"/>
    <w:rsid w:val="00D81602"/>
    <w:rsid w:val="00D87439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216D4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A7EC0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F318D-1BA7-4C8F-92D8-C7076DE2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243</cp:revision>
  <cp:lastPrinted>2019-11-28T21:37:00Z</cp:lastPrinted>
  <dcterms:created xsi:type="dcterms:W3CDTF">2019-11-16T11:41:00Z</dcterms:created>
  <dcterms:modified xsi:type="dcterms:W3CDTF">2019-12-04T19:35:00Z</dcterms:modified>
</cp:coreProperties>
</file>