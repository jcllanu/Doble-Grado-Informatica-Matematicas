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B97B4" w14:textId="4F329DA5" w:rsidR="00B619CB" w:rsidRPr="00B619CB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</w:p>
    <w:p w14:paraId="275DB742" w14:textId="11F5D2E8" w:rsidR="00A63CEC" w:rsidRPr="00A63CEC" w:rsidRDefault="008B3C17" w:rsidP="008B3C17">
      <w:pPr>
        <w:pStyle w:val="Ttulo2"/>
        <w:numPr>
          <w:ilvl w:val="0"/>
          <w:numId w:val="14"/>
        </w:numPr>
        <w:spacing w:after="500"/>
        <w:jc w:val="both"/>
        <w:rPr>
          <w:rFonts w:ascii="Times New Roman" w:hAnsi="Times New Roman"/>
          <w:color w:val="161718" w:themeColor="text1"/>
          <w:u w:val="single"/>
        </w:rPr>
      </w:pPr>
      <w:r>
        <w:rPr>
          <w:rFonts w:ascii="Times New Roman" w:hAnsi="Times New Roman"/>
          <w:color w:val="161718" w:themeColor="text1"/>
          <w:u w:val="single"/>
        </w:rPr>
        <w:t>Descripción general</w:t>
      </w:r>
      <w:r w:rsidR="00E54C0A">
        <w:rPr>
          <w:rFonts w:ascii="Times New Roman" w:hAnsi="Times New Roman"/>
          <w:color w:val="161718" w:themeColor="text1"/>
          <w:u w:val="single"/>
        </w:rPr>
        <w:t>:</w:t>
      </w:r>
    </w:p>
    <w:p w14:paraId="316BCC7E" w14:textId="63C44B0B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1CE31A" w14:textId="263B3A3C" w:rsidR="00E54C0A" w:rsidRDefault="008B3C17" w:rsidP="008B3C17">
      <w:pPr>
        <w:pStyle w:val="Ttulo2"/>
        <w:numPr>
          <w:ilvl w:val="1"/>
          <w:numId w:val="14"/>
        </w:numPr>
        <w:spacing w:after="50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>Perspectiva del producto</w:t>
      </w:r>
    </w:p>
    <w:p w14:paraId="5451EB89" w14:textId="1BD20DAA" w:rsidR="00E54C0A" w:rsidRDefault="008B3C1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Logrolling pretende solucionar una buena parte de los problemas cotidianos de la gran mayoría de la gente, en especial, aquellos relativos a la falta de tiempo para realizar determinadas tareas. </w:t>
      </w:r>
    </w:p>
    <w:p w14:paraId="6462E0C3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6E688D" w14:textId="77777777" w:rsidR="00A03535" w:rsidRDefault="008B3C1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Mediante un sistema de intercambio de favores pretendemos estrechar lazos entre los miembros de una comunidad </w:t>
      </w:r>
      <w:r w:rsidR="00A0353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y recompensar a aquellas personas que se presten a ayudar a los demás. Nuestros usuarios podrán demandar o realizar favores a cambio de nuestra moneda de pago, los grollies, y obtener recompensas en forma de premios una vez alcanzada una determinada cantidad de los mismos.</w:t>
      </w:r>
    </w:p>
    <w:p w14:paraId="78469436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AE3B3AA" w14:textId="4D965856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también permite a cualquier empresa que lo desee promocionarse mediante un sistema por el cuál </w:t>
      </w:r>
    </w:p>
    <w:p w14:paraId="0C97ED7C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8085F04" w14:textId="2864977E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4D4EFC0" w14:textId="056BEE26" w:rsidR="00E54C0A" w:rsidRDefault="008B3C17" w:rsidP="00237A2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>2</w:t>
      </w:r>
      <w:r w:rsidR="00E54C0A">
        <w:rPr>
          <w:rFonts w:ascii="Times New Roman" w:hAnsi="Times New Roman"/>
          <w:color w:val="161718" w:themeColor="text1"/>
          <w:sz w:val="32"/>
        </w:rPr>
        <w:t xml:space="preserve">.2 </w:t>
      </w:r>
      <w:r>
        <w:rPr>
          <w:rFonts w:ascii="Times New Roman" w:hAnsi="Times New Roman"/>
          <w:color w:val="161718" w:themeColor="text1"/>
          <w:sz w:val="32"/>
        </w:rPr>
        <w:t>Funciones del producto</w:t>
      </w:r>
    </w:p>
    <w:p w14:paraId="5CC381A3" w14:textId="0B7D6727" w:rsidR="00E54C0A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Nuestra aplicación se divide en 4 subsistemas principales, a saber, Usuario, Favores, Premios y compras, y Buscador y geolocalizador.</w:t>
      </w:r>
    </w:p>
    <w:p w14:paraId="64EAF960" w14:textId="0BC37A1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52F756E" w14:textId="55D1A6F4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83B696" w14:textId="2A9D37A2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D3C8601" w14:textId="03213E95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DA8F4" wp14:editId="5183B1F2">
                <wp:simplePos x="0" y="0"/>
                <wp:positionH relativeFrom="column">
                  <wp:posOffset>4821348</wp:posOffset>
                </wp:positionH>
                <wp:positionV relativeFrom="paragraph">
                  <wp:posOffset>106237</wp:posOffset>
                </wp:positionV>
                <wp:extent cx="1348754" cy="691116"/>
                <wp:effectExtent l="0" t="0" r="22860" b="1397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54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BD38" w14:textId="056D42B6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Favores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DA8F4" id="Rectángulo redondeado 12" o:spid="_x0000_s1026" style="position:absolute;left:0;text-align:left;margin-left:379.65pt;margin-top:8.35pt;width:106.2pt;height:5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" fillcolor="white [3201]" strokecolor="#b50745 [3207]" strokeweight="1pt">
                <v:stroke joinstyle="miter"/>
                <v:textbox>
                  <w:txbxContent>
                    <w:p w14:paraId="5A4EBD38" w14:textId="056D42B6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Favores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0B576" wp14:editId="2B5786E8">
                <wp:simplePos x="0" y="0"/>
                <wp:positionH relativeFrom="column">
                  <wp:posOffset>525190</wp:posOffset>
                </wp:positionH>
                <wp:positionV relativeFrom="paragraph">
                  <wp:posOffset>17588</wp:posOffset>
                </wp:positionV>
                <wp:extent cx="1348754" cy="691116"/>
                <wp:effectExtent l="0" t="0" r="22860" b="1397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54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FA23" w14:textId="08C15969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Subsistema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0B576" id="Rectángulo redondeado 10" o:spid="_x0000_s1027" style="position:absolute;left:0;text-align:left;margin-left:41.35pt;margin-top:1.4pt;width:106.2pt;height:5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" fillcolor="white [3201]" strokecolor="#b50745 [3207]" strokeweight="1pt">
                <v:stroke joinstyle="miter"/>
                <v:textbox>
                  <w:txbxContent>
                    <w:p w14:paraId="1019FA23" w14:textId="08C15969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Subsistema Usuarios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156E8E" w14:textId="2271CF0F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69D44E3" w14:textId="5CA76FF2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EE42A" wp14:editId="39A5C4B7">
                <wp:simplePos x="0" y="0"/>
                <wp:positionH relativeFrom="column">
                  <wp:posOffset>1874091</wp:posOffset>
                </wp:positionH>
                <wp:positionV relativeFrom="paragraph">
                  <wp:posOffset>7530</wp:posOffset>
                </wp:positionV>
                <wp:extent cx="606056" cy="435699"/>
                <wp:effectExtent l="38100" t="38100" r="22860" b="215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56" cy="4356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99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47.55pt;margin-top:.6pt;width:47.7pt;height:34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" strokecolor="#7a042e [2409]" strokeweight="3pt">
                <v:stroke endarrow="block" joinstyle="miter"/>
              </v:shape>
            </w:pict>
          </mc:Fallback>
        </mc:AlternateContent>
      </w:r>
    </w:p>
    <w:p w14:paraId="23A7A8C6" w14:textId="1236D574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14F4C" wp14:editId="209FC71E">
                <wp:simplePos x="0" y="0"/>
                <wp:positionH relativeFrom="column">
                  <wp:posOffset>4266417</wp:posOffset>
                </wp:positionH>
                <wp:positionV relativeFrom="paragraph">
                  <wp:posOffset>44922</wp:posOffset>
                </wp:positionV>
                <wp:extent cx="552391" cy="308344"/>
                <wp:effectExtent l="19050" t="38100" r="38735" b="349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391" cy="3083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7FE8" id="Conector recto de flecha 15" o:spid="_x0000_s1026" type="#_x0000_t32" style="position:absolute;margin-left:335.95pt;margin-top:3.55pt;width:43.5pt;height:2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FB4DE" wp14:editId="569FE981">
                <wp:simplePos x="0" y="0"/>
                <wp:positionH relativeFrom="column">
                  <wp:posOffset>2160093</wp:posOffset>
                </wp:positionH>
                <wp:positionV relativeFrom="paragraph">
                  <wp:posOffset>44450</wp:posOffset>
                </wp:positionV>
                <wp:extent cx="2296632" cy="1350291"/>
                <wp:effectExtent l="0" t="0" r="27940" b="2159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1350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0F55" w14:textId="674270EB" w:rsidR="00E332C2" w:rsidRPr="00E332C2" w:rsidRDefault="00E332C2" w:rsidP="00E332C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332C2">
                              <w:rPr>
                                <w:b/>
                                <w:sz w:val="32"/>
                              </w:rPr>
                              <w:t>LOGROLLING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FB4DE" id="Elipse 8" o:spid="_x0000_s1028" style="position:absolute;left:0;text-align:left;margin-left:170.1pt;margin-top:3.5pt;width:180.85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" fillcolor="#a4063e [3204]" strokecolor="#51031e [1604]" strokeweight="1pt">
                <v:stroke joinstyle="miter"/>
                <v:textbox>
                  <w:txbxContent>
                    <w:p w14:paraId="789B0F55" w14:textId="674270EB" w:rsidR="00E332C2" w:rsidRPr="00E332C2" w:rsidRDefault="00E332C2" w:rsidP="00E332C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332C2">
                        <w:rPr>
                          <w:b/>
                          <w:sz w:val="32"/>
                        </w:rPr>
                        <w:t>LOGROLLING</w:t>
                      </w:r>
                    </w:p>
                  </w:txbxContent>
                </v:textbox>
              </v:oval>
            </w:pict>
          </mc:Fallback>
        </mc:AlternateContent>
      </w:r>
    </w:p>
    <w:p w14:paraId="6B2BABF5" w14:textId="545C3219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0BC993B" w14:textId="158E4597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F3DC705" w14:textId="26AA8397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27CAA51" w14:textId="6AA40646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FD3270E" w14:textId="3C466C89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3F28FAB" w14:textId="5A5DB0B6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22B384" w14:textId="57511354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CE608" wp14:editId="1965D7A9">
                <wp:simplePos x="0" y="0"/>
                <wp:positionH relativeFrom="column">
                  <wp:posOffset>2161170</wp:posOffset>
                </wp:positionH>
                <wp:positionV relativeFrom="paragraph">
                  <wp:posOffset>30214</wp:posOffset>
                </wp:positionV>
                <wp:extent cx="467699" cy="446833"/>
                <wp:effectExtent l="38100" t="19050" r="27940" b="488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99" cy="4468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39A5" id="Conector recto de flecha 17" o:spid="_x0000_s1026" type="#_x0000_t32" style="position:absolute;margin-left:170.15pt;margin-top:2.4pt;width:36.85pt;height:3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B7995" wp14:editId="32BD6566">
                <wp:simplePos x="0" y="0"/>
                <wp:positionH relativeFrom="column">
                  <wp:posOffset>3989972</wp:posOffset>
                </wp:positionH>
                <wp:positionV relativeFrom="paragraph">
                  <wp:posOffset>29844</wp:posOffset>
                </wp:positionV>
                <wp:extent cx="467360" cy="404406"/>
                <wp:effectExtent l="19050" t="19050" r="46990" b="533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4044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6337" id="Conector recto de flecha 16" o:spid="_x0000_s1026" type="#_x0000_t32" style="position:absolute;margin-left:314.15pt;margin-top:2.35pt;width:36.8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79F1A" wp14:editId="21745D4B">
                <wp:simplePos x="0" y="0"/>
                <wp:positionH relativeFrom="column">
                  <wp:posOffset>335738</wp:posOffset>
                </wp:positionH>
                <wp:positionV relativeFrom="paragraph">
                  <wp:posOffset>167419</wp:posOffset>
                </wp:positionV>
                <wp:extent cx="1827205" cy="691116"/>
                <wp:effectExtent l="0" t="0" r="20955" b="1397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205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D5600" w14:textId="22F6A251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Premios y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79F1A" id="Rectángulo redondeado 13" o:spid="_x0000_s1029" style="position:absolute;left:0;text-align:left;margin-left:26.45pt;margin-top:13.2pt;width:143.85pt;height: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" fillcolor="white [3201]" strokecolor="#b50745 [3207]" strokeweight="1pt">
                <v:stroke joinstyle="miter"/>
                <v:textbox>
                  <w:txbxContent>
                    <w:p w14:paraId="5C0D5600" w14:textId="22F6A251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Premios y compras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8E550" wp14:editId="513DF446">
                <wp:simplePos x="0" y="0"/>
                <wp:positionH relativeFrom="column">
                  <wp:posOffset>4457006</wp:posOffset>
                </wp:positionH>
                <wp:positionV relativeFrom="paragraph">
                  <wp:posOffset>135182</wp:posOffset>
                </wp:positionV>
                <wp:extent cx="2020186" cy="691116"/>
                <wp:effectExtent l="0" t="0" r="18415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3CE56" w14:textId="468C58AA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Buscador y geolocalizador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8E550" id="Rectángulo redondeado 14" o:spid="_x0000_s1030" style="position:absolute;left:0;text-align:left;margin-left:350.95pt;margin-top:10.65pt;width:159.05pt;height:5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" fillcolor="white [3201]" strokecolor="#b50745 [3207]" strokeweight="1pt">
                <v:stroke joinstyle="miter"/>
                <v:textbox>
                  <w:txbxContent>
                    <w:p w14:paraId="3663CE56" w14:textId="468C58AA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Buscador y geolocalizador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C1335F" w14:textId="553986B5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AF1A5A6" w14:textId="6931C94F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604C486" w14:textId="74732612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0888936" w14:textId="77777777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D659592" w14:textId="7B72534C" w:rsidR="00A03535" w:rsidRDefault="00A03535" w:rsidP="00A03535">
      <w:pPr>
        <w:pStyle w:val="Ttulo2"/>
        <w:spacing w:after="500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lastRenderedPageBreak/>
        <w:t>2.2</w:t>
      </w:r>
      <w:r>
        <w:rPr>
          <w:rFonts w:ascii="Times New Roman" w:hAnsi="Times New Roman"/>
          <w:color w:val="161718" w:themeColor="text1"/>
          <w:sz w:val="32"/>
        </w:rPr>
        <w:t>.1</w:t>
      </w:r>
      <w:r>
        <w:rPr>
          <w:rFonts w:ascii="Times New Roman" w:hAnsi="Times New Roman"/>
          <w:color w:val="161718" w:themeColor="text1"/>
          <w:sz w:val="32"/>
        </w:rPr>
        <w:t xml:space="preserve"> </w:t>
      </w:r>
      <w:r>
        <w:rPr>
          <w:rFonts w:ascii="Times New Roman" w:hAnsi="Times New Roman"/>
          <w:color w:val="161718" w:themeColor="text1"/>
          <w:sz w:val="32"/>
        </w:rPr>
        <w:t>Usuarios</w:t>
      </w:r>
    </w:p>
    <w:p w14:paraId="0EFDDA10" w14:textId="131AEF70" w:rsidR="00A03535" w:rsidRDefault="00A03535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pueden ser de dos tipos distintos. Distinguimos entre Empresas y Personas. </w:t>
      </w:r>
      <w:r w:rsidR="001B04C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esta sección </w:t>
      </w:r>
      <w:r w:rsidR="001B04C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nos referiremos a los usuarios-persona como usuarios y los usuarios-empresa como empresa.</w:t>
      </w:r>
    </w:p>
    <w:p w14:paraId="0B604B0C" w14:textId="0E43A933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4BEB536" w14:textId="1A8F8D12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212B0C9" w14:textId="76C9C5FC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74624" behindDoc="0" locked="0" layoutInCell="1" allowOverlap="1" wp14:anchorId="11F37199" wp14:editId="0E5CD144">
            <wp:simplePos x="0" y="0"/>
            <wp:positionH relativeFrom="column">
              <wp:posOffset>1234440</wp:posOffset>
            </wp:positionH>
            <wp:positionV relativeFrom="paragraph">
              <wp:posOffset>33049</wp:posOffset>
            </wp:positionV>
            <wp:extent cx="1254125" cy="1423035"/>
            <wp:effectExtent l="0" t="0" r="3175" b="571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ekClipart.com_changing-clipart_106893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5" t="33046" r="24181"/>
                    <a:stretch/>
                  </pic:blipFill>
                  <pic:spPr bwMode="auto">
                    <a:xfrm>
                      <a:off x="0" y="0"/>
                      <a:ext cx="1254125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794FE" w14:textId="35BD4192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75648" behindDoc="0" locked="0" layoutInCell="1" allowOverlap="1" wp14:anchorId="7866B3B9" wp14:editId="0F412552">
            <wp:simplePos x="0" y="0"/>
            <wp:positionH relativeFrom="column">
              <wp:posOffset>3543403</wp:posOffset>
            </wp:positionH>
            <wp:positionV relativeFrom="paragraph">
              <wp:posOffset>53488</wp:posOffset>
            </wp:positionV>
            <wp:extent cx="1318438" cy="1318438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isspng-computer-icons-business-company-building-corporati-5ad84ac0e0d934.4504873515241243529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10" cy="131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541A" w14:textId="7D95B25C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A997B40" w14:textId="09BB8859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BD5501" w14:textId="12F5F261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5A2ACBF" w14:textId="23D01217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80DDFF" w14:textId="506785EB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6A0843F" w14:textId="5E219AB5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7A1C87A" w14:textId="13EBF350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141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E1F511" wp14:editId="263D3E83">
                <wp:simplePos x="0" y="0"/>
                <wp:positionH relativeFrom="column">
                  <wp:posOffset>3639095</wp:posOffset>
                </wp:positionH>
                <wp:positionV relativeFrom="paragraph">
                  <wp:posOffset>134472</wp:posOffset>
                </wp:positionV>
                <wp:extent cx="1010093" cy="140462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0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46F1" w14:textId="142B9B2A" w:rsidR="00814198" w:rsidRPr="00814198" w:rsidRDefault="00814198" w:rsidP="00814198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Empresas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1F5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left:0;text-align:left;margin-left:286.55pt;margin-top:10.6pt;width:79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" stroked="f">
                <v:textbox style="mso-fit-shape-to-text:t">
                  <w:txbxContent>
                    <w:p w14:paraId="74E146F1" w14:textId="142B9B2A" w:rsidR="00814198" w:rsidRPr="00814198" w:rsidRDefault="00814198" w:rsidP="00814198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Empresas</w:t>
                      </w:r>
                    </w:p>
                  </w:txbxContent>
                </v:textbox>
              </v:shape>
            </w:pict>
          </mc:Fallback>
        </mc:AlternateContent>
      </w:r>
      <w:r w:rsidRPr="008141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6910E4" wp14:editId="555A1DEC">
                <wp:simplePos x="0" y="0"/>
                <wp:positionH relativeFrom="column">
                  <wp:posOffset>1437640</wp:posOffset>
                </wp:positionH>
                <wp:positionV relativeFrom="paragraph">
                  <wp:posOffset>143126</wp:posOffset>
                </wp:positionV>
                <wp:extent cx="95631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6A7FF" w14:textId="5F5BE920" w:rsidR="00814198" w:rsidRPr="00814198" w:rsidRDefault="00814198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4198"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910E4" id="_x0000_s1032" type="#_x0000_t202" style="position:absolute;left:0;text-align:left;margin-left:113.2pt;margin-top:11.25pt;width:75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" stroked="f">
                <v:textbox style="mso-fit-shape-to-text:t">
                  <w:txbxContent>
                    <w:p w14:paraId="7626A7FF" w14:textId="5F5BE920" w:rsidR="00814198" w:rsidRPr="00814198" w:rsidRDefault="00814198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4198"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5C171F4B" w14:textId="667238CF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14:paraId="657C1625" w14:textId="09BCBC34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630506C" w14:textId="52FB9A12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04644F8" w14:textId="0E39E1E4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funciones que pueden realizar ambos dentro de la app son ligeramente distintos. La principal diferencia es que las empresas solo pueden demandar favores y no realizarlos. Independientemente, eso queda para la sección de favores. Las funciones comunes de ambos tipos de usuarios son:</w:t>
      </w:r>
    </w:p>
    <w:p w14:paraId="494F120C" w14:textId="216015C7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78A22383" w14:textId="77777777" w:rsidTr="001B0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4FAC9B8" w14:textId="5AE3B0E9" w:rsidR="001B04C2" w:rsidRDefault="001B04C2" w:rsidP="00A035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24194614" w14:textId="35F87C0E" w:rsidR="001B04C2" w:rsidRDefault="001B04C2" w:rsidP="00A035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B04C2" w14:paraId="3990C6C2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A168328" w14:textId="6B5A667B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Registro</w:t>
            </w:r>
          </w:p>
          <w:p w14:paraId="7F3945E8" w14:textId="77777777" w:rsidR="001B04C2" w:rsidRDefault="001B04C2" w:rsidP="001B04C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533BD615" w14:textId="291CAE5C" w:rsidR="001B04C2" w:rsidRDefault="001B04C2" w:rsidP="001B04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un primer instante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 le dará la opción al usuario de registrarse en la aplicación.</w:t>
            </w:r>
          </w:p>
        </w:tc>
      </w:tr>
      <w:tr w:rsidR="001B04C2" w14:paraId="7C45D58D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C46D1C1" w14:textId="571C0E82" w:rsidR="001B04C2" w:rsidRPr="001B04C2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724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Log-in y log-out</w:t>
            </w:r>
          </w:p>
        </w:tc>
        <w:tc>
          <w:tcPr>
            <w:tcW w:w="4964" w:type="dxa"/>
          </w:tcPr>
          <w:p w14:paraId="11539A62" w14:textId="6C985FC5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iniciar y cerrar sesión cuando quiera (aunque esta se mantendrá abierta por defecto)</w:t>
            </w:r>
          </w:p>
          <w:p w14:paraId="43E9D2B9" w14:textId="77777777" w:rsidR="001B04C2" w:rsidRPr="00363278" w:rsidRDefault="001B04C2" w:rsidP="001B04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814198" w14:paraId="75BB9308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D89857B" w14:textId="54433176" w:rsidR="00814198" w:rsidRPr="00814198" w:rsidRDefault="00814198" w:rsidP="008141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 Foto de perfil</w:t>
            </w:r>
          </w:p>
        </w:tc>
        <w:tc>
          <w:tcPr>
            <w:tcW w:w="4964" w:type="dxa"/>
          </w:tcPr>
          <w:p w14:paraId="6FD266B8" w14:textId="7EF7799A" w:rsidR="00814198" w:rsidRDefault="001C7E7F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pude modificar su foto de perfil</w:t>
            </w:r>
          </w:p>
        </w:tc>
      </w:tr>
      <w:tr w:rsidR="001C7E7F" w14:paraId="11109600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BC42D94" w14:textId="54651746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 e-mail</w:t>
            </w:r>
          </w:p>
        </w:tc>
        <w:tc>
          <w:tcPr>
            <w:tcW w:w="4964" w:type="dxa"/>
          </w:tcPr>
          <w:p w14:paraId="40156D58" w14:textId="7B0E41D5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El usuario pude modificar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la dirección de correo electrónico de contacto del usuario con la aplicación</w:t>
            </w:r>
          </w:p>
        </w:tc>
      </w:tr>
      <w:tr w:rsidR="001C7E7F" w14:paraId="78630114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09010BC" w14:textId="169E909E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 Idioma</w:t>
            </w:r>
          </w:p>
        </w:tc>
        <w:tc>
          <w:tcPr>
            <w:tcW w:w="4964" w:type="dxa"/>
          </w:tcPr>
          <w:p w14:paraId="21DEB8C4" w14:textId="22D1C6FF" w:rsidR="001C7E7F" w:rsidRDefault="001C7E7F" w:rsidP="001C7E7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puede modificar el idioma</w:t>
            </w:r>
          </w:p>
        </w:tc>
      </w:tr>
      <w:tr w:rsidR="001C7E7F" w14:paraId="1B777C57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ABFE674" w14:textId="2AC004AD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 contraseña</w:t>
            </w:r>
          </w:p>
        </w:tc>
        <w:tc>
          <w:tcPr>
            <w:tcW w:w="4964" w:type="dxa"/>
          </w:tcPr>
          <w:p w14:paraId="2EF8D7B1" w14:textId="0B231184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cambiar su contraseña o solicitar que le sea recordada</w:t>
            </w:r>
          </w:p>
        </w:tc>
      </w:tr>
      <w:tr w:rsidR="001C7E7F" w14:paraId="01F6275A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6720EA0D" w14:textId="13FD307B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Leer normas de uso</w:t>
            </w:r>
          </w:p>
        </w:tc>
        <w:tc>
          <w:tcPr>
            <w:tcW w:w="4964" w:type="dxa"/>
          </w:tcPr>
          <w:p w14:paraId="74BFED0E" w14:textId="24779A7C" w:rsidR="001C7E7F" w:rsidRDefault="001C7E7F" w:rsidP="001C7E7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tendrá acceso en todo momento a las normas de uso de la aplicación</w:t>
            </w:r>
          </w:p>
        </w:tc>
      </w:tr>
      <w:tr w:rsidR="001C7E7F" w14:paraId="5AA7E080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571958A" w14:textId="27271276" w:rsidR="001C7E7F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Conectarse con Facebook</w:t>
            </w:r>
          </w:p>
        </w:tc>
        <w:tc>
          <w:tcPr>
            <w:tcW w:w="4964" w:type="dxa"/>
          </w:tcPr>
          <w:p w14:paraId="11829C03" w14:textId="1095AA8C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conectar su cuenta en la app con su cuenta de Facebook</w:t>
            </w:r>
          </w:p>
        </w:tc>
      </w:tr>
    </w:tbl>
    <w:p w14:paraId="3833F8FB" w14:textId="77777777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CFF703F" w14:textId="176A767E" w:rsidR="000800B3" w:rsidRDefault="000800B3" w:rsidP="00237A27">
      <w:pPr>
        <w:jc w:val="both"/>
      </w:pPr>
    </w:p>
    <w:p w14:paraId="098B5BE9" w14:textId="1BBB9AFF" w:rsidR="000800B3" w:rsidRDefault="000800B3" w:rsidP="00237A27">
      <w:pPr>
        <w:jc w:val="both"/>
      </w:pPr>
    </w:p>
    <w:p w14:paraId="1BD2FB71" w14:textId="3EB3579A" w:rsidR="001B04C2" w:rsidRDefault="001B04C2" w:rsidP="001B04C2">
      <w:pPr>
        <w:pStyle w:val="Ttulo2"/>
        <w:spacing w:after="500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lastRenderedPageBreak/>
        <w:t xml:space="preserve">2.2.1 </w:t>
      </w:r>
      <w:r>
        <w:rPr>
          <w:rFonts w:ascii="Times New Roman" w:hAnsi="Times New Roman"/>
          <w:color w:val="161718" w:themeColor="text1"/>
          <w:sz w:val="32"/>
        </w:rPr>
        <w:t>Favores</w:t>
      </w:r>
    </w:p>
    <w:p w14:paraId="3C14F7A5" w14:textId="0D6DA6C8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pueden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demandar o realizar favores según sus necesidades o disponibilidad. Sus funciones son:</w:t>
      </w:r>
    </w:p>
    <w:p w14:paraId="42A3F3B0" w14:textId="77777777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65C05C0A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E88041C" w14:textId="77777777" w:rsidR="001B04C2" w:rsidRDefault="001B04C2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33127286" w14:textId="77777777" w:rsidR="001B04C2" w:rsidRDefault="001B04C2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B04C2" w14:paraId="18A1A0A0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33AB246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Publicar un favor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/favor múltiple</w:t>
            </w:r>
          </w:p>
          <w:p w14:paraId="1E5CAF2A" w14:textId="77777777" w:rsidR="001B04C2" w:rsidRDefault="001B04C2" w:rsidP="001B04C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64B897BA" w14:textId="2C32825A" w:rsidR="001B04C2" w:rsidRDefault="001B04C2" w:rsidP="001B04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podrá publicar un favor (una necesidad) ofreciendo una retribución (en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1C7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estandarizada con el objetivo de que otro usuario lo realice.</w:t>
            </w:r>
          </w:p>
        </w:tc>
      </w:tr>
      <w:tr w:rsidR="001B04C2" w14:paraId="10FDD8A5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B9BDCBD" w14:textId="4F591194" w:rsidR="001B04C2" w:rsidRPr="001B04C2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Ofrecer un favor/favor múltiple</w:t>
            </w:r>
          </w:p>
        </w:tc>
        <w:tc>
          <w:tcPr>
            <w:tcW w:w="4964" w:type="dxa"/>
          </w:tcPr>
          <w:p w14:paraId="27043A73" w14:textId="1255296D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ofrecer un </w:t>
            </w:r>
            <w:r w:rsidR="001C7E7F"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favor esperando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una compensación concreta (en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1C7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). A la hora de realizar un recado un usuario podrá establecer la opción de que no solo uno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sino varios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soliciten su ayuda.</w:t>
            </w:r>
          </w:p>
          <w:p w14:paraId="65693AB3" w14:textId="77777777" w:rsidR="001B04C2" w:rsidRPr="00363278" w:rsidRDefault="001B04C2" w:rsidP="001B04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B04C2" w14:paraId="6720CBB4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D1C6209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Realizar favor </w:t>
            </w:r>
          </w:p>
          <w:p w14:paraId="38274891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5617B8FE" w14:textId="42412435" w:rsidR="001B04C2" w:rsidRPr="00363278" w:rsidRDefault="001B04C2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Un usuario puede adjudicarse un favor con la motivación de obtener una retribución (en grolli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s) tras su realización.</w:t>
            </w:r>
          </w:p>
        </w:tc>
      </w:tr>
      <w:tr w:rsidR="001B04C2" w14:paraId="1467489A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958E8FA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Atribuirse favor</w:t>
            </w:r>
          </w:p>
          <w:p w14:paraId="32A4D9D9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79462E33" w14:textId="42EE9F07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Un usuario que necesite un favor ya ofrecido podrá reservarlo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 para llevarlo a cabo.</w:t>
            </w:r>
          </w:p>
        </w:tc>
      </w:tr>
      <w:tr w:rsidR="001B04C2" w14:paraId="422D9C82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6ADA0DE0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Chat</w:t>
            </w:r>
          </w:p>
          <w:p w14:paraId="63BBE022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39927209" w14:textId="4A5344BC" w:rsidR="001B04C2" w:rsidRPr="00363278" w:rsidRDefault="001B04C2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Los usuarios se podrán comunicar a través de un chat privado para concretar detalles del favor a realizar y la forma.</w:t>
            </w:r>
          </w:p>
        </w:tc>
      </w:tr>
      <w:tr w:rsidR="001B04C2" w14:paraId="31997609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6A00147" w14:textId="650F2552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Demandar favor (empresa)</w:t>
            </w:r>
          </w:p>
        </w:tc>
        <w:tc>
          <w:tcPr>
            <w:tcW w:w="4964" w:type="dxa"/>
          </w:tcPr>
          <w:p w14:paraId="335DD3F7" w14:textId="0D742E3C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Una empresa puede solicitar un favor a cambio de una compensación en grollies al igual que el resto de usuarios pero no puede realizar 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ningún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favor</w:t>
            </w:r>
          </w:p>
        </w:tc>
      </w:tr>
      <w:tr w:rsidR="001C7E7F" w14:paraId="56896AED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8497484" w14:textId="2D51050F" w:rsidR="001C7E7F" w:rsidRDefault="001C7E7F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Poner tiempo de entrega</w:t>
            </w:r>
          </w:p>
        </w:tc>
        <w:tc>
          <w:tcPr>
            <w:tcW w:w="4964" w:type="dxa"/>
          </w:tcPr>
          <w:p w14:paraId="4507C7D1" w14:textId="79584261" w:rsidR="001C7E7F" w:rsidRDefault="001C7E7F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que demanda un favor puede establecer un límite de tiempo en el que quiere que se le haga el favor</w:t>
            </w:r>
          </w:p>
        </w:tc>
      </w:tr>
      <w:tr w:rsidR="001C7E7F" w14:paraId="1572F49A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118E0249" w14:textId="29E59BC5" w:rsidR="001C7E7F" w:rsidRDefault="001C7E7F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Negociar Grollies</w:t>
            </w:r>
          </w:p>
        </w:tc>
        <w:tc>
          <w:tcPr>
            <w:tcW w:w="4964" w:type="dxa"/>
          </w:tcPr>
          <w:p w14:paraId="0FFA6EA2" w14:textId="29132802" w:rsidR="001C7E7F" w:rsidRDefault="001C7E7F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Cualquier usuario puede negociar el precio de un favor con la persona o empresa que lo demanda</w:t>
            </w:r>
          </w:p>
        </w:tc>
      </w:tr>
    </w:tbl>
    <w:p w14:paraId="7345B1B3" w14:textId="77777777" w:rsidR="001C7E7F" w:rsidRDefault="001C7E7F" w:rsidP="001C7E7F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</w:p>
    <w:p w14:paraId="2411313B" w14:textId="79209D76" w:rsidR="001B04C2" w:rsidRDefault="001B04C2" w:rsidP="001C7E7F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 xml:space="preserve">2.2.1 </w:t>
      </w:r>
      <w:r>
        <w:rPr>
          <w:rFonts w:ascii="Times New Roman" w:hAnsi="Times New Roman"/>
          <w:color w:val="161718" w:themeColor="text1"/>
          <w:sz w:val="32"/>
        </w:rPr>
        <w:t>Premios y compras</w:t>
      </w:r>
    </w:p>
    <w:p w14:paraId="429A6A44" w14:textId="7BB475EE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pueden </w:t>
      </w:r>
      <w:r w:rsidR="00F10C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adquirir paquetes de moneda virtual o intercambiarlos por premios según las siguientes funciones:</w:t>
      </w:r>
    </w:p>
    <w:p w14:paraId="38EB97A2" w14:textId="77777777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3B42F053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124EF07" w14:textId="77777777" w:rsidR="001B04C2" w:rsidRDefault="001B04C2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40F2BCD4" w14:textId="77777777" w:rsidR="001B04C2" w:rsidRDefault="001B04C2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F10C9E" w14:paraId="2331926E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B252E21" w14:textId="61A71739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Compra de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</w:p>
          <w:p w14:paraId="373BD3D8" w14:textId="77777777" w:rsidR="00F10C9E" w:rsidRDefault="00F10C9E" w:rsidP="00F10C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0D3AC8AF" w14:textId="0713EDCF" w:rsidR="00F10C9E" w:rsidRDefault="00F10C9E" w:rsidP="00F10C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Los usuarios podrán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ingresar dinero 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la aplicación para recibir 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a cambio.</w:t>
            </w:r>
          </w:p>
        </w:tc>
      </w:tr>
      <w:tr w:rsidR="00F10C9E" w14:paraId="733F687E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881746F" w14:textId="2CE01DC3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Intercambiar </w:t>
            </w:r>
            <w:r w:rsidRPr="00237A27"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grolli</w:t>
            </w:r>
            <w:r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e</w:t>
            </w:r>
            <w:r w:rsidRPr="00237A27"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por premios</w:t>
            </w:r>
          </w:p>
        </w:tc>
        <w:tc>
          <w:tcPr>
            <w:tcW w:w="4964" w:type="dxa"/>
          </w:tcPr>
          <w:p w14:paraId="795CAC00" w14:textId="2D56A8E0" w:rsidR="00F10C9E" w:rsidRPr="00363278" w:rsidRDefault="00F10C9E" w:rsidP="00F10C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Si el usuario tiene suficientes 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grollies 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podrá intercambiarl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por premios de 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Amazon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.</w:t>
            </w:r>
          </w:p>
        </w:tc>
      </w:tr>
    </w:tbl>
    <w:p w14:paraId="12D2D4C7" w14:textId="77777777" w:rsidR="00F10C9E" w:rsidRDefault="00F10C9E" w:rsidP="00F10C9E">
      <w:pPr>
        <w:pStyle w:val="Ttulo2"/>
        <w:spacing w:after="500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</w:p>
    <w:p w14:paraId="0701E194" w14:textId="21CAF3B9" w:rsidR="00F10C9E" w:rsidRDefault="00F10C9E" w:rsidP="00F10C9E">
      <w:pPr>
        <w:pStyle w:val="Ttulo2"/>
        <w:spacing w:after="500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 xml:space="preserve">2.2.1 </w:t>
      </w:r>
      <w:r>
        <w:rPr>
          <w:rFonts w:ascii="Times New Roman" w:hAnsi="Times New Roman"/>
          <w:color w:val="161718" w:themeColor="text1"/>
          <w:sz w:val="32"/>
        </w:rPr>
        <w:t>Buscador y geolocalizador</w:t>
      </w:r>
    </w:p>
    <w:p w14:paraId="6E379B8B" w14:textId="1B21DB6C" w:rsidR="00F10C9E" w:rsidRDefault="00F10C9E" w:rsidP="00F10C9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podrán filtrar la búsqueda de favores de dos maneras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14:paraId="665706D9" w14:textId="77777777" w:rsidR="00F10C9E" w:rsidRDefault="00F10C9E" w:rsidP="00F10C9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F10C9E" w14:paraId="2115FBD1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3AEADA4" w14:textId="77777777" w:rsidR="00F10C9E" w:rsidRDefault="00F10C9E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4F483B41" w14:textId="77777777" w:rsidR="00F10C9E" w:rsidRDefault="00F10C9E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F10C9E" w14:paraId="3B30C927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C608579" w14:textId="2ACE265B" w:rsidR="00F10C9E" w:rsidRDefault="00F10C9E" w:rsidP="00F10C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Buscar favores </w:t>
            </w:r>
          </w:p>
        </w:tc>
        <w:tc>
          <w:tcPr>
            <w:tcW w:w="4964" w:type="dxa"/>
          </w:tcPr>
          <w:p w14:paraId="1DED7F13" w14:textId="265B16D6" w:rsidR="00F10C9E" w:rsidRDefault="00F10C9E" w:rsidP="00F10C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Un usuario pue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de buscar favores por su nombre en un buscador de la app</w:t>
            </w:r>
          </w:p>
        </w:tc>
      </w:tr>
      <w:tr w:rsidR="00F10C9E" w14:paraId="0EA33640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9A1C16C" w14:textId="6EA57B24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Buscar favores cerca</w:t>
            </w:r>
          </w:p>
        </w:tc>
        <w:tc>
          <w:tcPr>
            <w:tcW w:w="4964" w:type="dxa"/>
          </w:tcPr>
          <w:p w14:paraId="2D86276C" w14:textId="2C2FC8FB" w:rsidR="00F10C9E" w:rsidRPr="00363278" w:rsidRDefault="00F10C9E" w:rsidP="00F10C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Un usuario puede buscar favores 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filtrando según la distancia a su localización o a otra que selecciones</w:t>
            </w:r>
          </w:p>
        </w:tc>
      </w:tr>
    </w:tbl>
    <w:p w14:paraId="40A5AA54" w14:textId="5529D4FE" w:rsidR="001B04C2" w:rsidRDefault="001B04C2" w:rsidP="00F10C9E">
      <w:pPr>
        <w:pStyle w:val="Ttulo2"/>
        <w:spacing w:after="500"/>
        <w:jc w:val="both"/>
        <w:rPr>
          <w:rFonts w:ascii="Times New Roman" w:hAnsi="Times New Roman"/>
          <w:color w:val="161718" w:themeColor="text1"/>
          <w:sz w:val="32"/>
        </w:rPr>
      </w:pPr>
    </w:p>
    <w:p w14:paraId="7EBE99FA" w14:textId="1C749C87" w:rsidR="006277BC" w:rsidRPr="000800B3" w:rsidRDefault="008B3C17" w:rsidP="008B3C1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>2</w:t>
      </w:r>
      <w:r w:rsidR="000800B3">
        <w:rPr>
          <w:rFonts w:ascii="Times New Roman" w:hAnsi="Times New Roman"/>
          <w:color w:val="161718" w:themeColor="text1"/>
          <w:sz w:val="32"/>
        </w:rPr>
        <w:t xml:space="preserve">.3 </w:t>
      </w:r>
      <w:r>
        <w:rPr>
          <w:rFonts w:ascii="Times New Roman" w:hAnsi="Times New Roman"/>
          <w:color w:val="161718" w:themeColor="text1"/>
          <w:sz w:val="32"/>
        </w:rPr>
        <w:t>Características del usuario</w:t>
      </w:r>
    </w:p>
    <w:p w14:paraId="2A3364B6" w14:textId="4DDE5755" w:rsidR="00A03535" w:rsidRDefault="00A03535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Nuestro proyecto está orientado a la obtención de diferentes recompensas por la realización de distintos favores publicados por otros usuarios. Por ello la aplicación está destinada a un público general, en especial aquellas personas que puedan ofrecer parte de su tiempo para ayudar a otras personas, y a aquellas que necesitadas de tiempo por el exceso de actividades en su día a día.</w:t>
      </w:r>
    </w:p>
    <w:p w14:paraId="65C9408D" w14:textId="77777777" w:rsidR="00F10C9E" w:rsidRDefault="00F10C9E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EACB5D3" w14:textId="5270DF26" w:rsidR="00F10C9E" w:rsidRPr="00363278" w:rsidRDefault="00F10C9E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 un primer momento pude ser muy beneficioso desarrollarla en un ámbito universitario donde abundan ambos tipos de usuarios prototípicos.</w:t>
      </w:r>
    </w:p>
    <w:p w14:paraId="60BCFEEC" w14:textId="48070D02" w:rsidR="008B3C17" w:rsidRDefault="008B3C1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18AF345" w14:textId="7C154C57" w:rsidR="00A03535" w:rsidRDefault="00E332C2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manejo de la aplicación requerirá nociones básicas de uso de dispositivos 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electrónicos,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pero, además, se desarrollará usando interfaces sencillas que no sean ningún obstáculo para cualquier tipo de colectivo no acostumbrado al uso de la tecnología.</w:t>
      </w:r>
    </w:p>
    <w:p w14:paraId="1736BB60" w14:textId="78C3861F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FFD3D95" w14:textId="35CD9E26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C38DDB7" w14:textId="7A35086A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90C4A4" w14:textId="7D4517D7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EB09328" w14:textId="39F4C357" w:rsidR="001C7E7F" w:rsidRDefault="001C7E7F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DF6B007" w14:textId="77777777" w:rsidR="001C7E7F" w:rsidRDefault="001C7E7F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37EFB61" w14:textId="3F2A3180" w:rsidR="008B3C17" w:rsidRDefault="008B3C17" w:rsidP="008B3C1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>2</w:t>
      </w:r>
      <w:r>
        <w:rPr>
          <w:rFonts w:ascii="Times New Roman" w:hAnsi="Times New Roman"/>
          <w:color w:val="161718" w:themeColor="text1"/>
          <w:sz w:val="32"/>
        </w:rPr>
        <w:t>.4</w:t>
      </w:r>
      <w:r>
        <w:rPr>
          <w:rFonts w:ascii="Times New Roman" w:hAnsi="Times New Roman"/>
          <w:color w:val="161718" w:themeColor="text1"/>
          <w:sz w:val="32"/>
        </w:rPr>
        <w:t xml:space="preserve"> </w:t>
      </w:r>
      <w:r>
        <w:rPr>
          <w:rFonts w:ascii="Times New Roman" w:hAnsi="Times New Roman"/>
          <w:color w:val="161718" w:themeColor="text1"/>
          <w:sz w:val="32"/>
        </w:rPr>
        <w:t>Restricciones</w:t>
      </w:r>
    </w:p>
    <w:p w14:paraId="478AE1E4" w14:textId="2EFE1230" w:rsidR="00814198" w:rsidRPr="000800B3" w:rsidRDefault="001C7E7F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2.4.1 </w:t>
      </w:r>
      <w:r w:rsidR="00814198" w:rsidRPr="00237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Restricciones legales: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Tras una consulta de carácter jurídico, supimos que es ilegal 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aplicación que acepte pagos a cambio de una moneda virtual con la intención de posteriormente retirar esta moneda virtual como dinero real.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por ello por lo que ofrecemos la posibilidad de reembolsar el dinero invertido mediante premios y regalos.</w:t>
      </w:r>
    </w:p>
    <w:p w14:paraId="3608BB60" w14:textId="2DE8D3F5" w:rsidR="00814198" w:rsidRDefault="00814198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18391E" w14:textId="3F8B26D8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5DF4B3" w14:textId="53A567E0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8EEA26" w14:textId="293B615E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13233F" w14:textId="2477DC0C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4177FA" w14:textId="77777777" w:rsidR="001C7E7F" w:rsidRPr="000800B3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AF4BEC" w14:textId="77777777" w:rsidR="001C7E7F" w:rsidRDefault="001C7E7F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2.4.2 </w:t>
      </w:r>
      <w:r w:rsidR="00814198" w:rsidRPr="00237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Restricciones técnicas: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14:paraId="080919A9" w14:textId="43B61BD3" w:rsidR="00814198" w:rsidRDefault="00814198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C7E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está destinada a usuarios </w:t>
      </w:r>
      <w:r w:rsidRPr="001C7E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Android,</w:t>
      </w:r>
      <w:r w:rsidRPr="001C7E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aunque no descartamos una versión iOS y otra de escritorio para el futuro.</w:t>
      </w:r>
    </w:p>
    <w:p w14:paraId="3C563B6E" w14:textId="5E0AC79B" w:rsidR="001C7E7F" w:rsidRDefault="001C7E7F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aplicación debe estar programada en Java</w:t>
      </w:r>
    </w:p>
    <w:p w14:paraId="5E985C26" w14:textId="5C7D70C2" w:rsidR="001C7E7F" w:rsidRDefault="001C7E7F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 base de datos debe soportar el acceso de una cantidad considerable de dispositivos que accedan a la aplicación de manera simultánea.</w:t>
      </w:r>
    </w:p>
    <w:p w14:paraId="4345A8B4" w14:textId="77777777" w:rsidR="00581457" w:rsidRPr="00581457" w:rsidRDefault="00581457" w:rsidP="0058145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65C6EC" w14:textId="02F918C2" w:rsidR="00581457" w:rsidRPr="00581457" w:rsidRDefault="00581457" w:rsidP="0058145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2.4.3</w:t>
      </w:r>
      <w:r w:rsidRPr="005814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Restricciones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de proyecto</w:t>
      </w:r>
      <w:r w:rsidRPr="005814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</w:t>
      </w:r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Nuestra aplicación deberá ser accesible para cualquier persona por lo que debe tener una interfaz intuitiva.</w:t>
      </w:r>
    </w:p>
    <w:p w14:paraId="535B9AF7" w14:textId="77777777" w:rsidR="00581457" w:rsidRPr="00581457" w:rsidRDefault="00581457" w:rsidP="00581457">
      <w:pPr>
        <w:spacing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2699410" w14:textId="77777777" w:rsidR="008B3C17" w:rsidRPr="00237A27" w:rsidRDefault="008B3C1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DE852C" w14:textId="59A5C490" w:rsidR="008B3C17" w:rsidRDefault="008B3C17" w:rsidP="008B3C1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>2.</w:t>
      </w:r>
      <w:r>
        <w:rPr>
          <w:rFonts w:ascii="Times New Roman" w:hAnsi="Times New Roman"/>
          <w:color w:val="161718" w:themeColor="text1"/>
          <w:sz w:val="32"/>
        </w:rPr>
        <w:t>5 Supuestos y dependencias</w:t>
      </w:r>
    </w:p>
    <w:p w14:paraId="7635BFC0" w14:textId="0EB0AF5F" w:rsidR="005B07F5" w:rsidRDefault="005B07F5" w:rsidP="005B07F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Algunos factores que pueden afectar los requerimientos del sistema son entre otros: agregar nuevas funcionalidades a las ya existentes o la utilización de un lenguaje de programación distinto a Java para la realización de los futuros requerimientos.</w:t>
      </w:r>
    </w:p>
    <w:p w14:paraId="2B448C35" w14:textId="77777777" w:rsidR="005B07F5" w:rsidRDefault="005B07F5" w:rsidP="005B07F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A3B407C" w14:textId="7F73B149" w:rsidR="008B3C17" w:rsidRDefault="00581457" w:rsidP="0058145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usuario deberá tener un dispositivo con sistema operativo </w:t>
      </w:r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Android Lollipop 5.0 o posterior con los servicios de Google.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 se va a necesitar conexión con internet y que el usuario tenga instalada una versión suficientemente actualizada de Google Maps.</w:t>
      </w:r>
    </w:p>
    <w:p w14:paraId="5D822892" w14:textId="75A01978" w:rsidR="00581457" w:rsidRDefault="0058145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FE1764" w14:textId="77777777" w:rsidR="00581457" w:rsidRPr="00237A27" w:rsidRDefault="0058145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A18E0F" w14:textId="667D2E97" w:rsidR="008B3C17" w:rsidRDefault="008B3C17" w:rsidP="008B3C1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  <w:r>
        <w:rPr>
          <w:rFonts w:ascii="Times New Roman" w:hAnsi="Times New Roman"/>
          <w:color w:val="161718" w:themeColor="text1"/>
          <w:sz w:val="32"/>
        </w:rPr>
        <w:t>2.</w:t>
      </w:r>
      <w:r>
        <w:rPr>
          <w:rFonts w:ascii="Times New Roman" w:hAnsi="Times New Roman"/>
          <w:color w:val="161718" w:themeColor="text1"/>
          <w:sz w:val="32"/>
        </w:rPr>
        <w:t>6 Requisitos futuros</w:t>
      </w:r>
    </w:p>
    <w:p w14:paraId="18385F2C" w14:textId="1865E79A" w:rsidR="008B3C17" w:rsidRPr="00237A27" w:rsidRDefault="005B07F5" w:rsidP="008B3C1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 un futuro se nos podría demandar la ampliación de las funcionalidades de la aplicación pero más a corto plazo sería preferible centrarse en poder lanzar la aplicación para otros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sistemas operativos.</w:t>
      </w:r>
    </w:p>
    <w:p w14:paraId="1C756F74" w14:textId="4B1677DF" w:rsidR="008B3C17" w:rsidRPr="000800B3" w:rsidRDefault="008B3C17" w:rsidP="008B3C1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</w:p>
    <w:p w14:paraId="3CFFBE93" w14:textId="77777777" w:rsidR="008B3C17" w:rsidRPr="00237A27" w:rsidRDefault="008B3C1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sectPr w:rsidR="008B3C17" w:rsidRPr="00237A27" w:rsidSect="0013368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1158B" w14:textId="77777777" w:rsidR="004961E6" w:rsidRDefault="004961E6" w:rsidP="004B7E44">
      <w:r>
        <w:separator/>
      </w:r>
    </w:p>
  </w:endnote>
  <w:endnote w:type="continuationSeparator" w:id="0">
    <w:p w14:paraId="4203AF79" w14:textId="77777777" w:rsidR="004961E6" w:rsidRDefault="004961E6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DF1C8" w14:textId="77777777" w:rsidR="004961E6" w:rsidRDefault="004961E6" w:rsidP="004B7E44">
      <w:r>
        <w:separator/>
      </w:r>
    </w:p>
  </w:footnote>
  <w:footnote w:type="continuationSeparator" w:id="0">
    <w:p w14:paraId="048E53B5" w14:textId="77777777" w:rsidR="004961E6" w:rsidRDefault="004961E6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4BB4BA67" w:rsidR="004B7E44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3F831478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" fillcolor="#a4063e [3204]" strokecolor="#51031e [1604]" strokeweight="1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0E0605A9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B07F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Rectangle 11" o:spid="_x0000_s1033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" fillcolor="#a4063e [3204]" stroked="f" strokeweight="1pt">
                    <v:textbox>
                      <w:txbxContent>
                        <w:p w14:paraId="43782D8E" w14:textId="0E0605A9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B07F5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34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" fillcolor="#a4063e [3204]" stroked="f" strokeweight="1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02E"/>
    <w:multiLevelType w:val="multilevel"/>
    <w:tmpl w:val="CD0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7DE"/>
    <w:multiLevelType w:val="multilevel"/>
    <w:tmpl w:val="A1D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B3C"/>
    <w:multiLevelType w:val="multilevel"/>
    <w:tmpl w:val="0CF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3B9E"/>
    <w:multiLevelType w:val="multilevel"/>
    <w:tmpl w:val="C85CFAC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84A4E"/>
    <w:multiLevelType w:val="multilevel"/>
    <w:tmpl w:val="6A8A8D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2C5607D0"/>
    <w:multiLevelType w:val="multilevel"/>
    <w:tmpl w:val="B3A2C3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F3D81"/>
    <w:multiLevelType w:val="hybridMultilevel"/>
    <w:tmpl w:val="6AF26660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A38727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B0E1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2" w15:restartNumberingAfterBreak="0">
    <w:nsid w:val="6B1F552E"/>
    <w:multiLevelType w:val="multilevel"/>
    <w:tmpl w:val="325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1551A"/>
    <w:multiLevelType w:val="multilevel"/>
    <w:tmpl w:val="03ECE7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4" w15:restartNumberingAfterBreak="0">
    <w:nsid w:val="7B751ACF"/>
    <w:multiLevelType w:val="hybridMultilevel"/>
    <w:tmpl w:val="5518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1"/>
    <w:rsid w:val="00020478"/>
    <w:rsid w:val="00022B44"/>
    <w:rsid w:val="0007579F"/>
    <w:rsid w:val="000800B3"/>
    <w:rsid w:val="00081FD9"/>
    <w:rsid w:val="00110DF6"/>
    <w:rsid w:val="00133684"/>
    <w:rsid w:val="00162A44"/>
    <w:rsid w:val="001A2A1A"/>
    <w:rsid w:val="001B04C2"/>
    <w:rsid w:val="001C7E7F"/>
    <w:rsid w:val="00237A27"/>
    <w:rsid w:val="00293B83"/>
    <w:rsid w:val="002E081E"/>
    <w:rsid w:val="00306E1F"/>
    <w:rsid w:val="00323C3D"/>
    <w:rsid w:val="00335FE5"/>
    <w:rsid w:val="00363278"/>
    <w:rsid w:val="003C04E7"/>
    <w:rsid w:val="003D1AA1"/>
    <w:rsid w:val="004218A4"/>
    <w:rsid w:val="00421E5C"/>
    <w:rsid w:val="004961E6"/>
    <w:rsid w:val="004A3C23"/>
    <w:rsid w:val="004B7E44"/>
    <w:rsid w:val="004D5252"/>
    <w:rsid w:val="004E01E3"/>
    <w:rsid w:val="004F2B86"/>
    <w:rsid w:val="005168E3"/>
    <w:rsid w:val="005715C2"/>
    <w:rsid w:val="00581457"/>
    <w:rsid w:val="005A718F"/>
    <w:rsid w:val="005B07F5"/>
    <w:rsid w:val="005D7861"/>
    <w:rsid w:val="006277BC"/>
    <w:rsid w:val="0066346A"/>
    <w:rsid w:val="00664339"/>
    <w:rsid w:val="006A3CE7"/>
    <w:rsid w:val="006A5643"/>
    <w:rsid w:val="006B3A4C"/>
    <w:rsid w:val="006D5166"/>
    <w:rsid w:val="00740A7D"/>
    <w:rsid w:val="007516CF"/>
    <w:rsid w:val="00763A95"/>
    <w:rsid w:val="00777DED"/>
    <w:rsid w:val="007958DA"/>
    <w:rsid w:val="00812761"/>
    <w:rsid w:val="00814198"/>
    <w:rsid w:val="008B33BC"/>
    <w:rsid w:val="008B3C17"/>
    <w:rsid w:val="008E24C8"/>
    <w:rsid w:val="009120E9"/>
    <w:rsid w:val="00945900"/>
    <w:rsid w:val="009C396C"/>
    <w:rsid w:val="009D34DA"/>
    <w:rsid w:val="00A03535"/>
    <w:rsid w:val="00A057FB"/>
    <w:rsid w:val="00A14B31"/>
    <w:rsid w:val="00A63CEC"/>
    <w:rsid w:val="00AE5011"/>
    <w:rsid w:val="00B52607"/>
    <w:rsid w:val="00B572B4"/>
    <w:rsid w:val="00B619CB"/>
    <w:rsid w:val="00B87CBA"/>
    <w:rsid w:val="00BB79EF"/>
    <w:rsid w:val="00BD4DFF"/>
    <w:rsid w:val="00C10B70"/>
    <w:rsid w:val="00C558CE"/>
    <w:rsid w:val="00CF6651"/>
    <w:rsid w:val="00D40AF3"/>
    <w:rsid w:val="00DB26A7"/>
    <w:rsid w:val="00E332C2"/>
    <w:rsid w:val="00E54062"/>
    <w:rsid w:val="00E54C0A"/>
    <w:rsid w:val="00E76CAD"/>
    <w:rsid w:val="00E94B5F"/>
    <w:rsid w:val="00EC1609"/>
    <w:rsid w:val="00ED4581"/>
    <w:rsid w:val="00F10C9E"/>
    <w:rsid w:val="00F52A3E"/>
    <w:rsid w:val="00F5593A"/>
    <w:rsid w:val="00F66AA9"/>
    <w:rsid w:val="00F723E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de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decuadrcula4-nfasis6">
    <w:name w:val="Grid Table 4 Accent 6"/>
    <w:basedOn w:val="Tablanormal"/>
    <w:uiPriority w:val="49"/>
    <w:rsid w:val="001B04C2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7D64F-67AF-4100-919D-04AC7234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0</TotalTime>
  <Pages>5</Pages>
  <Words>1044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conchi núñez</cp:lastModifiedBy>
  <cp:revision>2</cp:revision>
  <dcterms:created xsi:type="dcterms:W3CDTF">2019-11-25T17:49:00Z</dcterms:created>
  <dcterms:modified xsi:type="dcterms:W3CDTF">2019-11-25T17:49:00Z</dcterms:modified>
</cp:coreProperties>
</file>