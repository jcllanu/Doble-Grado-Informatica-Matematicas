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B97B4" w14:textId="4F329DA5" w:rsidR="00B619CB" w:rsidRPr="00B619CB" w:rsidRDefault="00B619CB" w:rsidP="003D1AA1">
      <w:pPr>
        <w:pStyle w:val="Ttulo2"/>
        <w:spacing w:after="500"/>
        <w:rPr>
          <w:rFonts w:ascii="Times New Roman" w:hAnsi="Times New Roman"/>
          <w:sz w:val="2"/>
          <w:szCs w:val="2"/>
          <w:u w:val="single"/>
        </w:rPr>
      </w:pPr>
    </w:p>
    <w:p w14:paraId="049900D8" w14:textId="1391888F" w:rsidR="00161C26" w:rsidRPr="00161C26" w:rsidRDefault="00161C26" w:rsidP="00161C26">
      <w:pPr>
        <w:pStyle w:val="Ttulo2"/>
        <w:numPr>
          <w:ilvl w:val="0"/>
          <w:numId w:val="14"/>
        </w:numPr>
        <w:spacing w:after="500"/>
        <w:jc w:val="both"/>
        <w:rPr>
          <w:rFonts w:ascii="Times New Roman" w:hAnsi="Times New Roman"/>
          <w:color w:val="161718" w:themeColor="text1"/>
          <w:u w:val="single"/>
        </w:rPr>
      </w:pPr>
      <w:r w:rsidRPr="00161C26">
        <w:rPr>
          <w:rFonts w:ascii="Times New Roman" w:hAnsi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91440" distB="91440" distL="114300" distR="114300" simplePos="0" relativeHeight="251681792" behindDoc="0" locked="0" layoutInCell="1" allowOverlap="1" wp14:anchorId="4B60E313" wp14:editId="510AA53B">
                <wp:simplePos x="0" y="0"/>
                <wp:positionH relativeFrom="margin">
                  <wp:posOffset>257810</wp:posOffset>
                </wp:positionH>
                <wp:positionV relativeFrom="paragraph">
                  <wp:posOffset>617220</wp:posOffset>
                </wp:positionV>
                <wp:extent cx="5890260" cy="1052195"/>
                <wp:effectExtent l="0" t="0" r="0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1052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3694C" w14:textId="3B4CB4AD" w:rsidR="00161C26" w:rsidRDefault="00161C26" w:rsidP="00161C26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Nuestra aplicación permite intercambiar favores entre los distintos usuarios a través de nuestra moneda virtual, los grollies. Además, tiene todas las funcionalidades que se pueden esperar de una aplicación moderna y actual.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0E3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3pt;margin-top:48.6pt;width:463.8pt;height:82.85pt;z-index:2516817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" filled="f" stroked="f">
                <v:textbox>
                  <w:txbxContent>
                    <w:p w14:paraId="3C83694C" w14:textId="3B4CB4AD" w:rsidR="00161C26" w:rsidRDefault="00161C26" w:rsidP="00161C26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</w:pPr>
                      <w:r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Nuestra aplicación permite intercambiar favores entre los distintos usuarios a través de nuestra moneda virtual, los grollies. Además, tiene todas las funcionalidades que se pueden esperar de una aplicación moderna y actual.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3C17">
        <w:rPr>
          <w:rFonts w:ascii="Times New Roman" w:hAnsi="Times New Roman"/>
          <w:color w:val="161718" w:themeColor="text1"/>
          <w:u w:val="single"/>
        </w:rPr>
        <w:t>Descripción general</w:t>
      </w:r>
      <w:r w:rsidR="00E54C0A">
        <w:rPr>
          <w:rFonts w:ascii="Times New Roman" w:hAnsi="Times New Roman"/>
          <w:color w:val="161718" w:themeColor="text1"/>
          <w:u w:val="single"/>
        </w:rPr>
        <w:t>:</w:t>
      </w:r>
    </w:p>
    <w:p w14:paraId="04C88C30" w14:textId="77777777" w:rsidR="00161C26" w:rsidRDefault="00161C26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71CE31A" w14:textId="263B3A3C" w:rsidR="00E54C0A" w:rsidRPr="00D577FC" w:rsidRDefault="008B3C17" w:rsidP="00D577FC">
      <w:pPr>
        <w:pStyle w:val="Ttulo2"/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t>Perspectiva del producto</w:t>
      </w:r>
    </w:p>
    <w:p w14:paraId="5451EB89" w14:textId="1BD20DAA" w:rsidR="00E54C0A" w:rsidRDefault="008B3C17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Nuestra aplicación Logrolling pretende solucionar una buena parte de los problemas cotidianos de la gran mayoría de la gente, en especial, aquellos relativos a la falta de tiempo para realizar determinadas tareas. </w:t>
      </w:r>
    </w:p>
    <w:p w14:paraId="6462E0C3" w14:textId="77777777" w:rsidR="00A03535" w:rsidRDefault="00A03535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086E688D" w14:textId="77777777" w:rsidR="00A03535" w:rsidRDefault="008B3C17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Mediante un sistema de intercambio de favores pretendemos estrechar lazos entre los miembros de una comunidad </w:t>
      </w:r>
      <w:r w:rsidR="00A0353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y recompensar a aquellas personas que se presten a ayudar a los demás. Nuestros usuarios podrán demandar o realizar favores a cambio de nuestra moneda de pago, los grollies, y obtener recompensas en forma de premios una vez alcanzada una determinada cantidad de los mismos.</w:t>
      </w:r>
    </w:p>
    <w:p w14:paraId="78469436" w14:textId="77777777" w:rsidR="00A03535" w:rsidRDefault="00A03535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AE3B3AA" w14:textId="4D965856" w:rsidR="00A03535" w:rsidRDefault="00A03535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Nuestra aplicación también permite a cualquier empresa que lo desee promocionarse mediante un sistema por el cuál </w:t>
      </w:r>
    </w:p>
    <w:p w14:paraId="0C97ED7C" w14:textId="77777777" w:rsidR="00A03535" w:rsidRDefault="00A03535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8085F04" w14:textId="2864977E" w:rsidR="00E54C0A" w:rsidRDefault="00E54C0A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44D4EFC0" w14:textId="7801A679" w:rsidR="00E54C0A" w:rsidRPr="00D577FC" w:rsidRDefault="008B3C17" w:rsidP="00161C26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t>2</w:t>
      </w:r>
      <w:r w:rsidR="00E54C0A" w:rsidRPr="00D577FC">
        <w:rPr>
          <w:rFonts w:ascii="Times New Roman" w:hAnsi="Times New Roman"/>
          <w:color w:val="FFFFFF" w:themeColor="background1"/>
          <w:sz w:val="32"/>
        </w:rPr>
        <w:t xml:space="preserve">.2 </w:t>
      </w:r>
      <w:r w:rsidR="00161C26">
        <w:rPr>
          <w:rFonts w:ascii="Times New Roman" w:hAnsi="Times New Roman"/>
          <w:color w:val="FFFFFF" w:themeColor="background1"/>
          <w:sz w:val="32"/>
        </w:rPr>
        <w:t xml:space="preserve">   </w:t>
      </w:r>
      <w:r w:rsidRPr="00D577FC">
        <w:rPr>
          <w:rFonts w:ascii="Times New Roman" w:hAnsi="Times New Roman"/>
          <w:color w:val="FFFFFF" w:themeColor="background1"/>
          <w:sz w:val="32"/>
        </w:rPr>
        <w:t>Funciones del producto</w:t>
      </w:r>
    </w:p>
    <w:p w14:paraId="5CC381A3" w14:textId="0B7D6727" w:rsidR="00E54C0A" w:rsidRDefault="00A03535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Nuestra aplicación se divide en 4 subsistemas principales, a saber, Usuario, Favores, Premios y compras, y Buscador y geolocalizador.</w:t>
      </w:r>
    </w:p>
    <w:p w14:paraId="64EAF960" w14:textId="10143858" w:rsidR="00A03535" w:rsidRDefault="00161C26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DA8F4" wp14:editId="380F30AB">
                <wp:simplePos x="0" y="0"/>
                <wp:positionH relativeFrom="column">
                  <wp:posOffset>4820920</wp:posOffset>
                </wp:positionH>
                <wp:positionV relativeFrom="paragraph">
                  <wp:posOffset>163195</wp:posOffset>
                </wp:positionV>
                <wp:extent cx="1348740" cy="690880"/>
                <wp:effectExtent l="0" t="0" r="22860" b="1397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0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EBD38" w14:textId="056D42B6" w:rsidR="00E332C2" w:rsidRPr="00E332C2" w:rsidRDefault="00E332C2" w:rsidP="00E332C2">
                            <w:pPr>
                              <w:jc w:val="center"/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2C2"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Subsistema </w:t>
                            </w:r>
                            <w:r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Favores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DA8F4" id="Rectángulo redondeado 12" o:spid="_x0000_s1027" style="position:absolute;left:0;text-align:left;margin-left:379.6pt;margin-top:12.85pt;width:106.2pt;height:5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" fillcolor="white [3201]" strokecolor="#b50745 [3207]" strokeweight="1pt">
                <v:stroke joinstyle="miter"/>
                <v:textbox>
                  <w:txbxContent>
                    <w:p w14:paraId="5A4EBD38" w14:textId="056D42B6" w:rsidR="00E332C2" w:rsidRPr="00E332C2" w:rsidRDefault="00E332C2" w:rsidP="00E332C2">
                      <w:pPr>
                        <w:jc w:val="center"/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32C2"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Subsistema </w:t>
                      </w:r>
                      <w:r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Favores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2F756E" w14:textId="6B1B7DD6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0883B696" w14:textId="0309325F" w:rsidR="00E332C2" w:rsidRDefault="00161C26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0B576" wp14:editId="758C2D08">
                <wp:simplePos x="0" y="0"/>
                <wp:positionH relativeFrom="column">
                  <wp:posOffset>397554</wp:posOffset>
                </wp:positionH>
                <wp:positionV relativeFrom="paragraph">
                  <wp:posOffset>32518</wp:posOffset>
                </wp:positionV>
                <wp:extent cx="1348754" cy="691116"/>
                <wp:effectExtent l="0" t="0" r="22860" b="1397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54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9FA23" w14:textId="08C15969" w:rsidR="00E332C2" w:rsidRPr="00E332C2" w:rsidRDefault="00E332C2" w:rsidP="00E332C2">
                            <w:pPr>
                              <w:jc w:val="center"/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2C2"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Subsistema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0B576" id="Rectángulo redondeado 10" o:spid="_x0000_s1028" style="position:absolute;left:0;text-align:left;margin-left:31.3pt;margin-top:2.55pt;width:106.2pt;height:5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" fillcolor="white [3201]" strokecolor="#b50745 [3207]" strokeweight="1pt">
                <v:stroke joinstyle="miter"/>
                <v:textbox>
                  <w:txbxContent>
                    <w:p w14:paraId="1019FA23" w14:textId="08C15969" w:rsidR="00E332C2" w:rsidRPr="00E332C2" w:rsidRDefault="00E332C2" w:rsidP="00E332C2">
                      <w:pPr>
                        <w:jc w:val="center"/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32C2"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Subsistema Usuarios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3C8601" w14:textId="0BD61E5D" w:rsidR="00E332C2" w:rsidRDefault="00161C26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14F4C" wp14:editId="00908F35">
                <wp:simplePos x="0" y="0"/>
                <wp:positionH relativeFrom="column">
                  <wp:posOffset>4202622</wp:posOffset>
                </wp:positionH>
                <wp:positionV relativeFrom="paragraph">
                  <wp:posOffset>111360</wp:posOffset>
                </wp:positionV>
                <wp:extent cx="616688" cy="308344"/>
                <wp:effectExtent l="19050" t="38100" r="50165" b="349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688" cy="3083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C71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330.9pt;margin-top:8.75pt;width:48.55pt;height:24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" strokecolor="#7a042e [2409]" strokeweight="3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FB4DE" wp14:editId="4E3700E5">
                <wp:simplePos x="0" y="0"/>
                <wp:positionH relativeFrom="column">
                  <wp:posOffset>2160107</wp:posOffset>
                </wp:positionH>
                <wp:positionV relativeFrom="paragraph">
                  <wp:posOffset>113030</wp:posOffset>
                </wp:positionV>
                <wp:extent cx="2296632" cy="1350291"/>
                <wp:effectExtent l="0" t="0" r="27940" b="2159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2" cy="1350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B0F55" w14:textId="674270EB" w:rsidR="00E332C2" w:rsidRPr="00E332C2" w:rsidRDefault="00E332C2" w:rsidP="00E332C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332C2">
                              <w:rPr>
                                <w:b/>
                                <w:sz w:val="32"/>
                              </w:rPr>
                              <w:t>LOGROLLING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FB4DE" id="Elipse 8" o:spid="_x0000_s1029" style="position:absolute;left:0;text-align:left;margin-left:170.1pt;margin-top:8.9pt;width:180.85pt;height:10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" fillcolor="#a4063e [3204]" strokecolor="#51031e [1604]" strokeweight="1pt">
                <v:stroke joinstyle="miter"/>
                <v:textbox>
                  <w:txbxContent>
                    <w:p w14:paraId="789B0F55" w14:textId="674270EB" w:rsidR="00E332C2" w:rsidRPr="00E332C2" w:rsidRDefault="00E332C2" w:rsidP="00E332C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332C2">
                        <w:rPr>
                          <w:b/>
                          <w:sz w:val="32"/>
                        </w:rPr>
                        <w:t>LOGROLLING</w:t>
                      </w:r>
                    </w:p>
                  </w:txbxContent>
                </v:textbox>
              </v:oval>
            </w:pict>
          </mc:Fallback>
        </mc:AlternateContent>
      </w:r>
    </w:p>
    <w:p w14:paraId="0C156E8E" w14:textId="28DF4D57" w:rsidR="00E332C2" w:rsidRDefault="00161C26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4EE42A" wp14:editId="76E7B616">
                <wp:simplePos x="0" y="0"/>
                <wp:positionH relativeFrom="column">
                  <wp:posOffset>1746501</wp:posOffset>
                </wp:positionH>
                <wp:positionV relativeFrom="paragraph">
                  <wp:posOffset>10529</wp:posOffset>
                </wp:positionV>
                <wp:extent cx="531628" cy="265814"/>
                <wp:effectExtent l="38100" t="38100" r="20955" b="2032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628" cy="26581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9950" id="Conector recto de flecha 18" o:spid="_x0000_s1026" type="#_x0000_t32" style="position:absolute;margin-left:137.5pt;margin-top:.85pt;width:41.85pt;height:20.9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" strokecolor="#7a042e [2409]" strokeweight="3pt">
                <v:stroke endarrow="block" joinstyle="miter"/>
              </v:shape>
            </w:pict>
          </mc:Fallback>
        </mc:AlternateContent>
      </w:r>
    </w:p>
    <w:p w14:paraId="469D44E3" w14:textId="0EDA6F0E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3A7A8C6" w14:textId="60E35238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6B2BABF5" w14:textId="545C3219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30BC993B" w14:textId="32E365DB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F3DC705" w14:textId="2AB2EFE1" w:rsidR="00E332C2" w:rsidRDefault="00161C26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CE608" wp14:editId="56BDD0DA">
                <wp:simplePos x="0" y="0"/>
                <wp:positionH relativeFrom="column">
                  <wp:posOffset>2012315</wp:posOffset>
                </wp:positionH>
                <wp:positionV relativeFrom="paragraph">
                  <wp:posOffset>154955</wp:posOffset>
                </wp:positionV>
                <wp:extent cx="393405" cy="286916"/>
                <wp:effectExtent l="38100" t="19050" r="26035" b="5651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5" cy="2869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4D8A" id="Conector recto de flecha 17" o:spid="_x0000_s1026" type="#_x0000_t32" style="position:absolute;margin-left:158.45pt;margin-top:12.2pt;width:31pt;height:22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" strokecolor="#7a042e [2409]" strokeweight="3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079F1A" wp14:editId="6BBA1C66">
                <wp:simplePos x="0" y="0"/>
                <wp:positionH relativeFrom="column">
                  <wp:posOffset>186425</wp:posOffset>
                </wp:positionH>
                <wp:positionV relativeFrom="paragraph">
                  <wp:posOffset>38942</wp:posOffset>
                </wp:positionV>
                <wp:extent cx="1827205" cy="691116"/>
                <wp:effectExtent l="0" t="0" r="20955" b="1397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205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D5600" w14:textId="22F6A251" w:rsidR="00E332C2" w:rsidRPr="00E332C2" w:rsidRDefault="00E332C2" w:rsidP="00E332C2">
                            <w:pPr>
                              <w:jc w:val="center"/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2C2"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Subsistema </w:t>
                            </w:r>
                            <w:r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Premios y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79F1A" id="Rectángulo redondeado 13" o:spid="_x0000_s1030" style="position:absolute;left:0;text-align:left;margin-left:14.7pt;margin-top:3.05pt;width:143.85pt;height:5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" fillcolor="white [3201]" strokecolor="#b50745 [3207]" strokeweight="1pt">
                <v:stroke joinstyle="miter"/>
                <v:textbox>
                  <w:txbxContent>
                    <w:p w14:paraId="5C0D5600" w14:textId="22F6A251" w:rsidR="00E332C2" w:rsidRPr="00E332C2" w:rsidRDefault="00E332C2" w:rsidP="00E332C2">
                      <w:pPr>
                        <w:jc w:val="center"/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32C2"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Subsistema </w:t>
                      </w:r>
                      <w:r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Premios y compras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7CAA51" w14:textId="71CFA509" w:rsidR="00E332C2" w:rsidRDefault="00161C26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8E550" wp14:editId="17C21D90">
                <wp:simplePos x="0" y="0"/>
                <wp:positionH relativeFrom="column">
                  <wp:posOffset>4392000</wp:posOffset>
                </wp:positionH>
                <wp:positionV relativeFrom="paragraph">
                  <wp:posOffset>85725</wp:posOffset>
                </wp:positionV>
                <wp:extent cx="2020186" cy="691116"/>
                <wp:effectExtent l="0" t="0" r="18415" b="1397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3CE56" w14:textId="468C58AA" w:rsidR="00E332C2" w:rsidRPr="00E332C2" w:rsidRDefault="00E332C2" w:rsidP="00E332C2">
                            <w:pPr>
                              <w:jc w:val="center"/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2C2"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Subsistema </w:t>
                            </w:r>
                            <w:r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Buscador y geolocalizador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8E550" id="Rectángulo redondeado 14" o:spid="_x0000_s1031" style="position:absolute;left:0;text-align:left;margin-left:345.85pt;margin-top:6.75pt;width:159.05pt;height:5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" fillcolor="white [3201]" strokecolor="#b50745 [3207]" strokeweight="1pt">
                <v:stroke joinstyle="miter"/>
                <v:textbox>
                  <w:txbxContent>
                    <w:p w14:paraId="3663CE56" w14:textId="468C58AA" w:rsidR="00E332C2" w:rsidRPr="00E332C2" w:rsidRDefault="00E332C2" w:rsidP="00E332C2">
                      <w:pPr>
                        <w:jc w:val="center"/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32C2"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Subsistema </w:t>
                      </w:r>
                      <w:r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Buscador y geolocalizador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B7995" wp14:editId="5974A44F">
                <wp:simplePos x="0" y="0"/>
                <wp:positionH relativeFrom="column">
                  <wp:posOffset>3830481</wp:posOffset>
                </wp:positionH>
                <wp:positionV relativeFrom="paragraph">
                  <wp:posOffset>149816</wp:posOffset>
                </wp:positionV>
                <wp:extent cx="627321" cy="276446"/>
                <wp:effectExtent l="19050" t="19050" r="4000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27644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FFD43" id="Conector recto de flecha 16" o:spid="_x0000_s1026" type="#_x0000_t32" style="position:absolute;margin-left:301.6pt;margin-top:11.8pt;width:49.4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" strokecolor="#7a042e [2409]" strokeweight="3pt">
                <v:stroke endarrow="block" joinstyle="miter"/>
              </v:shape>
            </w:pict>
          </mc:Fallback>
        </mc:AlternateContent>
      </w:r>
    </w:p>
    <w:p w14:paraId="7FD3270E" w14:textId="1EEA2392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33F28FAB" w14:textId="410D7537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bookmarkStart w:id="0" w:name="_GoBack"/>
      <w:bookmarkEnd w:id="0"/>
    </w:p>
    <w:p w14:paraId="0822B384" w14:textId="5F28793F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00888936" w14:textId="638F335B" w:rsidR="00E332C2" w:rsidRDefault="00E332C2" w:rsidP="00161C2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D659592" w14:textId="7B72534C" w:rsidR="00A03535" w:rsidRPr="00D577FC" w:rsidRDefault="00A03535" w:rsidP="00D577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firstLine="72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lastRenderedPageBreak/>
        <w:t>2.2.1 Usuarios</w:t>
      </w:r>
    </w:p>
    <w:p w14:paraId="0EFDDA10" w14:textId="131AEF70" w:rsidR="00A03535" w:rsidRDefault="00A03535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Los usuarios pueden ser de dos tipos distintos. Distinguimos entre Empresas y Personas. </w:t>
      </w:r>
      <w:r w:rsidR="001B04C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esta sección </w:t>
      </w:r>
      <w:r w:rsidR="001B04C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nos referiremos a los usuarios-persona como usuarios y los usuarios-empresa como empresa.</w:t>
      </w:r>
    </w:p>
    <w:p w14:paraId="0B604B0C" w14:textId="0E43A933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4BEB536" w14:textId="1A8F8D12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212B0C9" w14:textId="76C9C5FC" w:rsidR="00E332C2" w:rsidRDefault="00814198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w:drawing>
          <wp:anchor distT="0" distB="0" distL="114300" distR="114300" simplePos="0" relativeHeight="251674624" behindDoc="0" locked="0" layoutInCell="1" allowOverlap="1" wp14:anchorId="11F37199" wp14:editId="0E5CD144">
            <wp:simplePos x="0" y="0"/>
            <wp:positionH relativeFrom="column">
              <wp:posOffset>1234440</wp:posOffset>
            </wp:positionH>
            <wp:positionV relativeFrom="paragraph">
              <wp:posOffset>33049</wp:posOffset>
            </wp:positionV>
            <wp:extent cx="1254125" cy="1423035"/>
            <wp:effectExtent l="0" t="0" r="3175" b="571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ekClipart.com_changing-clipart_1068934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85" t="33046" r="24181"/>
                    <a:stretch/>
                  </pic:blipFill>
                  <pic:spPr bwMode="auto">
                    <a:xfrm>
                      <a:off x="0" y="0"/>
                      <a:ext cx="1254125" cy="142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794FE" w14:textId="35BD4192" w:rsidR="00E332C2" w:rsidRDefault="00814198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w:drawing>
          <wp:anchor distT="0" distB="0" distL="114300" distR="114300" simplePos="0" relativeHeight="251675648" behindDoc="0" locked="0" layoutInCell="1" allowOverlap="1" wp14:anchorId="7866B3B9" wp14:editId="0F412552">
            <wp:simplePos x="0" y="0"/>
            <wp:positionH relativeFrom="column">
              <wp:posOffset>3543403</wp:posOffset>
            </wp:positionH>
            <wp:positionV relativeFrom="paragraph">
              <wp:posOffset>53488</wp:posOffset>
            </wp:positionV>
            <wp:extent cx="1318438" cy="1318438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isspng-computer-icons-business-company-building-corporati-5ad84ac0e0d934.4504873515241243529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210" cy="131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F541A" w14:textId="7D95B25C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6A997B40" w14:textId="09BB8859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FBD5501" w14:textId="12F5F261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35A2ACBF" w14:textId="23D01217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F80DDFF" w14:textId="506785EB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6A0843F" w14:textId="5E219AB5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7A1C87A" w14:textId="13EBF350" w:rsidR="00E332C2" w:rsidRDefault="00814198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141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DE1F511" wp14:editId="263D3E83">
                <wp:simplePos x="0" y="0"/>
                <wp:positionH relativeFrom="column">
                  <wp:posOffset>3639095</wp:posOffset>
                </wp:positionH>
                <wp:positionV relativeFrom="paragraph">
                  <wp:posOffset>134472</wp:posOffset>
                </wp:positionV>
                <wp:extent cx="1010093" cy="140462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09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146F1" w14:textId="142B9B2A" w:rsidR="00814198" w:rsidRPr="00814198" w:rsidRDefault="00814198" w:rsidP="00814198">
                            <w:pPr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Empresas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1F511" id="_x0000_s1032" type="#_x0000_t202" style="position:absolute;left:0;text-align:left;margin-left:286.55pt;margin-top:10.6pt;width:79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" stroked="f">
                <v:textbox style="mso-fit-shape-to-text:t">
                  <w:txbxContent>
                    <w:p w14:paraId="74E146F1" w14:textId="142B9B2A" w:rsidR="00814198" w:rsidRPr="00814198" w:rsidRDefault="00814198" w:rsidP="00814198">
                      <w:pPr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Empresas</w:t>
                      </w:r>
                    </w:p>
                  </w:txbxContent>
                </v:textbox>
              </v:shape>
            </w:pict>
          </mc:Fallback>
        </mc:AlternateContent>
      </w:r>
      <w:r w:rsidRPr="008141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6910E4" wp14:editId="555A1DEC">
                <wp:simplePos x="0" y="0"/>
                <wp:positionH relativeFrom="column">
                  <wp:posOffset>1437640</wp:posOffset>
                </wp:positionH>
                <wp:positionV relativeFrom="paragraph">
                  <wp:posOffset>143126</wp:posOffset>
                </wp:positionV>
                <wp:extent cx="95631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6A7FF" w14:textId="5F5BE920" w:rsidR="00814198" w:rsidRPr="00814198" w:rsidRDefault="00814198">
                            <w:pPr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4198"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910E4" id="_x0000_s1033" type="#_x0000_t202" style="position:absolute;left:0;text-align:left;margin-left:113.2pt;margin-top:11.25pt;width:75.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" stroked="f">
                <v:textbox style="mso-fit-shape-to-text:t">
                  <w:txbxContent>
                    <w:p w14:paraId="7626A7FF" w14:textId="5F5BE920" w:rsidR="00814198" w:rsidRPr="00814198" w:rsidRDefault="00814198">
                      <w:pPr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14198"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</w:p>
    <w:p w14:paraId="5C171F4B" w14:textId="667238CF" w:rsidR="00E332C2" w:rsidRDefault="00814198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</w:p>
    <w:p w14:paraId="657C1625" w14:textId="09BCBC34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630506C" w14:textId="52FB9A12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304644F8" w14:textId="0E39E1E4" w:rsidR="001B04C2" w:rsidRDefault="001B04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Las funciones que pueden realizar ambos dentro de la app son ligeramente distintos. La principal diferencia es que las empresas solo pueden demandar favores y no realizarlos. Independientemente, eso queda para la sección de favores. Las funciones comunes de ambos tipos de usuarios son:</w:t>
      </w:r>
    </w:p>
    <w:p w14:paraId="494F120C" w14:textId="216015C7" w:rsidR="001B04C2" w:rsidRDefault="001B04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4964"/>
        <w:gridCol w:w="4964"/>
      </w:tblGrid>
      <w:tr w:rsidR="001B04C2" w14:paraId="78A22383" w14:textId="77777777" w:rsidTr="001B0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04FAC9B8" w14:textId="5AE3B0E9" w:rsidR="001B04C2" w:rsidRDefault="001B04C2" w:rsidP="00A035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Función</w:t>
            </w:r>
          </w:p>
        </w:tc>
        <w:tc>
          <w:tcPr>
            <w:tcW w:w="4964" w:type="dxa"/>
          </w:tcPr>
          <w:p w14:paraId="24194614" w14:textId="35F87C0E" w:rsidR="001B04C2" w:rsidRDefault="001B04C2" w:rsidP="00A035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1B04C2" w14:paraId="3990C6C2" w14:textId="77777777" w:rsidTr="001B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7A168328" w14:textId="6B5A667B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Registro</w:t>
            </w:r>
          </w:p>
          <w:p w14:paraId="7F3945E8" w14:textId="77777777" w:rsidR="001B04C2" w:rsidRDefault="001B04C2" w:rsidP="001B04C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964" w:type="dxa"/>
          </w:tcPr>
          <w:p w14:paraId="533BD615" w14:textId="291CAE5C" w:rsidR="001B04C2" w:rsidRDefault="001B04C2" w:rsidP="001B04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En un primer instante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 le dará la opción al usuario de registrarse en la aplicación.</w:t>
            </w:r>
          </w:p>
        </w:tc>
      </w:tr>
      <w:tr w:rsidR="001B04C2" w14:paraId="7C45D58D" w14:textId="77777777" w:rsidTr="001B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7C46D1C1" w14:textId="571C0E82" w:rsidR="001B04C2" w:rsidRPr="001B04C2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724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Log-in y log-out</w:t>
            </w:r>
          </w:p>
        </w:tc>
        <w:tc>
          <w:tcPr>
            <w:tcW w:w="4964" w:type="dxa"/>
          </w:tcPr>
          <w:p w14:paraId="11539A62" w14:textId="6C985FC5" w:rsidR="001B04C2" w:rsidRPr="00363278" w:rsidRDefault="001B04C2" w:rsidP="001B04C2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podrá iniciar y cerrar sesión cuando quiera (aunque esta se mantendrá abierta por defecto)</w:t>
            </w:r>
          </w:p>
          <w:p w14:paraId="43E9D2B9" w14:textId="77777777" w:rsidR="001B04C2" w:rsidRPr="00363278" w:rsidRDefault="001B04C2" w:rsidP="001B04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814198" w14:paraId="75BB9308" w14:textId="77777777" w:rsidTr="001B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0D89857B" w14:textId="54433176" w:rsidR="00814198" w:rsidRPr="00814198" w:rsidRDefault="00814198" w:rsidP="0081419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Cambiar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Foto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perfil</w:t>
            </w:r>
            <w:proofErr w:type="spellEnd"/>
          </w:p>
        </w:tc>
        <w:tc>
          <w:tcPr>
            <w:tcW w:w="4964" w:type="dxa"/>
          </w:tcPr>
          <w:p w14:paraId="6FD266B8" w14:textId="7EF7799A" w:rsidR="00814198" w:rsidRDefault="001C7E7F" w:rsidP="001B04C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pude modificar su foto de perfil</w:t>
            </w:r>
          </w:p>
        </w:tc>
      </w:tr>
      <w:tr w:rsidR="001C7E7F" w14:paraId="11109600" w14:textId="77777777" w:rsidTr="001B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4BC42D94" w14:textId="54651746" w:rsidR="001C7E7F" w:rsidRPr="00724618" w:rsidRDefault="001C7E7F" w:rsidP="001C7E7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Cambiar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e-mail</w:t>
            </w:r>
          </w:p>
        </w:tc>
        <w:tc>
          <w:tcPr>
            <w:tcW w:w="4964" w:type="dxa"/>
          </w:tcPr>
          <w:p w14:paraId="40156D58" w14:textId="7B0E41D5" w:rsidR="001C7E7F" w:rsidRDefault="001C7E7F" w:rsidP="001C7E7F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pude modificar la dirección de correo electrónico de contacto del usuario con la aplicación</w:t>
            </w:r>
          </w:p>
        </w:tc>
      </w:tr>
      <w:tr w:rsidR="001C7E7F" w14:paraId="78630114" w14:textId="77777777" w:rsidTr="001B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309010BC" w14:textId="169E909E" w:rsidR="001C7E7F" w:rsidRPr="00724618" w:rsidRDefault="001C7E7F" w:rsidP="001C7E7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Cambiar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Idioma</w:t>
            </w:r>
            <w:proofErr w:type="spellEnd"/>
          </w:p>
        </w:tc>
        <w:tc>
          <w:tcPr>
            <w:tcW w:w="4964" w:type="dxa"/>
          </w:tcPr>
          <w:p w14:paraId="21DEB8C4" w14:textId="22D1C6FF" w:rsidR="001C7E7F" w:rsidRDefault="001C7E7F" w:rsidP="001C7E7F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puede modificar el idioma</w:t>
            </w:r>
          </w:p>
        </w:tc>
      </w:tr>
      <w:tr w:rsidR="001C7E7F" w14:paraId="1B777C57" w14:textId="77777777" w:rsidTr="001B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7ABFE674" w14:textId="2AC004AD" w:rsidR="001C7E7F" w:rsidRPr="00724618" w:rsidRDefault="001C7E7F" w:rsidP="001C7E7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Cambiar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contraseña</w:t>
            </w:r>
            <w:proofErr w:type="spellEnd"/>
          </w:p>
        </w:tc>
        <w:tc>
          <w:tcPr>
            <w:tcW w:w="4964" w:type="dxa"/>
          </w:tcPr>
          <w:p w14:paraId="2EF8D7B1" w14:textId="0B231184" w:rsidR="001C7E7F" w:rsidRDefault="001C7E7F" w:rsidP="001C7E7F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podrá cambiar su contraseña o solicitar que le sea recordada</w:t>
            </w:r>
          </w:p>
        </w:tc>
      </w:tr>
      <w:tr w:rsidR="001C7E7F" w14:paraId="01F6275A" w14:textId="77777777" w:rsidTr="001B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6720EA0D" w14:textId="13FD307B" w:rsidR="001C7E7F" w:rsidRPr="00724618" w:rsidRDefault="001C7E7F" w:rsidP="001C7E7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Leer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normas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uso</w:t>
            </w:r>
            <w:proofErr w:type="spellEnd"/>
          </w:p>
        </w:tc>
        <w:tc>
          <w:tcPr>
            <w:tcW w:w="4964" w:type="dxa"/>
          </w:tcPr>
          <w:p w14:paraId="74BFED0E" w14:textId="24779A7C" w:rsidR="001C7E7F" w:rsidRDefault="001C7E7F" w:rsidP="001C7E7F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tendrá acceso en todo momento a las normas de uso de la aplicación</w:t>
            </w:r>
          </w:p>
        </w:tc>
      </w:tr>
      <w:tr w:rsidR="001C7E7F" w14:paraId="5AA7E080" w14:textId="77777777" w:rsidTr="001B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2571958A" w14:textId="27271276" w:rsidR="001C7E7F" w:rsidRDefault="001C7E7F" w:rsidP="001C7E7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Conectarse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con Facebook</w:t>
            </w:r>
          </w:p>
        </w:tc>
        <w:tc>
          <w:tcPr>
            <w:tcW w:w="4964" w:type="dxa"/>
          </w:tcPr>
          <w:p w14:paraId="11829C03" w14:textId="1095AA8C" w:rsidR="001C7E7F" w:rsidRDefault="001C7E7F" w:rsidP="001C7E7F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podrá conectar su cuenta en la app con su cuenta de Facebook</w:t>
            </w:r>
          </w:p>
        </w:tc>
      </w:tr>
    </w:tbl>
    <w:p w14:paraId="3833F8FB" w14:textId="77777777" w:rsidR="001B04C2" w:rsidRDefault="001B04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4CFF703F" w14:textId="176A767E" w:rsidR="000800B3" w:rsidRDefault="000800B3" w:rsidP="00237A27">
      <w:pPr>
        <w:jc w:val="both"/>
      </w:pPr>
    </w:p>
    <w:p w14:paraId="098B5BE9" w14:textId="1BBB9AFF" w:rsidR="000800B3" w:rsidRDefault="000800B3" w:rsidP="00237A27">
      <w:pPr>
        <w:jc w:val="both"/>
      </w:pPr>
    </w:p>
    <w:p w14:paraId="1BD2FB71" w14:textId="3EB3579A" w:rsidR="001B04C2" w:rsidRPr="00D577FC" w:rsidRDefault="001B04C2" w:rsidP="00D577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firstLine="72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lastRenderedPageBreak/>
        <w:t>2.2.1 Favores</w:t>
      </w:r>
    </w:p>
    <w:p w14:paraId="3C14F7A5" w14:textId="0D6DA6C8" w:rsidR="001B04C2" w:rsidRDefault="001B04C2" w:rsidP="001B04C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usuarios pueden demandar o realizar favores según sus necesidades o disponibilidad. Sus funciones son:</w:t>
      </w:r>
    </w:p>
    <w:p w14:paraId="42A3F3B0" w14:textId="77777777" w:rsidR="001B04C2" w:rsidRDefault="001B04C2" w:rsidP="001B04C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4964"/>
        <w:gridCol w:w="4964"/>
      </w:tblGrid>
      <w:tr w:rsidR="001B04C2" w14:paraId="65C05C0A" w14:textId="77777777" w:rsidTr="004C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2E88041C" w14:textId="77777777" w:rsidR="001B04C2" w:rsidRDefault="001B04C2" w:rsidP="004C783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Función</w:t>
            </w:r>
          </w:p>
        </w:tc>
        <w:tc>
          <w:tcPr>
            <w:tcW w:w="4964" w:type="dxa"/>
          </w:tcPr>
          <w:p w14:paraId="33127286" w14:textId="77777777" w:rsidR="001B04C2" w:rsidRDefault="001B04C2" w:rsidP="004C78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1B04C2" w14:paraId="18A1A0A0" w14:textId="77777777" w:rsidTr="004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233AB246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Publicar un favor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/favor múltiple</w:t>
            </w:r>
          </w:p>
          <w:p w14:paraId="1E5CAF2A" w14:textId="77777777" w:rsidR="001B04C2" w:rsidRDefault="001B04C2" w:rsidP="001B04C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964" w:type="dxa"/>
          </w:tcPr>
          <w:p w14:paraId="64B897BA" w14:textId="2C32825A" w:rsidR="001B04C2" w:rsidRDefault="001B04C2" w:rsidP="001B04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Un usuario podrá publicar un favor (una necesidad) ofreciendo una retribución (en 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 w:rsidR="001C7E7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 estandarizada con el objetivo de que otro usuario lo realice.</w:t>
            </w:r>
          </w:p>
        </w:tc>
      </w:tr>
      <w:tr w:rsidR="001B04C2" w14:paraId="10FDD8A5" w14:textId="77777777" w:rsidTr="004C7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0B9BDCBD" w14:textId="4F591194" w:rsidR="001B04C2" w:rsidRPr="001B04C2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Ofrecer un favor/favor múltiple</w:t>
            </w:r>
          </w:p>
        </w:tc>
        <w:tc>
          <w:tcPr>
            <w:tcW w:w="4964" w:type="dxa"/>
          </w:tcPr>
          <w:p w14:paraId="27043A73" w14:textId="1255296D" w:rsidR="001B04C2" w:rsidRPr="00363278" w:rsidRDefault="001B04C2" w:rsidP="001B04C2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Un usuario puede ofrecer un </w:t>
            </w:r>
            <w:r w:rsidR="001C7E7F"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favor esperando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una compensación concreta (en 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 w:rsidR="001C7E7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). A la hora de realizar un recado un usuario podrá establecer la opción de que no solo uno</w:t>
            </w:r>
            <w:r w:rsidR="001C7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sino varios</w:t>
            </w:r>
            <w:r w:rsidR="001C7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soliciten su ayuda.</w:t>
            </w:r>
          </w:p>
          <w:p w14:paraId="65693AB3" w14:textId="77777777" w:rsidR="001B04C2" w:rsidRPr="00363278" w:rsidRDefault="001B04C2" w:rsidP="001B04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1B04C2" w14:paraId="6720CBB4" w14:textId="77777777" w:rsidTr="004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3D1C6209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Realizar favor </w:t>
            </w:r>
          </w:p>
          <w:p w14:paraId="38274891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964" w:type="dxa"/>
          </w:tcPr>
          <w:p w14:paraId="5617B8FE" w14:textId="42412435" w:rsidR="001B04C2" w:rsidRPr="00363278" w:rsidRDefault="001B04C2" w:rsidP="001B04C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Un usuario puede adjudicarse un favor con la motivación de obtener una retribución (en grolli</w:t>
            </w:r>
            <w:r w:rsidR="001C7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s) tras su realización.</w:t>
            </w:r>
          </w:p>
        </w:tc>
      </w:tr>
      <w:tr w:rsidR="001B04C2" w14:paraId="1467489A" w14:textId="77777777" w:rsidTr="004C7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5958E8FA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Atribuirse favor</w:t>
            </w:r>
          </w:p>
          <w:p w14:paraId="32A4D9D9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964" w:type="dxa"/>
          </w:tcPr>
          <w:p w14:paraId="79462E33" w14:textId="42EE9F07" w:rsidR="001B04C2" w:rsidRPr="00363278" w:rsidRDefault="001B04C2" w:rsidP="001B04C2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Un usuario que necesite un favor ya ofrecido podrá reservarlo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 para llevarlo a cabo.</w:t>
            </w:r>
          </w:p>
        </w:tc>
      </w:tr>
      <w:tr w:rsidR="001B04C2" w14:paraId="422D9C82" w14:textId="77777777" w:rsidTr="004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6ADA0DE0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Chat</w:t>
            </w:r>
          </w:p>
          <w:p w14:paraId="63BBE022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964" w:type="dxa"/>
          </w:tcPr>
          <w:p w14:paraId="39927209" w14:textId="4A5344BC" w:rsidR="001B04C2" w:rsidRPr="00363278" w:rsidRDefault="001B04C2" w:rsidP="001B04C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Los usuarios se podrán comunicar a través de un chat privado para concretar detalles del favor a realizar y la forma.</w:t>
            </w:r>
          </w:p>
        </w:tc>
      </w:tr>
      <w:tr w:rsidR="001B04C2" w14:paraId="31997609" w14:textId="77777777" w:rsidTr="004C7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36A00147" w14:textId="650F2552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Demandar favor (empresa)</w:t>
            </w:r>
          </w:p>
        </w:tc>
        <w:tc>
          <w:tcPr>
            <w:tcW w:w="4964" w:type="dxa"/>
          </w:tcPr>
          <w:p w14:paraId="335DD3F7" w14:textId="0D742E3C" w:rsidR="001B04C2" w:rsidRPr="00363278" w:rsidRDefault="001B04C2" w:rsidP="001B04C2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Una empresa puede solicitar un favor a cambio de una compensación en grollies al igual que el resto de usuarios pero no puede realizar </w:t>
            </w:r>
            <w:r w:rsidR="001C7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ningún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favor</w:t>
            </w:r>
          </w:p>
        </w:tc>
      </w:tr>
      <w:tr w:rsidR="001C7E7F" w14:paraId="56896AED" w14:textId="77777777" w:rsidTr="004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48497484" w14:textId="2D51050F" w:rsidR="001C7E7F" w:rsidRDefault="001C7E7F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Poner tiempo de entrega</w:t>
            </w:r>
          </w:p>
        </w:tc>
        <w:tc>
          <w:tcPr>
            <w:tcW w:w="4964" w:type="dxa"/>
          </w:tcPr>
          <w:p w14:paraId="4507C7D1" w14:textId="79584261" w:rsidR="001C7E7F" w:rsidRDefault="001C7E7F" w:rsidP="001B04C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que demanda un favor puede establecer un límite de tiempo en el que quiere que se le haga el favor</w:t>
            </w:r>
          </w:p>
        </w:tc>
      </w:tr>
      <w:tr w:rsidR="001C7E7F" w14:paraId="1572F49A" w14:textId="77777777" w:rsidTr="004C7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118E0249" w14:textId="29E59BC5" w:rsidR="001C7E7F" w:rsidRDefault="001C7E7F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Negociar Grollies</w:t>
            </w:r>
          </w:p>
        </w:tc>
        <w:tc>
          <w:tcPr>
            <w:tcW w:w="4964" w:type="dxa"/>
          </w:tcPr>
          <w:p w14:paraId="0FFA6EA2" w14:textId="29132802" w:rsidR="001C7E7F" w:rsidRDefault="001C7E7F" w:rsidP="001B04C2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Cualquier usuario puede negociar el precio de un favor con la persona o empresa que lo demanda</w:t>
            </w:r>
          </w:p>
        </w:tc>
      </w:tr>
    </w:tbl>
    <w:p w14:paraId="7345B1B3" w14:textId="77777777" w:rsidR="001C7E7F" w:rsidRDefault="001C7E7F" w:rsidP="001C7E7F">
      <w:pPr>
        <w:pStyle w:val="Ttulo2"/>
        <w:spacing w:after="500"/>
        <w:ind w:firstLine="360"/>
        <w:jc w:val="both"/>
        <w:rPr>
          <w:rFonts w:ascii="Times New Roman" w:hAnsi="Times New Roman"/>
          <w:color w:val="161718" w:themeColor="text1"/>
          <w:sz w:val="32"/>
        </w:rPr>
      </w:pPr>
    </w:p>
    <w:p w14:paraId="2411313B" w14:textId="79209D76" w:rsidR="001B04C2" w:rsidRPr="00D577FC" w:rsidRDefault="001B04C2" w:rsidP="00D577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firstLine="36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t>2.2.1 Premios y compras</w:t>
      </w:r>
    </w:p>
    <w:p w14:paraId="429A6A44" w14:textId="7BB475EE" w:rsidR="001B04C2" w:rsidRDefault="001B04C2" w:rsidP="001B04C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Los usuarios pueden </w:t>
      </w:r>
      <w:r w:rsidR="00F10C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adquirir paquetes de moneda virtual o intercambiarlos por premios según las siguientes funciones:</w:t>
      </w:r>
    </w:p>
    <w:p w14:paraId="38EB97A2" w14:textId="77777777" w:rsidR="001B04C2" w:rsidRDefault="001B04C2" w:rsidP="001B04C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4964"/>
        <w:gridCol w:w="4964"/>
      </w:tblGrid>
      <w:tr w:rsidR="001B04C2" w14:paraId="3B42F053" w14:textId="77777777" w:rsidTr="004C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4124EF07" w14:textId="77777777" w:rsidR="001B04C2" w:rsidRDefault="001B04C2" w:rsidP="004C783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Función</w:t>
            </w:r>
          </w:p>
        </w:tc>
        <w:tc>
          <w:tcPr>
            <w:tcW w:w="4964" w:type="dxa"/>
          </w:tcPr>
          <w:p w14:paraId="40F2BCD4" w14:textId="77777777" w:rsidR="001B04C2" w:rsidRDefault="001B04C2" w:rsidP="004C78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F10C9E" w14:paraId="2331926E" w14:textId="77777777" w:rsidTr="004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3B252E21" w14:textId="61A71739" w:rsidR="00F10C9E" w:rsidRPr="00363278" w:rsidRDefault="00F10C9E" w:rsidP="00F10C9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Compra de 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</w:p>
          <w:p w14:paraId="373BD3D8" w14:textId="77777777" w:rsidR="00F10C9E" w:rsidRDefault="00F10C9E" w:rsidP="00F10C9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964" w:type="dxa"/>
          </w:tcPr>
          <w:p w14:paraId="0D3AC8AF" w14:textId="0713EDCF" w:rsidR="00F10C9E" w:rsidRDefault="00F10C9E" w:rsidP="00F10C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Los usuarios podrán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ingresar dinero 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en la aplicación para recibir 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a cambio.</w:t>
            </w:r>
          </w:p>
        </w:tc>
      </w:tr>
      <w:tr w:rsidR="00F10C9E" w14:paraId="733F687E" w14:textId="77777777" w:rsidTr="004C7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5881746F" w14:textId="2CE01DC3" w:rsidR="00F10C9E" w:rsidRPr="00363278" w:rsidRDefault="00F10C9E" w:rsidP="00F10C9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Intercambiar </w:t>
            </w:r>
            <w:r w:rsidRPr="00237A27">
              <w:rPr>
                <w:rFonts w:ascii="Times New Roman" w:hAnsi="Times New Roman" w:cs="Times New Roman"/>
                <w:i/>
                <w:iCs/>
                <w:color w:val="161718" w:themeColor="text1"/>
                <w:sz w:val="24"/>
                <w:szCs w:val="20"/>
              </w:rPr>
              <w:t>grolli</w:t>
            </w:r>
            <w:r>
              <w:rPr>
                <w:rFonts w:ascii="Times New Roman" w:hAnsi="Times New Roman" w:cs="Times New Roman"/>
                <w:i/>
                <w:iCs/>
                <w:color w:val="161718" w:themeColor="text1"/>
                <w:sz w:val="24"/>
                <w:szCs w:val="20"/>
              </w:rPr>
              <w:t>e</w:t>
            </w:r>
            <w:r w:rsidRPr="00237A27">
              <w:rPr>
                <w:rFonts w:ascii="Times New Roman" w:hAnsi="Times New Roman" w:cs="Times New Roman"/>
                <w:i/>
                <w:iCs/>
                <w:color w:val="161718" w:themeColor="text1"/>
                <w:sz w:val="24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por premios</w:t>
            </w:r>
          </w:p>
        </w:tc>
        <w:tc>
          <w:tcPr>
            <w:tcW w:w="4964" w:type="dxa"/>
          </w:tcPr>
          <w:p w14:paraId="795CAC00" w14:textId="2D56A8E0" w:rsidR="00F10C9E" w:rsidRPr="00363278" w:rsidRDefault="00F10C9E" w:rsidP="00F10C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Si el usuario tiene suficientes grollies podrá intercambiarlos por premios de Amazon.</w:t>
            </w:r>
          </w:p>
        </w:tc>
      </w:tr>
    </w:tbl>
    <w:p w14:paraId="0701E194" w14:textId="21CAF3B9" w:rsidR="00F10C9E" w:rsidRPr="00D577FC" w:rsidRDefault="00F10C9E" w:rsidP="00D577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firstLine="72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lastRenderedPageBreak/>
        <w:t>2.2.1 Buscador y geolocalizador</w:t>
      </w:r>
    </w:p>
    <w:p w14:paraId="6E379B8B" w14:textId="1B21DB6C" w:rsidR="00F10C9E" w:rsidRDefault="00F10C9E" w:rsidP="00F10C9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usuarios podrán filtrar la búsqueda de favores de dos maneras:</w:t>
      </w:r>
    </w:p>
    <w:p w14:paraId="665706D9" w14:textId="77777777" w:rsidR="00F10C9E" w:rsidRDefault="00F10C9E" w:rsidP="00F10C9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4964"/>
        <w:gridCol w:w="4964"/>
      </w:tblGrid>
      <w:tr w:rsidR="00F10C9E" w14:paraId="2115FBD1" w14:textId="77777777" w:rsidTr="004C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33AEADA4" w14:textId="77777777" w:rsidR="00F10C9E" w:rsidRDefault="00F10C9E" w:rsidP="004C783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Función</w:t>
            </w:r>
          </w:p>
        </w:tc>
        <w:tc>
          <w:tcPr>
            <w:tcW w:w="4964" w:type="dxa"/>
          </w:tcPr>
          <w:p w14:paraId="4F483B41" w14:textId="77777777" w:rsidR="00F10C9E" w:rsidRDefault="00F10C9E" w:rsidP="004C78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F10C9E" w14:paraId="3B30C927" w14:textId="77777777" w:rsidTr="004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7C608579" w14:textId="2ACE265B" w:rsidR="00F10C9E" w:rsidRDefault="00F10C9E" w:rsidP="00F10C9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Buscar favores </w:t>
            </w:r>
          </w:p>
        </w:tc>
        <w:tc>
          <w:tcPr>
            <w:tcW w:w="4964" w:type="dxa"/>
          </w:tcPr>
          <w:p w14:paraId="1DED7F13" w14:textId="265B16D6" w:rsidR="00F10C9E" w:rsidRDefault="00F10C9E" w:rsidP="00F10C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Un usuario puede buscar favores por su nombre en un buscador de la app</w:t>
            </w:r>
          </w:p>
        </w:tc>
      </w:tr>
      <w:tr w:rsidR="00F10C9E" w14:paraId="0EA33640" w14:textId="77777777" w:rsidTr="004C7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59A1C16C" w14:textId="6EA57B24" w:rsidR="00F10C9E" w:rsidRPr="00363278" w:rsidRDefault="00F10C9E" w:rsidP="00F10C9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Buscar favores cerca</w:t>
            </w:r>
          </w:p>
        </w:tc>
        <w:tc>
          <w:tcPr>
            <w:tcW w:w="4964" w:type="dxa"/>
          </w:tcPr>
          <w:p w14:paraId="2D86276C" w14:textId="2C2FC8FB" w:rsidR="00F10C9E" w:rsidRPr="00363278" w:rsidRDefault="00F10C9E" w:rsidP="00F10C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Un usuario puede buscar favores filtrando según la distancia a su localización o a otra que selecciones</w:t>
            </w:r>
          </w:p>
        </w:tc>
      </w:tr>
    </w:tbl>
    <w:p w14:paraId="40A5AA54" w14:textId="5529D4FE" w:rsidR="001B04C2" w:rsidRDefault="001B04C2" w:rsidP="00F10C9E">
      <w:pPr>
        <w:pStyle w:val="Ttulo2"/>
        <w:spacing w:after="500"/>
        <w:jc w:val="both"/>
        <w:rPr>
          <w:rFonts w:ascii="Times New Roman" w:hAnsi="Times New Roman"/>
          <w:color w:val="161718" w:themeColor="text1"/>
          <w:sz w:val="32"/>
        </w:rPr>
      </w:pPr>
    </w:p>
    <w:p w14:paraId="7EBE99FA" w14:textId="1C749C87" w:rsidR="006277BC" w:rsidRPr="00D577FC" w:rsidRDefault="008B3C17" w:rsidP="00D577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firstLine="36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t>2</w:t>
      </w:r>
      <w:r w:rsidR="000800B3" w:rsidRPr="00D577FC">
        <w:rPr>
          <w:rFonts w:ascii="Times New Roman" w:hAnsi="Times New Roman"/>
          <w:color w:val="FFFFFF" w:themeColor="background1"/>
          <w:sz w:val="32"/>
        </w:rPr>
        <w:t xml:space="preserve">.3 </w:t>
      </w:r>
      <w:r w:rsidRPr="00D577FC">
        <w:rPr>
          <w:rFonts w:ascii="Times New Roman" w:hAnsi="Times New Roman"/>
          <w:color w:val="FFFFFF" w:themeColor="background1"/>
          <w:sz w:val="32"/>
        </w:rPr>
        <w:t>Características del usuario</w:t>
      </w:r>
    </w:p>
    <w:p w14:paraId="2A3364B6" w14:textId="4DDE5755" w:rsidR="00A03535" w:rsidRDefault="00A03535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Nuestro proyecto está orientado a la obtención de diferentes recompensas por la realización de distintos favores publicados por otros usuarios. Por ello la aplicación está destinada a un público general, en especial aquellas personas que puedan ofrecer parte de su tiempo para ayudar a otras personas, y a aquellas que necesitadas de tiempo por el exceso de actividades en su día a día.</w:t>
      </w:r>
    </w:p>
    <w:p w14:paraId="65C9408D" w14:textId="77777777" w:rsidR="00F10C9E" w:rsidRDefault="00F10C9E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EACB5D3" w14:textId="5270DF26" w:rsidR="00F10C9E" w:rsidRPr="00363278" w:rsidRDefault="00F10C9E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 un primer momento pude ser muy beneficioso desarrollarla en un ámbito universitario donde abundan ambos tipos de usuarios prototípicos.</w:t>
      </w:r>
    </w:p>
    <w:p w14:paraId="60BCFEEC" w14:textId="48070D02" w:rsidR="008B3C17" w:rsidRDefault="008B3C17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18AF345" w14:textId="7C154C57" w:rsidR="00A03535" w:rsidRDefault="00E332C2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manejo de la aplicación requerirá nociones básicas de uso de dispositivos </w:t>
      </w:r>
      <w:r w:rsidR="0081419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electrónicos,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pero, además, se desarrollará usando interfaces sencillas que no sean ningún obstáculo para cualquier tipo de colectivo no acostumbrado al uso de la tecnología.</w:t>
      </w:r>
    </w:p>
    <w:p w14:paraId="1736BB60" w14:textId="78C3861F" w:rsidR="00A03535" w:rsidRDefault="00A03535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FFD3D95" w14:textId="35CD9E26" w:rsidR="00A03535" w:rsidRDefault="00A03535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C38DDB7" w14:textId="7A35086A" w:rsidR="00A03535" w:rsidRDefault="00A03535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F90C4A4" w14:textId="7D4517D7" w:rsidR="00A03535" w:rsidRDefault="00A03535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EB09328" w14:textId="39F4C357" w:rsidR="001C7E7F" w:rsidRDefault="001C7E7F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DF6B007" w14:textId="77777777" w:rsidR="001C7E7F" w:rsidRDefault="001C7E7F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37EFB61" w14:textId="3F2A3180" w:rsidR="008B3C17" w:rsidRPr="00D577FC" w:rsidRDefault="008B3C17" w:rsidP="00D577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firstLine="36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t>2.4 Restricciones</w:t>
      </w:r>
    </w:p>
    <w:p w14:paraId="06444DDD" w14:textId="77777777" w:rsidR="00161C26" w:rsidRDefault="00161C26" w:rsidP="001C7E7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14:paraId="6CE32EDC" w14:textId="77777777" w:rsidR="00161C26" w:rsidRDefault="00161C26" w:rsidP="001C7E7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14:paraId="478AE1E4" w14:textId="6002F7A4" w:rsidR="00814198" w:rsidRPr="000800B3" w:rsidRDefault="001C7E7F" w:rsidP="001C7E7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2.4.1 </w:t>
      </w:r>
      <w:r w:rsidR="00814198" w:rsidRPr="00237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Restricciones legales:</w:t>
      </w:r>
      <w:r w:rsidR="00814198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81419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Tras una consulta de carácter jurídico, supimos que es ilegal </w:t>
      </w:r>
      <w:r w:rsidR="00814198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una aplicación que acepte pagos a cambio de una moneda virtual con la intención de posteriormente retirar esta moneda virtual como dinero real.</w:t>
      </w:r>
      <w:r w:rsidR="0081419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 por ello por lo que ofrecemos la posibilidad de reembolsar el dinero invertido mediante premios y regalos.</w:t>
      </w:r>
    </w:p>
    <w:p w14:paraId="3608BB60" w14:textId="2DE8D3F5" w:rsidR="00814198" w:rsidRDefault="00814198" w:rsidP="008141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18391E" w14:textId="3F8B26D8" w:rsidR="001C7E7F" w:rsidRDefault="001C7E7F" w:rsidP="008141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5DF4B3" w14:textId="53A567E0" w:rsidR="001C7E7F" w:rsidRDefault="001C7E7F" w:rsidP="008141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8EEA26" w14:textId="293B615E" w:rsidR="001C7E7F" w:rsidRDefault="001C7E7F" w:rsidP="008141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613233F" w14:textId="2477DC0C" w:rsidR="001C7E7F" w:rsidRDefault="001C7E7F" w:rsidP="008141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4177FA" w14:textId="77777777" w:rsidR="001C7E7F" w:rsidRPr="000800B3" w:rsidRDefault="001C7E7F" w:rsidP="008141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AF4BEC" w14:textId="77777777" w:rsidR="001C7E7F" w:rsidRDefault="001C7E7F" w:rsidP="001C7E7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2.4.2 </w:t>
      </w:r>
      <w:r w:rsidR="00814198" w:rsidRPr="00237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Restricciones técnicas:</w:t>
      </w:r>
      <w:r w:rsidR="00814198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</w:p>
    <w:p w14:paraId="080919A9" w14:textId="43B61BD3" w:rsidR="00814198" w:rsidRDefault="00814198" w:rsidP="001C7E7F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C7E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Nuestra aplicación está destinada a usuarios Android, aunque no descartamos una versión iOS y otra de escritorio para el futuro.</w:t>
      </w:r>
    </w:p>
    <w:p w14:paraId="3C563B6E" w14:textId="5E0AC79B" w:rsidR="001C7E7F" w:rsidRDefault="001C7E7F" w:rsidP="001C7E7F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aplicación debe estar programada en Java</w:t>
      </w:r>
    </w:p>
    <w:p w14:paraId="5E985C26" w14:textId="5C7D70C2" w:rsidR="001C7E7F" w:rsidRDefault="001C7E7F" w:rsidP="001C7E7F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</w:t>
      </w:r>
      <w:r w:rsidR="0058145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 base de datos debe soportar el acceso de una cantidad considerable de dispositivos que accedan a la aplicación de manera simultánea.</w:t>
      </w:r>
    </w:p>
    <w:p w14:paraId="4345A8B4" w14:textId="77777777" w:rsidR="00581457" w:rsidRPr="00581457" w:rsidRDefault="00581457" w:rsidP="00581457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265C6EC" w14:textId="02F918C2" w:rsidR="00581457" w:rsidRPr="00581457" w:rsidRDefault="00581457" w:rsidP="00581457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2.4.3</w:t>
      </w:r>
      <w:r w:rsidRPr="005814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Restricciones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de proyecto</w:t>
      </w:r>
      <w:r w:rsidRPr="005814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:</w:t>
      </w:r>
      <w:r w:rsidRPr="0058145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Nuestra aplicación deberá ser accesible para cualquier persona por lo que debe tener una interfaz intuitiva.</w:t>
      </w:r>
    </w:p>
    <w:p w14:paraId="535B9AF7" w14:textId="77777777" w:rsidR="00581457" w:rsidRPr="00581457" w:rsidRDefault="00581457" w:rsidP="00581457">
      <w:pPr>
        <w:spacing w:line="24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2699410" w14:textId="77777777" w:rsidR="008B3C17" w:rsidRPr="00237A27" w:rsidRDefault="008B3C17" w:rsidP="008B3C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DE852C" w14:textId="59A5C490" w:rsidR="008B3C17" w:rsidRPr="00D577FC" w:rsidRDefault="008B3C17" w:rsidP="00D577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firstLine="36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t>2.5 Supuestos y dependencias</w:t>
      </w:r>
    </w:p>
    <w:p w14:paraId="7635BFC0" w14:textId="0EB0AF5F" w:rsidR="005B07F5" w:rsidRDefault="005B07F5" w:rsidP="005B07F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Algunos factores que pueden afectar los requerimientos del sistema son entre otros: agregar nuevas funcionalidades a las ya existentes o la utilización de un lenguaje de programación distinto a Java para la realización de los futuros requerimientos.</w:t>
      </w:r>
    </w:p>
    <w:p w14:paraId="2B448C35" w14:textId="77777777" w:rsidR="005B07F5" w:rsidRDefault="005B07F5" w:rsidP="005B07F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A3B407C" w14:textId="7F73B149" w:rsidR="008B3C17" w:rsidRDefault="00581457" w:rsidP="0058145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usuario deberá tener un dispositivo con sistema operativo </w:t>
      </w:r>
      <w:r w:rsidRPr="0058145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 Android </w:t>
      </w:r>
      <w:proofErr w:type="spellStart"/>
      <w:r w:rsidRPr="0058145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Lollipop</w:t>
      </w:r>
      <w:proofErr w:type="spellEnd"/>
      <w:r w:rsidRPr="0058145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5.0 o posterior con los servicios de Google.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También se va a necesitar conexión con internet y que el usuario tenga instalada una versión suficientemente actualizada de Google Maps.</w:t>
      </w:r>
    </w:p>
    <w:p w14:paraId="5D822892" w14:textId="75A01978" w:rsidR="00581457" w:rsidRDefault="00581457" w:rsidP="008B3C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FE1764" w14:textId="77777777" w:rsidR="00581457" w:rsidRPr="00237A27" w:rsidRDefault="00581457" w:rsidP="008B3C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9A18E0F" w14:textId="667D2E97" w:rsidR="008B3C17" w:rsidRPr="00D577FC" w:rsidRDefault="008B3C17" w:rsidP="00D577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firstLine="36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t>2.6 Requisitos futuros</w:t>
      </w:r>
    </w:p>
    <w:p w14:paraId="18385F2C" w14:textId="1865E79A" w:rsidR="008B3C17" w:rsidRPr="00237A27" w:rsidRDefault="005B07F5" w:rsidP="008B3C1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En un futuro se nos podría demandar la ampliación de las funcionalidades de la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aplicación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pero más a corto plazo sería preferible centrarse en poder lanzar la aplicación para otros sistemas operativos.</w:t>
      </w:r>
    </w:p>
    <w:p w14:paraId="1C756F74" w14:textId="4B1677DF" w:rsidR="008B3C17" w:rsidRPr="000800B3" w:rsidRDefault="008B3C17" w:rsidP="008B3C17">
      <w:pPr>
        <w:pStyle w:val="Ttulo2"/>
        <w:spacing w:after="500"/>
        <w:ind w:firstLine="360"/>
        <w:jc w:val="both"/>
        <w:rPr>
          <w:rFonts w:ascii="Times New Roman" w:hAnsi="Times New Roman"/>
          <w:color w:val="161718" w:themeColor="text1"/>
          <w:sz w:val="32"/>
        </w:rPr>
      </w:pPr>
    </w:p>
    <w:p w14:paraId="3CFFBE93" w14:textId="77777777" w:rsidR="008B3C17" w:rsidRPr="00237A27" w:rsidRDefault="008B3C17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</w:p>
    <w:sectPr w:rsidR="008B3C17" w:rsidRPr="00237A27" w:rsidSect="0013368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1151" w:bottom="720" w:left="1151" w:header="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6EA4A" w14:textId="77777777" w:rsidR="0007074B" w:rsidRDefault="0007074B" w:rsidP="004B7E44">
      <w:r>
        <w:separator/>
      </w:r>
    </w:p>
  </w:endnote>
  <w:endnote w:type="continuationSeparator" w:id="0">
    <w:p w14:paraId="11AF6D87" w14:textId="77777777" w:rsidR="0007074B" w:rsidRDefault="0007074B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8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853"/>
    </w:tblGrid>
    <w:tr w:rsidR="004B7E44" w14:paraId="668B2C9B" w14:textId="77777777" w:rsidTr="00133684">
      <w:trPr>
        <w:trHeight w:val="794"/>
        <w:jc w:val="center"/>
      </w:trPr>
      <w:tc>
        <w:tcPr>
          <w:tcW w:w="15853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854569A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A2DEE" w14:textId="616BE1F8" w:rsidR="005A718F" w:rsidRDefault="00133684" w:rsidP="00133684">
    <w:pPr>
      <w:pStyle w:val="Piedepgina"/>
      <w:tabs>
        <w:tab w:val="center" w:pos="4969"/>
        <w:tab w:val="left" w:pos="6564"/>
      </w:tabs>
      <w:jc w:val="left"/>
    </w:pPr>
    <w:r>
      <w:tab/>
    </w:r>
    <w:sdt>
      <w:sdtPr>
        <w:id w:val="15419277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718F">
          <w:fldChar w:fldCharType="begin"/>
        </w:r>
        <w:r w:rsidR="005A718F">
          <w:instrText xml:space="preserve"> PAGE   \* MERGEFORMAT </w:instrText>
        </w:r>
        <w:r w:rsidR="005A718F">
          <w:fldChar w:fldCharType="separate"/>
        </w:r>
        <w:r>
          <w:rPr>
            <w:noProof/>
          </w:rPr>
          <w:t>1</w:t>
        </w:r>
        <w:r w:rsidR="005A718F">
          <w:rPr>
            <w:noProof/>
          </w:rPr>
          <w:fldChar w:fldCharType="end"/>
        </w:r>
      </w:sdtContent>
    </w:sdt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3BDDD3" w14:textId="77777777" w:rsidR="0007074B" w:rsidRDefault="0007074B" w:rsidP="004B7E44">
      <w:r>
        <w:separator/>
      </w:r>
    </w:p>
  </w:footnote>
  <w:footnote w:type="continuationSeparator" w:id="0">
    <w:p w14:paraId="19927D66" w14:textId="77777777" w:rsidR="0007074B" w:rsidRDefault="0007074B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FCF8B95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9182EFE" w14:textId="57DB8D86" w:rsidR="004B7E44" w:rsidRDefault="00D577FC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CD1396E" wp14:editId="009BB8A4">
                    <wp:simplePos x="0" y="0"/>
                    <wp:positionH relativeFrom="column">
                      <wp:posOffset>7421718</wp:posOffset>
                    </wp:positionH>
                    <wp:positionV relativeFrom="paragraph">
                      <wp:posOffset>0</wp:posOffset>
                    </wp:positionV>
                    <wp:extent cx="324000" cy="10037135"/>
                    <wp:effectExtent l="0" t="0" r="19050" b="2159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100371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64DF188A" id="Rectángulo 1" o:spid="_x0000_s1026" style="position:absolute;margin-left:584.4pt;margin-top:0;width:25.5pt;height:79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" fillcolor="#a4063e [3204]" strokecolor="#51031e [1604]" strokeweight="1pt"/>
                </w:pict>
              </mc:Fallback>
            </mc:AlternateContent>
          </w:r>
          <w:r w:rsidR="00133684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9C045E" wp14:editId="16244BE3">
                    <wp:simplePos x="0" y="0"/>
                    <wp:positionH relativeFrom="column">
                      <wp:posOffset>9991976</wp:posOffset>
                    </wp:positionH>
                    <wp:positionV relativeFrom="paragraph">
                      <wp:posOffset>-458</wp:posOffset>
                    </wp:positionV>
                    <wp:extent cx="324000" cy="7772400"/>
                    <wp:effectExtent l="0" t="0" r="19050" b="19050"/>
                    <wp:wrapNone/>
                    <wp:docPr id="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777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3F831478" id="Rectángulo 6" o:spid="_x0000_s1026" style="position:absolute;margin-left:786.75pt;margin-top:-.05pt;width:25.5pt;height:6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" fillcolor="#a4063e [3204]" strokecolor="#51031e [1604]" strokeweight="1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08568A41" wp14:editId="7B029CFA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782D8E" w14:textId="4A915712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161C26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8568A41" id="Rectangle 11" o:spid="_x0000_s1034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" fillcolor="#a4063e [3204]" stroked="f" strokeweight="1pt">
                    <v:textbox>
                      <w:txbxContent>
                        <w:p w14:paraId="43782D8E" w14:textId="4A915712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161C26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ADF7C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4D19F5" wp14:editId="5EE99EA6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B8255A" w14:textId="77777777" w:rsidR="00C558CE" w:rsidRPr="004B7E44" w:rsidRDefault="00CF6651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4D19F5" id="_x0000_s1035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" fillcolor="#a4063e [3204]" stroked="f" strokeweight="1pt">
              <v:textbox>
                <w:txbxContent>
                  <w:p w14:paraId="4EB8255A" w14:textId="77777777" w:rsidR="00C558CE" w:rsidRPr="004B7E44" w:rsidRDefault="00CF6651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702E"/>
    <w:multiLevelType w:val="multilevel"/>
    <w:tmpl w:val="CD0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47DE"/>
    <w:multiLevelType w:val="multilevel"/>
    <w:tmpl w:val="A1D2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94B3C"/>
    <w:multiLevelType w:val="multilevel"/>
    <w:tmpl w:val="0CFE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B3B9E"/>
    <w:multiLevelType w:val="multilevel"/>
    <w:tmpl w:val="C85CFAC4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A84A4E"/>
    <w:multiLevelType w:val="multilevel"/>
    <w:tmpl w:val="6A8A8D8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5" w15:restartNumberingAfterBreak="0">
    <w:nsid w:val="2C5607D0"/>
    <w:multiLevelType w:val="multilevel"/>
    <w:tmpl w:val="B3A2C3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E62CE"/>
    <w:multiLevelType w:val="hybridMultilevel"/>
    <w:tmpl w:val="A3D4A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F3D81"/>
    <w:multiLevelType w:val="hybridMultilevel"/>
    <w:tmpl w:val="6AF26660"/>
    <w:lvl w:ilvl="0" w:tplc="0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5A387278"/>
    <w:multiLevelType w:val="multilevel"/>
    <w:tmpl w:val="76843B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0" w15:restartNumberingAfterBreak="0">
    <w:nsid w:val="65247475"/>
    <w:multiLevelType w:val="multilevel"/>
    <w:tmpl w:val="B54800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0B0E18"/>
    <w:multiLevelType w:val="multilevel"/>
    <w:tmpl w:val="76843B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2" w15:restartNumberingAfterBreak="0">
    <w:nsid w:val="6B1F552E"/>
    <w:multiLevelType w:val="multilevel"/>
    <w:tmpl w:val="325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1551A"/>
    <w:multiLevelType w:val="multilevel"/>
    <w:tmpl w:val="03ECE7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4" w15:restartNumberingAfterBreak="0">
    <w:nsid w:val="7B751ACF"/>
    <w:multiLevelType w:val="hybridMultilevel"/>
    <w:tmpl w:val="5518D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9"/>
  </w:num>
  <w:num w:numId="7">
    <w:abstractNumId w:val="12"/>
  </w:num>
  <w:num w:numId="8">
    <w:abstractNumId w:val="1"/>
  </w:num>
  <w:num w:numId="9">
    <w:abstractNumId w:val="0"/>
  </w:num>
  <w:num w:numId="10">
    <w:abstractNumId w:val="14"/>
  </w:num>
  <w:num w:numId="11">
    <w:abstractNumId w:val="11"/>
  </w:num>
  <w:num w:numId="12">
    <w:abstractNumId w:val="3"/>
  </w:num>
  <w:num w:numId="13">
    <w:abstractNumId w:val="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A1"/>
    <w:rsid w:val="00020478"/>
    <w:rsid w:val="00022B44"/>
    <w:rsid w:val="0007074B"/>
    <w:rsid w:val="0007579F"/>
    <w:rsid w:val="000800B3"/>
    <w:rsid w:val="00081FD9"/>
    <w:rsid w:val="00110DF6"/>
    <w:rsid w:val="00133684"/>
    <w:rsid w:val="00161C26"/>
    <w:rsid w:val="00162A44"/>
    <w:rsid w:val="001A2A1A"/>
    <w:rsid w:val="001B04C2"/>
    <w:rsid w:val="001C7E7F"/>
    <w:rsid w:val="00237A27"/>
    <w:rsid w:val="00293B83"/>
    <w:rsid w:val="002E081E"/>
    <w:rsid w:val="00306E1F"/>
    <w:rsid w:val="00323C3D"/>
    <w:rsid w:val="00335FE5"/>
    <w:rsid w:val="00363278"/>
    <w:rsid w:val="003C04E7"/>
    <w:rsid w:val="003D1AA1"/>
    <w:rsid w:val="004218A4"/>
    <w:rsid w:val="00421E5C"/>
    <w:rsid w:val="004961E6"/>
    <w:rsid w:val="004A3C23"/>
    <w:rsid w:val="004B7E44"/>
    <w:rsid w:val="004D5252"/>
    <w:rsid w:val="004E01E3"/>
    <w:rsid w:val="004F2B86"/>
    <w:rsid w:val="005168E3"/>
    <w:rsid w:val="005715C2"/>
    <w:rsid w:val="00581457"/>
    <w:rsid w:val="005A718F"/>
    <w:rsid w:val="005B07F5"/>
    <w:rsid w:val="005D7861"/>
    <w:rsid w:val="00620CEB"/>
    <w:rsid w:val="006277BC"/>
    <w:rsid w:val="0066206E"/>
    <w:rsid w:val="0066346A"/>
    <w:rsid w:val="00664339"/>
    <w:rsid w:val="006A3CE7"/>
    <w:rsid w:val="006A5643"/>
    <w:rsid w:val="006B3A4C"/>
    <w:rsid w:val="006D5166"/>
    <w:rsid w:val="00740A7D"/>
    <w:rsid w:val="007516CF"/>
    <w:rsid w:val="00763A95"/>
    <w:rsid w:val="00777DED"/>
    <w:rsid w:val="007958DA"/>
    <w:rsid w:val="00812761"/>
    <w:rsid w:val="00814198"/>
    <w:rsid w:val="008B33BC"/>
    <w:rsid w:val="008B3C17"/>
    <w:rsid w:val="008E24C8"/>
    <w:rsid w:val="009120E9"/>
    <w:rsid w:val="00945900"/>
    <w:rsid w:val="009C396C"/>
    <w:rsid w:val="009D34DA"/>
    <w:rsid w:val="00A03535"/>
    <w:rsid w:val="00A057FB"/>
    <w:rsid w:val="00A14B31"/>
    <w:rsid w:val="00A63CEC"/>
    <w:rsid w:val="00AE5011"/>
    <w:rsid w:val="00B52607"/>
    <w:rsid w:val="00B572B4"/>
    <w:rsid w:val="00B619CB"/>
    <w:rsid w:val="00B87CBA"/>
    <w:rsid w:val="00BB79EF"/>
    <w:rsid w:val="00BD4DFF"/>
    <w:rsid w:val="00C10B70"/>
    <w:rsid w:val="00C558CE"/>
    <w:rsid w:val="00CF6651"/>
    <w:rsid w:val="00D40AF3"/>
    <w:rsid w:val="00D577FC"/>
    <w:rsid w:val="00DB26A7"/>
    <w:rsid w:val="00E332C2"/>
    <w:rsid w:val="00E54062"/>
    <w:rsid w:val="00E54C0A"/>
    <w:rsid w:val="00E76CAD"/>
    <w:rsid w:val="00E94B5F"/>
    <w:rsid w:val="00EC1609"/>
    <w:rsid w:val="00ED4581"/>
    <w:rsid w:val="00F10C9E"/>
    <w:rsid w:val="00F52A3E"/>
    <w:rsid w:val="00F5593A"/>
    <w:rsid w:val="00F66AA9"/>
    <w:rsid w:val="00F723E9"/>
    <w:rsid w:val="00FD4759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79782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de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CF6651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2">
    <w:name w:val="Grid Table 5 Dark Accent 2"/>
    <w:basedOn w:val="Tablanormal"/>
    <w:uiPriority w:val="50"/>
    <w:rsid w:val="00B619CB"/>
    <w:pPr>
      <w:spacing w:after="0" w:line="240" w:lineRule="auto"/>
    </w:pPr>
    <w:rPr>
      <w:sz w:val="22"/>
      <w:szCs w:val="22"/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band1Vert">
      <w:tblPr/>
      <w:tcPr>
        <w:shd w:val="clear" w:color="auto" w:fill="D3E9B3" w:themeFill="accent2" w:themeFillTint="66"/>
      </w:tcPr>
    </w:tblStylePr>
    <w:tblStylePr w:type="band1Horz">
      <w:tblPr/>
      <w:tcPr>
        <w:shd w:val="clear" w:color="auto" w:fill="D3E9B3" w:themeFill="accent2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B619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band1Vert">
      <w:tblPr/>
      <w:tcPr>
        <w:shd w:val="clear" w:color="auto" w:fill="FA7BA8" w:themeFill="accent1" w:themeFillTint="66"/>
      </w:tcPr>
    </w:tblStylePr>
    <w:tblStylePr w:type="band1Horz">
      <w:tblPr/>
      <w:tcPr>
        <w:shd w:val="clear" w:color="auto" w:fill="FA7BA8" w:themeFill="accent1" w:themeFillTint="66"/>
      </w:tcPr>
    </w:tblStylePr>
  </w:style>
  <w:style w:type="table" w:styleId="Tabladecuadrcula4-nfasis6">
    <w:name w:val="Grid Table 4 Accent 6"/>
    <w:basedOn w:val="Tablanormal"/>
    <w:uiPriority w:val="49"/>
    <w:rsid w:val="001B04C2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161C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08B88-1E13-474B-8BDD-C94CAD90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11</TotalTime>
  <Pages>5</Pages>
  <Words>1044</Words>
  <Characters>5745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conchi núñez</cp:lastModifiedBy>
  <cp:revision>4</cp:revision>
  <dcterms:created xsi:type="dcterms:W3CDTF">2019-11-25T17:49:00Z</dcterms:created>
  <dcterms:modified xsi:type="dcterms:W3CDTF">2019-11-30T10:08:00Z</dcterms:modified>
</cp:coreProperties>
</file>